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jc w:val="center"/>
        <w:tblLayout w:type="fixed"/>
        <w:tblCellMar>
          <w:left w:w="0" w:type="dxa"/>
          <w:right w:w="0" w:type="dxa"/>
        </w:tblCellMar>
        <w:tblLook w:val="0600" w:firstRow="0" w:lastRow="0" w:firstColumn="0" w:lastColumn="0" w:noHBand="1" w:noVBand="1"/>
        <w:tblDescription w:val="Kopfzeilen-Layouttabelle"/>
      </w:tblPr>
      <w:tblGrid>
        <w:gridCol w:w="10466"/>
      </w:tblGrid>
      <w:tr w:rsidR="00A66B18" w:rsidRPr="0041428F" w14:paraId="3741C63D" w14:textId="77777777" w:rsidTr="00A6783B">
        <w:trPr>
          <w:trHeight w:val="270"/>
          <w:jc w:val="center"/>
        </w:trPr>
        <w:tc>
          <w:tcPr>
            <w:tcW w:w="10800" w:type="dxa"/>
          </w:tcPr>
          <w:p w14:paraId="2DB2966E" w14:textId="77777777" w:rsidR="00A66B18" w:rsidRPr="0041428F" w:rsidRDefault="00A66B18" w:rsidP="00A66B18">
            <w:pPr>
              <w:pStyle w:val="Kontaktinfos"/>
              <w:rPr>
                <w:color w:val="000000" w:themeColor="text1"/>
              </w:rPr>
            </w:pPr>
            <w:bookmarkStart w:id="0" w:name="_Hlk52137925"/>
            <w:bookmarkEnd w:id="0"/>
          </w:p>
        </w:tc>
      </w:tr>
      <w:tr w:rsidR="00AC1F09" w14:paraId="065F3CDA" w14:textId="77777777" w:rsidTr="00A6783B">
        <w:trPr>
          <w:trHeight w:val="270"/>
          <w:jc w:val="center"/>
        </w:trPr>
        <w:tc>
          <w:tcPr>
            <w:tcW w:w="10800" w:type="dxa"/>
          </w:tcPr>
          <w:p w14:paraId="715EE88D" w14:textId="77777777" w:rsidR="000863D1" w:rsidRDefault="00363355" w:rsidP="00A66B18">
            <w:pPr>
              <w:pStyle w:val="Kontaktinfos"/>
            </w:pPr>
            <w:r>
              <w:rPr>
                <w:noProof/>
                <w:lang w:val="en-US"/>
              </w:rPr>
              <w:drawing>
                <wp:anchor distT="0" distB="0" distL="114300" distR="114300" simplePos="0" relativeHeight="251659264" behindDoc="0" locked="0" layoutInCell="1" allowOverlap="1" wp14:anchorId="30F460A1" wp14:editId="2A2BD070">
                  <wp:simplePos x="0" y="0"/>
                  <wp:positionH relativeFrom="column">
                    <wp:posOffset>361315</wp:posOffset>
                  </wp:positionH>
                  <wp:positionV relativeFrom="paragraph">
                    <wp:posOffset>-746125</wp:posOffset>
                  </wp:positionV>
                  <wp:extent cx="1078230" cy="1097280"/>
                  <wp:effectExtent l="0" t="0" r="7620" b="762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823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0C539E" w14:textId="77777777" w:rsidR="000863D1" w:rsidRDefault="000863D1" w:rsidP="00A66B18">
            <w:pPr>
              <w:pStyle w:val="Kontaktinfos"/>
            </w:pPr>
          </w:p>
          <w:p w14:paraId="30F0D1E8" w14:textId="77777777" w:rsidR="006F00B3" w:rsidRDefault="006F00B3" w:rsidP="00A66B18">
            <w:pPr>
              <w:pStyle w:val="Kontaktinfos"/>
            </w:pPr>
          </w:p>
          <w:p w14:paraId="21B16E46" w14:textId="77777777" w:rsidR="006F00B3" w:rsidRDefault="006F00B3" w:rsidP="00A66B18">
            <w:pPr>
              <w:pStyle w:val="Kontaktinfos"/>
            </w:pPr>
          </w:p>
          <w:p w14:paraId="2EE047BA" w14:textId="77777777" w:rsidR="006F00B3" w:rsidRDefault="006F00B3" w:rsidP="00A66B18">
            <w:pPr>
              <w:pStyle w:val="Kontaktinfos"/>
            </w:pPr>
          </w:p>
          <w:p w14:paraId="6D2C6B4E" w14:textId="2A75CF96" w:rsidR="003E24DF" w:rsidRDefault="000863D1" w:rsidP="00E36A0D">
            <w:pPr>
              <w:pStyle w:val="Kontaktinfos"/>
            </w:pPr>
            <w:r>
              <w:t>DenchiSoft</w:t>
            </w:r>
          </w:p>
          <w:p w14:paraId="04A98816" w14:textId="023F7C0D" w:rsidR="00FA7ACC" w:rsidRPr="00E36A0D" w:rsidRDefault="00FA7ACC" w:rsidP="00E36A0D">
            <w:pPr>
              <w:pStyle w:val="Kontaktinfos"/>
            </w:pPr>
            <w:r>
              <w:t>Karlsruhe, Germany</w:t>
            </w:r>
          </w:p>
          <w:p w14:paraId="5C1D8D24" w14:textId="77777777" w:rsidR="000863D1" w:rsidRPr="000863D1" w:rsidRDefault="000863D1" w:rsidP="000863D1">
            <w:pPr>
              <w:pStyle w:val="Kontaktinfos"/>
              <w:rPr>
                <w:sz w:val="10"/>
                <w:szCs w:val="10"/>
              </w:rPr>
            </w:pPr>
            <w:r w:rsidRPr="000863D1">
              <w:rPr>
                <w:sz w:val="4"/>
                <w:szCs w:val="4"/>
              </w:rPr>
              <w:t xml:space="preserve"> </w:t>
            </w:r>
          </w:p>
          <w:p w14:paraId="74BC7704" w14:textId="77777777" w:rsidR="003E24DF" w:rsidRPr="0041428F" w:rsidRDefault="000863D1" w:rsidP="00A66B18">
            <w:pPr>
              <w:pStyle w:val="Kontaktinfos"/>
            </w:pPr>
            <w:r>
              <w:rPr>
                <w:rStyle w:val="Fett"/>
                <w:b w:val="0"/>
                <w:bCs w:val="0"/>
              </w:rPr>
              <w:t>vtubestudioapp@gmail.com</w:t>
            </w:r>
          </w:p>
          <w:p w14:paraId="7D2EC597" w14:textId="77777777" w:rsidR="006F00B3" w:rsidRPr="006F00B3" w:rsidRDefault="006F00B3" w:rsidP="006F00B3">
            <w:pPr>
              <w:pStyle w:val="Kontaktinfos"/>
            </w:pPr>
            <w:r w:rsidRPr="006F00B3">
              <w:t>https://denchisoft.github.io/</w:t>
            </w:r>
          </w:p>
        </w:tc>
      </w:tr>
    </w:tbl>
    <w:p w14:paraId="0EAE2894" w14:textId="77777777" w:rsidR="00A66B18" w:rsidRDefault="00A66B18"/>
    <w:p w14:paraId="14B574FC" w14:textId="2C9DA960" w:rsidR="000863D1" w:rsidRDefault="009E1E38" w:rsidP="00CD4DD6">
      <w:pPr>
        <w:pStyle w:val="Empfnger"/>
        <w:rPr>
          <w:lang w:val="en-US"/>
        </w:rPr>
      </w:pPr>
      <w:r>
        <w:t xml:space="preserve">                                                                                                             </w:t>
      </w:r>
      <w:r w:rsidR="00D0500A">
        <w:t xml:space="preserve">         </w:t>
      </w:r>
      <w:r>
        <w:t xml:space="preserve">    </w:t>
      </w:r>
      <w:r w:rsidR="008301A4">
        <w:rPr>
          <w:b w:val="0"/>
          <w:bCs w:val="0"/>
          <w:lang w:val="en-US"/>
        </w:rPr>
        <w:t xml:space="preserve">Version </w:t>
      </w:r>
      <w:proofErr w:type="gramStart"/>
      <w:r w:rsidR="008301A4">
        <w:rPr>
          <w:b w:val="0"/>
          <w:bCs w:val="0"/>
          <w:lang w:val="en-US"/>
        </w:rPr>
        <w:t>1.4.</w:t>
      </w:r>
      <w:r w:rsidR="00E83E7B">
        <w:rPr>
          <w:b w:val="0"/>
          <w:bCs w:val="0"/>
          <w:lang w:val="en-US"/>
        </w:rPr>
        <w:t>1</w:t>
      </w:r>
      <w:r w:rsidR="008301A4">
        <w:rPr>
          <w:b w:val="0"/>
          <w:bCs w:val="0"/>
          <w:lang w:val="en-US"/>
        </w:rPr>
        <w:t>.</w:t>
      </w:r>
      <w:r w:rsidR="00E83E7B">
        <w:rPr>
          <w:b w:val="0"/>
          <w:bCs w:val="0"/>
          <w:lang w:val="en-US"/>
        </w:rPr>
        <w:t>a</w:t>
      </w:r>
      <w:r w:rsidR="00D0500A">
        <w:rPr>
          <w:b w:val="0"/>
          <w:bCs w:val="0"/>
          <w:lang w:val="en-US"/>
        </w:rPr>
        <w:t xml:space="preserve">  -</w:t>
      </w:r>
      <w:proofErr w:type="gramEnd"/>
      <w:r w:rsidR="00D0500A">
        <w:rPr>
          <w:b w:val="0"/>
          <w:bCs w:val="0"/>
          <w:lang w:val="en-US"/>
        </w:rPr>
        <w:t xml:space="preserve">  </w:t>
      </w:r>
      <w:r w:rsidR="00E83E7B">
        <w:rPr>
          <w:b w:val="0"/>
          <w:bCs w:val="0"/>
          <w:lang w:val="en-US"/>
        </w:rPr>
        <w:t>17</w:t>
      </w:r>
      <w:r w:rsidR="00D0500A">
        <w:rPr>
          <w:b w:val="0"/>
          <w:bCs w:val="0"/>
          <w:lang w:val="en-US"/>
        </w:rPr>
        <w:t>.1</w:t>
      </w:r>
      <w:r w:rsidR="00E83E7B">
        <w:rPr>
          <w:b w:val="0"/>
          <w:bCs w:val="0"/>
          <w:lang w:val="en-US"/>
        </w:rPr>
        <w:t>1</w:t>
      </w:r>
      <w:r w:rsidR="00D0500A">
        <w:rPr>
          <w:b w:val="0"/>
          <w:bCs w:val="0"/>
          <w:lang w:val="en-US"/>
        </w:rPr>
        <w:t>.2020</w:t>
      </w:r>
    </w:p>
    <w:p w14:paraId="5D82A357" w14:textId="5EC93E5E" w:rsidR="00ED47CA" w:rsidRDefault="009E1E38" w:rsidP="004F449E">
      <w:pPr>
        <w:spacing w:after="160" w:line="259" w:lineRule="auto"/>
        <w:rPr>
          <w:rFonts w:cstheme="minorHAnsi"/>
          <w:sz w:val="44"/>
          <w:szCs w:val="44"/>
          <w:lang w:val="en-US"/>
        </w:rPr>
      </w:pPr>
      <w:r w:rsidRPr="00672177">
        <w:rPr>
          <w:rFonts w:cstheme="minorHAnsi"/>
          <w:sz w:val="44"/>
          <w:szCs w:val="44"/>
          <w:lang w:val="en-US"/>
        </w:rPr>
        <w:t>V</w:t>
      </w:r>
      <w:r w:rsidR="008301A4" w:rsidRPr="00672177">
        <w:rPr>
          <w:rFonts w:cstheme="minorHAnsi"/>
          <w:sz w:val="44"/>
          <w:szCs w:val="44"/>
          <w:lang w:val="en-US"/>
        </w:rPr>
        <w:t>Tube Studio – Official Documentation</w:t>
      </w:r>
    </w:p>
    <w:p w14:paraId="66CD5B9D" w14:textId="038F40E7" w:rsidR="00BC25A8" w:rsidRPr="00E17917" w:rsidRDefault="00BC25A8" w:rsidP="00BC25A8">
      <w:pPr>
        <w:pStyle w:val="Inhaltsverzeichnisberschrift"/>
        <w:numPr>
          <w:ilvl w:val="0"/>
          <w:numId w:val="0"/>
        </w:numPr>
        <w:rPr>
          <w:lang w:val="en-US"/>
        </w:rPr>
      </w:pPr>
      <w:r w:rsidRPr="00E17917">
        <w:rPr>
          <w:lang w:val="en-US"/>
        </w:rPr>
        <w:t>Contact</w:t>
      </w:r>
    </w:p>
    <w:p w14:paraId="696A874B" w14:textId="07BCB5E9" w:rsidR="00BC25A8" w:rsidRDefault="00BC25A8" w:rsidP="004F449E">
      <w:pPr>
        <w:spacing w:after="160" w:line="259" w:lineRule="auto"/>
        <w:rPr>
          <w:rFonts w:cstheme="minorHAnsi"/>
          <w:sz w:val="44"/>
          <w:szCs w:val="44"/>
          <w:lang w:val="en-US"/>
        </w:rPr>
      </w:pPr>
      <w:r>
        <w:rPr>
          <w:rFonts w:cstheme="minorHAnsi"/>
          <w:sz w:val="44"/>
          <w:szCs w:val="44"/>
          <w:lang w:val="en-US"/>
        </w:rPr>
        <w:t xml:space="preserve">       </w:t>
      </w:r>
      <w:r>
        <w:rPr>
          <w:rFonts w:cstheme="minorHAnsi"/>
          <w:noProof/>
          <w:sz w:val="44"/>
          <w:szCs w:val="44"/>
          <w:lang w:val="en-US"/>
        </w:rPr>
        <w:drawing>
          <wp:inline distT="0" distB="0" distL="0" distR="0" wp14:anchorId="1F4E189A" wp14:editId="7BB3772D">
            <wp:extent cx="987120" cy="987120"/>
            <wp:effectExtent l="0" t="0" r="0" b="3810"/>
            <wp:docPr id="3" name="Grafik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1023113" cy="1023113"/>
                    </a:xfrm>
                    <a:prstGeom prst="rect">
                      <a:avLst/>
                    </a:prstGeom>
                    <a:noFill/>
                    <a:ln>
                      <a:noFill/>
                    </a:ln>
                  </pic:spPr>
                </pic:pic>
              </a:graphicData>
            </a:graphic>
          </wp:inline>
        </w:drawing>
      </w:r>
      <w:r>
        <w:rPr>
          <w:rFonts w:cstheme="minorHAnsi"/>
          <w:sz w:val="44"/>
          <w:szCs w:val="44"/>
          <w:lang w:val="en-US"/>
        </w:rPr>
        <w:t xml:space="preserve">                 </w:t>
      </w:r>
      <w:r>
        <w:rPr>
          <w:rFonts w:cstheme="minorHAnsi"/>
          <w:noProof/>
          <w:sz w:val="44"/>
          <w:szCs w:val="44"/>
          <w:lang w:val="en-US"/>
        </w:rPr>
        <w:drawing>
          <wp:inline distT="0" distB="0" distL="0" distR="0" wp14:anchorId="68B3CF42" wp14:editId="52891E9F">
            <wp:extent cx="993724" cy="993724"/>
            <wp:effectExtent l="0" t="0" r="0" b="0"/>
            <wp:docPr id="6" name="Grafik 6">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1020385" cy="1020385"/>
                    </a:xfrm>
                    <a:prstGeom prst="rect">
                      <a:avLst/>
                    </a:prstGeom>
                    <a:noFill/>
                    <a:ln>
                      <a:noFill/>
                    </a:ln>
                  </pic:spPr>
                </pic:pic>
              </a:graphicData>
            </a:graphic>
          </wp:inline>
        </w:drawing>
      </w:r>
      <w:r>
        <w:rPr>
          <w:rFonts w:cstheme="minorHAnsi"/>
          <w:sz w:val="44"/>
          <w:szCs w:val="44"/>
          <w:lang w:val="en-US"/>
        </w:rPr>
        <w:t xml:space="preserve">                   </w:t>
      </w:r>
      <w:r>
        <w:rPr>
          <w:rFonts w:cstheme="minorHAnsi"/>
          <w:noProof/>
          <w:sz w:val="44"/>
          <w:szCs w:val="44"/>
          <w:lang w:val="en-US"/>
        </w:rPr>
        <w:drawing>
          <wp:inline distT="0" distB="0" distL="0" distR="0" wp14:anchorId="0A05FF79" wp14:editId="2E0E7442">
            <wp:extent cx="1048436" cy="1048436"/>
            <wp:effectExtent l="0" t="0" r="0" b="0"/>
            <wp:docPr id="5" name="Grafik 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81490" cy="1081490"/>
                    </a:xfrm>
                    <a:prstGeom prst="rect">
                      <a:avLst/>
                    </a:prstGeom>
                    <a:noFill/>
                    <a:ln>
                      <a:noFill/>
                    </a:ln>
                  </pic:spPr>
                </pic:pic>
              </a:graphicData>
            </a:graphic>
          </wp:inline>
        </w:drawing>
      </w:r>
    </w:p>
    <w:p w14:paraId="67E5D792" w14:textId="210418B0" w:rsidR="00FC5A71" w:rsidRPr="00DD1DD9" w:rsidRDefault="00910015" w:rsidP="004F449E">
      <w:pPr>
        <w:spacing w:after="160" w:line="259" w:lineRule="auto"/>
        <w:rPr>
          <w:rFonts w:cstheme="minorHAnsi"/>
          <w:color w:val="F49100" w:themeColor="hyperlink"/>
          <w:sz w:val="26"/>
          <w:szCs w:val="26"/>
          <w:u w:val="single"/>
          <w:lang w:val="en-US"/>
        </w:rPr>
      </w:pPr>
      <w:hyperlink r:id="rId18" w:history="1">
        <w:r w:rsidR="00BC25A8" w:rsidRPr="006C311C">
          <w:rPr>
            <w:rStyle w:val="Hyperlink"/>
            <w:rFonts w:cstheme="minorHAnsi"/>
            <w:sz w:val="26"/>
            <w:szCs w:val="26"/>
            <w:lang w:val="en-US"/>
          </w:rPr>
          <w:t>https://discord.gg/RdaqJdu</w:t>
        </w:r>
      </w:hyperlink>
      <w:r w:rsidR="00BC25A8">
        <w:rPr>
          <w:rFonts w:cstheme="minorHAnsi"/>
          <w:sz w:val="26"/>
          <w:szCs w:val="26"/>
          <w:lang w:val="en-US"/>
        </w:rPr>
        <w:t xml:space="preserve">     </w:t>
      </w:r>
      <w:hyperlink r:id="rId19" w:history="1">
        <w:r w:rsidR="00BC25A8" w:rsidRPr="006C311C">
          <w:rPr>
            <w:rStyle w:val="Hyperlink"/>
            <w:rFonts w:cstheme="minorHAnsi"/>
            <w:sz w:val="26"/>
            <w:szCs w:val="26"/>
            <w:lang w:val="en-US"/>
          </w:rPr>
          <w:t>https://twitter.com/VTubeStudio</w:t>
        </w:r>
      </w:hyperlink>
      <w:r w:rsidR="00BC25A8">
        <w:rPr>
          <w:rFonts w:cstheme="minorHAnsi"/>
          <w:sz w:val="26"/>
          <w:szCs w:val="26"/>
          <w:lang w:val="en-US"/>
        </w:rPr>
        <w:t xml:space="preserve"> </w:t>
      </w:r>
      <w:r w:rsidR="00BC25A8" w:rsidRPr="00BC25A8">
        <w:rPr>
          <w:rFonts w:cstheme="minorHAnsi"/>
          <w:sz w:val="26"/>
          <w:szCs w:val="26"/>
          <w:lang w:val="en-US"/>
        </w:rPr>
        <w:t xml:space="preserve">    </w:t>
      </w:r>
      <w:hyperlink r:id="rId20" w:history="1">
        <w:r w:rsidR="00BC25A8" w:rsidRPr="00BC25A8">
          <w:rPr>
            <w:rStyle w:val="Hyperlink"/>
            <w:rFonts w:cstheme="minorHAnsi"/>
            <w:sz w:val="26"/>
            <w:szCs w:val="26"/>
            <w:lang w:val="en-US"/>
          </w:rPr>
          <w:t>vtubestudioapp@gmail.com</w:t>
        </w:r>
      </w:hyperlink>
    </w:p>
    <w:sdt>
      <w:sdtPr>
        <w:rPr>
          <w:rFonts w:asciiTheme="minorHAnsi" w:eastAsiaTheme="minorHAnsi" w:hAnsiTheme="minorHAnsi" w:cstheme="minorBidi"/>
          <w:color w:val="595959" w:themeColor="text1" w:themeTint="A6"/>
          <w:kern w:val="20"/>
          <w:sz w:val="24"/>
          <w:szCs w:val="20"/>
          <w:lang w:val="de-DE"/>
        </w:rPr>
        <w:id w:val="-359209211"/>
        <w:docPartObj>
          <w:docPartGallery w:val="Table of Contents"/>
          <w:docPartUnique/>
        </w:docPartObj>
      </w:sdtPr>
      <w:sdtEndPr>
        <w:rPr>
          <w:b/>
          <w:bCs/>
        </w:rPr>
      </w:sdtEndPr>
      <w:sdtContent>
        <w:p w14:paraId="118539F1" w14:textId="1B2B503A" w:rsidR="00A93BA4" w:rsidRDefault="00A93BA4" w:rsidP="00AA0A5A">
          <w:pPr>
            <w:pStyle w:val="Inhaltsverzeichnisberschrift"/>
            <w:numPr>
              <w:ilvl w:val="0"/>
              <w:numId w:val="0"/>
            </w:numPr>
            <w:rPr>
              <w:lang w:val="de-DE"/>
            </w:rPr>
          </w:pPr>
          <w:r>
            <w:rPr>
              <w:lang w:val="de-DE"/>
            </w:rPr>
            <w:t>Table of Contents</w:t>
          </w:r>
        </w:p>
        <w:p w14:paraId="05EF6E57" w14:textId="77777777" w:rsidR="00AA0A5A" w:rsidRPr="00AA0A5A" w:rsidRDefault="00AA0A5A" w:rsidP="00AA0A5A"/>
        <w:p w14:paraId="78DB2244" w14:textId="12C4025A" w:rsidR="00C21DAC" w:rsidRDefault="004125FC">
          <w:pPr>
            <w:pStyle w:val="Verzeichnis1"/>
            <w:tabs>
              <w:tab w:val="left" w:pos="480"/>
              <w:tab w:val="right" w:leader="dot" w:pos="10456"/>
            </w:tabs>
            <w:rPr>
              <w:rFonts w:cstheme="minorBidi"/>
              <w:b w:val="0"/>
              <w:noProof/>
              <w:lang w:val="en-DE"/>
            </w:rPr>
          </w:pPr>
          <w:r>
            <w:rPr>
              <w:b w:val="0"/>
            </w:rPr>
            <w:fldChar w:fldCharType="begin"/>
          </w:r>
          <w:r>
            <w:rPr>
              <w:b w:val="0"/>
            </w:rPr>
            <w:instrText xml:space="preserve"> TOC \o "1-3" \h \z \u </w:instrText>
          </w:r>
          <w:r>
            <w:rPr>
              <w:b w:val="0"/>
            </w:rPr>
            <w:fldChar w:fldCharType="separate"/>
          </w:r>
          <w:hyperlink w:anchor="_Toc56543941" w:history="1">
            <w:r w:rsidR="00C21DAC" w:rsidRPr="00522CC8">
              <w:rPr>
                <w:rStyle w:val="Hyperlink"/>
                <w:noProof/>
              </w:rPr>
              <w:t>1</w:t>
            </w:r>
            <w:r w:rsidR="00C21DAC">
              <w:rPr>
                <w:rFonts w:cstheme="minorBidi"/>
                <w:b w:val="0"/>
                <w:noProof/>
                <w:lang w:val="en-DE"/>
              </w:rPr>
              <w:tab/>
            </w:r>
            <w:r w:rsidR="00C21DAC" w:rsidRPr="00522CC8">
              <w:rPr>
                <w:rStyle w:val="Hyperlink"/>
                <w:noProof/>
              </w:rPr>
              <w:t>What is VTube Studio?</w:t>
            </w:r>
            <w:r w:rsidR="00C21DAC">
              <w:rPr>
                <w:noProof/>
                <w:webHidden/>
              </w:rPr>
              <w:tab/>
            </w:r>
            <w:r w:rsidR="00C21DAC">
              <w:rPr>
                <w:noProof/>
                <w:webHidden/>
              </w:rPr>
              <w:fldChar w:fldCharType="begin"/>
            </w:r>
            <w:r w:rsidR="00C21DAC">
              <w:rPr>
                <w:noProof/>
                <w:webHidden/>
              </w:rPr>
              <w:instrText xml:space="preserve"> PAGEREF _Toc56543941 \h </w:instrText>
            </w:r>
            <w:r w:rsidR="00C21DAC">
              <w:rPr>
                <w:noProof/>
                <w:webHidden/>
              </w:rPr>
            </w:r>
            <w:r w:rsidR="00C21DAC">
              <w:rPr>
                <w:noProof/>
                <w:webHidden/>
              </w:rPr>
              <w:fldChar w:fldCharType="separate"/>
            </w:r>
            <w:r w:rsidR="00D912D1">
              <w:rPr>
                <w:noProof/>
                <w:webHidden/>
              </w:rPr>
              <w:t>3</w:t>
            </w:r>
            <w:r w:rsidR="00C21DAC">
              <w:rPr>
                <w:noProof/>
                <w:webHidden/>
              </w:rPr>
              <w:fldChar w:fldCharType="end"/>
            </w:r>
          </w:hyperlink>
        </w:p>
        <w:p w14:paraId="09BE88BC" w14:textId="3F671B22" w:rsidR="00C21DAC" w:rsidRDefault="00C21DAC">
          <w:pPr>
            <w:pStyle w:val="Verzeichnis2"/>
            <w:tabs>
              <w:tab w:val="left" w:pos="880"/>
              <w:tab w:val="right" w:leader="dot" w:pos="10456"/>
            </w:tabs>
            <w:rPr>
              <w:rFonts w:cstheme="minorBidi"/>
              <w:noProof/>
              <w:lang w:val="en-DE"/>
            </w:rPr>
          </w:pPr>
          <w:hyperlink w:anchor="_Toc56543942" w:history="1">
            <w:r w:rsidRPr="00522CC8">
              <w:rPr>
                <w:rStyle w:val="Hyperlink"/>
                <w:noProof/>
              </w:rPr>
              <w:t>1.1</w:t>
            </w:r>
            <w:r>
              <w:rPr>
                <w:rFonts w:cstheme="minorBidi"/>
                <w:noProof/>
                <w:lang w:val="en-DE"/>
              </w:rPr>
              <w:tab/>
            </w:r>
            <w:r w:rsidRPr="00522CC8">
              <w:rPr>
                <w:rStyle w:val="Hyperlink"/>
                <w:noProof/>
              </w:rPr>
              <w:t>Introduction</w:t>
            </w:r>
            <w:r>
              <w:rPr>
                <w:noProof/>
                <w:webHidden/>
              </w:rPr>
              <w:tab/>
            </w:r>
            <w:r>
              <w:rPr>
                <w:noProof/>
                <w:webHidden/>
              </w:rPr>
              <w:fldChar w:fldCharType="begin"/>
            </w:r>
            <w:r>
              <w:rPr>
                <w:noProof/>
                <w:webHidden/>
              </w:rPr>
              <w:instrText xml:space="preserve"> PAGEREF _Toc56543942 \h </w:instrText>
            </w:r>
            <w:r>
              <w:rPr>
                <w:noProof/>
                <w:webHidden/>
              </w:rPr>
            </w:r>
            <w:r>
              <w:rPr>
                <w:noProof/>
                <w:webHidden/>
              </w:rPr>
              <w:fldChar w:fldCharType="separate"/>
            </w:r>
            <w:r w:rsidR="00D912D1">
              <w:rPr>
                <w:noProof/>
                <w:webHidden/>
              </w:rPr>
              <w:t>3</w:t>
            </w:r>
            <w:r>
              <w:rPr>
                <w:noProof/>
                <w:webHidden/>
              </w:rPr>
              <w:fldChar w:fldCharType="end"/>
            </w:r>
          </w:hyperlink>
        </w:p>
        <w:p w14:paraId="6D905BDA" w14:textId="248B1BF1" w:rsidR="00C21DAC" w:rsidRDefault="00C21DAC">
          <w:pPr>
            <w:pStyle w:val="Verzeichnis2"/>
            <w:tabs>
              <w:tab w:val="left" w:pos="880"/>
              <w:tab w:val="right" w:leader="dot" w:pos="10456"/>
            </w:tabs>
            <w:rPr>
              <w:rFonts w:cstheme="minorBidi"/>
              <w:noProof/>
              <w:lang w:val="en-DE"/>
            </w:rPr>
          </w:pPr>
          <w:hyperlink w:anchor="_Toc56543943" w:history="1">
            <w:r w:rsidRPr="00522CC8">
              <w:rPr>
                <w:rStyle w:val="Hyperlink"/>
                <w:noProof/>
              </w:rPr>
              <w:t>1.2</w:t>
            </w:r>
            <w:r>
              <w:rPr>
                <w:rFonts w:cstheme="minorBidi"/>
                <w:noProof/>
                <w:lang w:val="en-DE"/>
              </w:rPr>
              <w:tab/>
            </w:r>
            <w:r w:rsidRPr="00522CC8">
              <w:rPr>
                <w:rStyle w:val="Hyperlink"/>
                <w:noProof/>
              </w:rPr>
              <w:t>Where to download?</w:t>
            </w:r>
            <w:r>
              <w:rPr>
                <w:noProof/>
                <w:webHidden/>
              </w:rPr>
              <w:tab/>
            </w:r>
            <w:r>
              <w:rPr>
                <w:noProof/>
                <w:webHidden/>
              </w:rPr>
              <w:fldChar w:fldCharType="begin"/>
            </w:r>
            <w:r>
              <w:rPr>
                <w:noProof/>
                <w:webHidden/>
              </w:rPr>
              <w:instrText xml:space="preserve"> PAGEREF _Toc56543943 \h </w:instrText>
            </w:r>
            <w:r>
              <w:rPr>
                <w:noProof/>
                <w:webHidden/>
              </w:rPr>
            </w:r>
            <w:r>
              <w:rPr>
                <w:noProof/>
                <w:webHidden/>
              </w:rPr>
              <w:fldChar w:fldCharType="separate"/>
            </w:r>
            <w:r w:rsidR="00D912D1">
              <w:rPr>
                <w:noProof/>
                <w:webHidden/>
              </w:rPr>
              <w:t>3</w:t>
            </w:r>
            <w:r>
              <w:rPr>
                <w:noProof/>
                <w:webHidden/>
              </w:rPr>
              <w:fldChar w:fldCharType="end"/>
            </w:r>
          </w:hyperlink>
        </w:p>
        <w:p w14:paraId="5620A5F1" w14:textId="48AE47E6" w:rsidR="00C21DAC" w:rsidRDefault="00C21DAC">
          <w:pPr>
            <w:pStyle w:val="Verzeichnis2"/>
            <w:tabs>
              <w:tab w:val="left" w:pos="880"/>
              <w:tab w:val="right" w:leader="dot" w:pos="10456"/>
            </w:tabs>
            <w:rPr>
              <w:rFonts w:cstheme="minorBidi"/>
              <w:noProof/>
              <w:lang w:val="en-DE"/>
            </w:rPr>
          </w:pPr>
          <w:hyperlink w:anchor="_Toc56543944" w:history="1">
            <w:r w:rsidRPr="00522CC8">
              <w:rPr>
                <w:rStyle w:val="Hyperlink"/>
                <w:noProof/>
              </w:rPr>
              <w:t>1.3</w:t>
            </w:r>
            <w:r>
              <w:rPr>
                <w:rFonts w:cstheme="minorBidi"/>
                <w:noProof/>
                <w:lang w:val="en-DE"/>
              </w:rPr>
              <w:tab/>
            </w:r>
            <w:r w:rsidRPr="00522CC8">
              <w:rPr>
                <w:rStyle w:val="Hyperlink"/>
                <w:noProof/>
              </w:rPr>
              <w:t>Supported Devices</w:t>
            </w:r>
            <w:r>
              <w:rPr>
                <w:noProof/>
                <w:webHidden/>
              </w:rPr>
              <w:tab/>
            </w:r>
            <w:r>
              <w:rPr>
                <w:noProof/>
                <w:webHidden/>
              </w:rPr>
              <w:fldChar w:fldCharType="begin"/>
            </w:r>
            <w:r>
              <w:rPr>
                <w:noProof/>
                <w:webHidden/>
              </w:rPr>
              <w:instrText xml:space="preserve"> PAGEREF _Toc56543944 \h </w:instrText>
            </w:r>
            <w:r>
              <w:rPr>
                <w:noProof/>
                <w:webHidden/>
              </w:rPr>
            </w:r>
            <w:r>
              <w:rPr>
                <w:noProof/>
                <w:webHidden/>
              </w:rPr>
              <w:fldChar w:fldCharType="separate"/>
            </w:r>
            <w:r w:rsidR="00D912D1">
              <w:rPr>
                <w:noProof/>
                <w:webHidden/>
              </w:rPr>
              <w:t>4</w:t>
            </w:r>
            <w:r>
              <w:rPr>
                <w:noProof/>
                <w:webHidden/>
              </w:rPr>
              <w:fldChar w:fldCharType="end"/>
            </w:r>
          </w:hyperlink>
        </w:p>
        <w:p w14:paraId="3D8AF02F" w14:textId="34D568E6" w:rsidR="00C21DAC" w:rsidRDefault="00C21DAC">
          <w:pPr>
            <w:pStyle w:val="Verzeichnis1"/>
            <w:tabs>
              <w:tab w:val="left" w:pos="480"/>
              <w:tab w:val="right" w:leader="dot" w:pos="10456"/>
            </w:tabs>
            <w:rPr>
              <w:rFonts w:cstheme="minorBidi"/>
              <w:b w:val="0"/>
              <w:noProof/>
              <w:lang w:val="en-DE"/>
            </w:rPr>
          </w:pPr>
          <w:hyperlink w:anchor="_Toc56543945" w:history="1">
            <w:r w:rsidRPr="00522CC8">
              <w:rPr>
                <w:rStyle w:val="Hyperlink"/>
                <w:noProof/>
                <w:lang w:val="en-US"/>
              </w:rPr>
              <w:t>2</w:t>
            </w:r>
            <w:r>
              <w:rPr>
                <w:rFonts w:cstheme="minorBidi"/>
                <w:b w:val="0"/>
                <w:noProof/>
                <w:lang w:val="en-DE"/>
              </w:rPr>
              <w:tab/>
            </w:r>
            <w:r w:rsidRPr="00522CC8">
              <w:rPr>
                <w:rStyle w:val="Hyperlink"/>
                <w:noProof/>
                <w:lang w:val="en-US"/>
              </w:rPr>
              <w:t>Android vs. iPhone/iPad: Which is better?</w:t>
            </w:r>
            <w:r>
              <w:rPr>
                <w:noProof/>
                <w:webHidden/>
              </w:rPr>
              <w:tab/>
            </w:r>
            <w:r>
              <w:rPr>
                <w:noProof/>
                <w:webHidden/>
              </w:rPr>
              <w:fldChar w:fldCharType="begin"/>
            </w:r>
            <w:r>
              <w:rPr>
                <w:noProof/>
                <w:webHidden/>
              </w:rPr>
              <w:instrText xml:space="preserve"> PAGEREF _Toc56543945 \h </w:instrText>
            </w:r>
            <w:r>
              <w:rPr>
                <w:noProof/>
                <w:webHidden/>
              </w:rPr>
            </w:r>
            <w:r>
              <w:rPr>
                <w:noProof/>
                <w:webHidden/>
              </w:rPr>
              <w:fldChar w:fldCharType="separate"/>
            </w:r>
            <w:r w:rsidR="00D912D1">
              <w:rPr>
                <w:noProof/>
                <w:webHidden/>
              </w:rPr>
              <w:t>4</w:t>
            </w:r>
            <w:r>
              <w:rPr>
                <w:noProof/>
                <w:webHidden/>
              </w:rPr>
              <w:fldChar w:fldCharType="end"/>
            </w:r>
          </w:hyperlink>
        </w:p>
        <w:p w14:paraId="162D088E" w14:textId="231C0431" w:rsidR="00C21DAC" w:rsidRDefault="00C21DAC">
          <w:pPr>
            <w:pStyle w:val="Verzeichnis1"/>
            <w:tabs>
              <w:tab w:val="left" w:pos="480"/>
              <w:tab w:val="right" w:leader="dot" w:pos="10456"/>
            </w:tabs>
            <w:rPr>
              <w:rFonts w:cstheme="minorBidi"/>
              <w:b w:val="0"/>
              <w:noProof/>
              <w:lang w:val="en-DE"/>
            </w:rPr>
          </w:pPr>
          <w:hyperlink w:anchor="_Toc56543946" w:history="1">
            <w:r w:rsidRPr="00522CC8">
              <w:rPr>
                <w:rStyle w:val="Hyperlink"/>
                <w:noProof/>
              </w:rPr>
              <w:t>3</w:t>
            </w:r>
            <w:r>
              <w:rPr>
                <w:rFonts w:cstheme="minorBidi"/>
                <w:b w:val="0"/>
                <w:noProof/>
                <w:lang w:val="en-DE"/>
              </w:rPr>
              <w:tab/>
            </w:r>
            <w:r w:rsidRPr="00522CC8">
              <w:rPr>
                <w:rStyle w:val="Hyperlink"/>
                <w:noProof/>
              </w:rPr>
              <w:t>Getting Started</w:t>
            </w:r>
            <w:r>
              <w:rPr>
                <w:noProof/>
                <w:webHidden/>
              </w:rPr>
              <w:tab/>
            </w:r>
            <w:r>
              <w:rPr>
                <w:noProof/>
                <w:webHidden/>
              </w:rPr>
              <w:fldChar w:fldCharType="begin"/>
            </w:r>
            <w:r>
              <w:rPr>
                <w:noProof/>
                <w:webHidden/>
              </w:rPr>
              <w:instrText xml:space="preserve"> PAGEREF _Toc56543946 \h </w:instrText>
            </w:r>
            <w:r>
              <w:rPr>
                <w:noProof/>
                <w:webHidden/>
              </w:rPr>
            </w:r>
            <w:r>
              <w:rPr>
                <w:noProof/>
                <w:webHidden/>
              </w:rPr>
              <w:fldChar w:fldCharType="separate"/>
            </w:r>
            <w:r w:rsidR="00D912D1">
              <w:rPr>
                <w:noProof/>
                <w:webHidden/>
              </w:rPr>
              <w:t>5</w:t>
            </w:r>
            <w:r>
              <w:rPr>
                <w:noProof/>
                <w:webHidden/>
              </w:rPr>
              <w:fldChar w:fldCharType="end"/>
            </w:r>
          </w:hyperlink>
        </w:p>
        <w:p w14:paraId="58ADDC04" w14:textId="2AF3EA6D" w:rsidR="00C21DAC" w:rsidRDefault="00C21DAC">
          <w:pPr>
            <w:pStyle w:val="Verzeichnis1"/>
            <w:tabs>
              <w:tab w:val="left" w:pos="480"/>
              <w:tab w:val="right" w:leader="dot" w:pos="10456"/>
            </w:tabs>
            <w:rPr>
              <w:rFonts w:cstheme="minorBidi"/>
              <w:b w:val="0"/>
              <w:noProof/>
              <w:lang w:val="en-DE"/>
            </w:rPr>
          </w:pPr>
          <w:hyperlink w:anchor="_Toc56543947" w:history="1">
            <w:r w:rsidRPr="00522CC8">
              <w:rPr>
                <w:rStyle w:val="Hyperlink"/>
                <w:noProof/>
              </w:rPr>
              <w:t>4</w:t>
            </w:r>
            <w:r>
              <w:rPr>
                <w:rFonts w:cstheme="minorBidi"/>
                <w:b w:val="0"/>
                <w:noProof/>
                <w:lang w:val="en-DE"/>
              </w:rPr>
              <w:tab/>
            </w:r>
            <w:r w:rsidRPr="00522CC8">
              <w:rPr>
                <w:rStyle w:val="Hyperlink"/>
                <w:noProof/>
              </w:rPr>
              <w:t>Loading your own Models</w:t>
            </w:r>
            <w:r>
              <w:rPr>
                <w:noProof/>
                <w:webHidden/>
              </w:rPr>
              <w:tab/>
            </w:r>
            <w:r>
              <w:rPr>
                <w:noProof/>
                <w:webHidden/>
              </w:rPr>
              <w:fldChar w:fldCharType="begin"/>
            </w:r>
            <w:r>
              <w:rPr>
                <w:noProof/>
                <w:webHidden/>
              </w:rPr>
              <w:instrText xml:space="preserve"> PAGEREF _Toc56543947 \h </w:instrText>
            </w:r>
            <w:r>
              <w:rPr>
                <w:noProof/>
                <w:webHidden/>
              </w:rPr>
            </w:r>
            <w:r>
              <w:rPr>
                <w:noProof/>
                <w:webHidden/>
              </w:rPr>
              <w:fldChar w:fldCharType="separate"/>
            </w:r>
            <w:r w:rsidR="00D912D1">
              <w:rPr>
                <w:noProof/>
                <w:webHidden/>
              </w:rPr>
              <w:t>7</w:t>
            </w:r>
            <w:r>
              <w:rPr>
                <w:noProof/>
                <w:webHidden/>
              </w:rPr>
              <w:fldChar w:fldCharType="end"/>
            </w:r>
          </w:hyperlink>
        </w:p>
        <w:p w14:paraId="20DE7AA5" w14:textId="2B80B82C" w:rsidR="00C21DAC" w:rsidRDefault="00C21DAC">
          <w:pPr>
            <w:pStyle w:val="Verzeichnis2"/>
            <w:tabs>
              <w:tab w:val="left" w:pos="880"/>
              <w:tab w:val="right" w:leader="dot" w:pos="10456"/>
            </w:tabs>
            <w:rPr>
              <w:rFonts w:cstheme="minorBidi"/>
              <w:noProof/>
              <w:lang w:val="en-DE"/>
            </w:rPr>
          </w:pPr>
          <w:hyperlink w:anchor="_Toc56543948" w:history="1">
            <w:r w:rsidRPr="00522CC8">
              <w:rPr>
                <w:rStyle w:val="Hyperlink"/>
                <w:noProof/>
                <w:lang w:val="en-US"/>
              </w:rPr>
              <w:t>4.1</w:t>
            </w:r>
            <w:r>
              <w:rPr>
                <w:rFonts w:cstheme="minorBidi"/>
                <w:noProof/>
                <w:lang w:val="en-DE"/>
              </w:rPr>
              <w:tab/>
            </w:r>
            <w:r w:rsidRPr="00522CC8">
              <w:rPr>
                <w:rStyle w:val="Hyperlink"/>
                <w:noProof/>
                <w:lang w:val="en-US"/>
              </w:rPr>
              <w:t>Preparing your Live2D model for VTube Studio</w:t>
            </w:r>
            <w:r>
              <w:rPr>
                <w:noProof/>
                <w:webHidden/>
              </w:rPr>
              <w:tab/>
            </w:r>
            <w:r>
              <w:rPr>
                <w:noProof/>
                <w:webHidden/>
              </w:rPr>
              <w:fldChar w:fldCharType="begin"/>
            </w:r>
            <w:r>
              <w:rPr>
                <w:noProof/>
                <w:webHidden/>
              </w:rPr>
              <w:instrText xml:space="preserve"> PAGEREF _Toc56543948 \h </w:instrText>
            </w:r>
            <w:r>
              <w:rPr>
                <w:noProof/>
                <w:webHidden/>
              </w:rPr>
            </w:r>
            <w:r>
              <w:rPr>
                <w:noProof/>
                <w:webHidden/>
              </w:rPr>
              <w:fldChar w:fldCharType="separate"/>
            </w:r>
            <w:r w:rsidR="00D912D1">
              <w:rPr>
                <w:noProof/>
                <w:webHidden/>
              </w:rPr>
              <w:t>7</w:t>
            </w:r>
            <w:r>
              <w:rPr>
                <w:noProof/>
                <w:webHidden/>
              </w:rPr>
              <w:fldChar w:fldCharType="end"/>
            </w:r>
          </w:hyperlink>
        </w:p>
        <w:p w14:paraId="1213C2B8" w14:textId="4BA5F86D" w:rsidR="00C21DAC" w:rsidRDefault="00C21DAC">
          <w:pPr>
            <w:pStyle w:val="Verzeichnis2"/>
            <w:tabs>
              <w:tab w:val="left" w:pos="880"/>
              <w:tab w:val="right" w:leader="dot" w:pos="10456"/>
            </w:tabs>
            <w:rPr>
              <w:rFonts w:cstheme="minorBidi"/>
              <w:noProof/>
              <w:lang w:val="en-DE"/>
            </w:rPr>
          </w:pPr>
          <w:hyperlink w:anchor="_Toc56543949" w:history="1">
            <w:r w:rsidRPr="00522CC8">
              <w:rPr>
                <w:rStyle w:val="Hyperlink"/>
                <w:noProof/>
                <w:lang w:val="en-US"/>
              </w:rPr>
              <w:t>4.2</w:t>
            </w:r>
            <w:r>
              <w:rPr>
                <w:rFonts w:cstheme="minorBidi"/>
                <w:noProof/>
                <w:lang w:val="en-DE"/>
              </w:rPr>
              <w:tab/>
            </w:r>
            <w:r w:rsidRPr="00522CC8">
              <w:rPr>
                <w:rStyle w:val="Hyperlink"/>
                <w:noProof/>
                <w:lang w:val="en-US"/>
              </w:rPr>
              <w:t>Putting your Live2D Model into VTube Studio</w:t>
            </w:r>
            <w:r>
              <w:rPr>
                <w:noProof/>
                <w:webHidden/>
              </w:rPr>
              <w:tab/>
            </w:r>
            <w:r>
              <w:rPr>
                <w:noProof/>
                <w:webHidden/>
              </w:rPr>
              <w:fldChar w:fldCharType="begin"/>
            </w:r>
            <w:r>
              <w:rPr>
                <w:noProof/>
                <w:webHidden/>
              </w:rPr>
              <w:instrText xml:space="preserve"> PAGEREF _Toc56543949 \h </w:instrText>
            </w:r>
            <w:r>
              <w:rPr>
                <w:noProof/>
                <w:webHidden/>
              </w:rPr>
            </w:r>
            <w:r>
              <w:rPr>
                <w:noProof/>
                <w:webHidden/>
              </w:rPr>
              <w:fldChar w:fldCharType="separate"/>
            </w:r>
            <w:r w:rsidR="00D912D1">
              <w:rPr>
                <w:noProof/>
                <w:webHidden/>
              </w:rPr>
              <w:t>8</w:t>
            </w:r>
            <w:r>
              <w:rPr>
                <w:noProof/>
                <w:webHidden/>
              </w:rPr>
              <w:fldChar w:fldCharType="end"/>
            </w:r>
          </w:hyperlink>
        </w:p>
        <w:p w14:paraId="1B21B7DB" w14:textId="425AFFDB" w:rsidR="00C21DAC" w:rsidRDefault="00C21DAC">
          <w:pPr>
            <w:pStyle w:val="Verzeichnis2"/>
            <w:tabs>
              <w:tab w:val="left" w:pos="880"/>
              <w:tab w:val="right" w:leader="dot" w:pos="10456"/>
            </w:tabs>
            <w:rPr>
              <w:rFonts w:cstheme="minorBidi"/>
              <w:noProof/>
              <w:lang w:val="en-DE"/>
            </w:rPr>
          </w:pPr>
          <w:hyperlink w:anchor="_Toc56543950" w:history="1">
            <w:r w:rsidRPr="00522CC8">
              <w:rPr>
                <w:rStyle w:val="Hyperlink"/>
                <w:noProof/>
                <w:lang w:val="en-US"/>
              </w:rPr>
              <w:t>4.3</w:t>
            </w:r>
            <w:r>
              <w:rPr>
                <w:rFonts w:cstheme="minorBidi"/>
                <w:noProof/>
                <w:lang w:val="en-DE"/>
              </w:rPr>
              <w:tab/>
            </w:r>
            <w:r w:rsidRPr="00522CC8">
              <w:rPr>
                <w:rStyle w:val="Hyperlink"/>
                <w:noProof/>
                <w:lang w:val="en-US"/>
              </w:rPr>
              <w:t>Auto-Setup</w:t>
            </w:r>
            <w:r>
              <w:rPr>
                <w:noProof/>
                <w:webHidden/>
              </w:rPr>
              <w:tab/>
            </w:r>
            <w:r>
              <w:rPr>
                <w:noProof/>
                <w:webHidden/>
              </w:rPr>
              <w:fldChar w:fldCharType="begin"/>
            </w:r>
            <w:r>
              <w:rPr>
                <w:noProof/>
                <w:webHidden/>
              </w:rPr>
              <w:instrText xml:space="preserve"> PAGEREF _Toc56543950 \h </w:instrText>
            </w:r>
            <w:r>
              <w:rPr>
                <w:noProof/>
                <w:webHidden/>
              </w:rPr>
            </w:r>
            <w:r>
              <w:rPr>
                <w:noProof/>
                <w:webHidden/>
              </w:rPr>
              <w:fldChar w:fldCharType="separate"/>
            </w:r>
            <w:r w:rsidR="00D912D1">
              <w:rPr>
                <w:noProof/>
                <w:webHidden/>
              </w:rPr>
              <w:t>9</w:t>
            </w:r>
            <w:r>
              <w:rPr>
                <w:noProof/>
                <w:webHidden/>
              </w:rPr>
              <w:fldChar w:fldCharType="end"/>
            </w:r>
          </w:hyperlink>
        </w:p>
        <w:p w14:paraId="77970A12" w14:textId="49D8FB97" w:rsidR="00C21DAC" w:rsidRDefault="00C21DAC">
          <w:pPr>
            <w:pStyle w:val="Verzeichnis1"/>
            <w:tabs>
              <w:tab w:val="left" w:pos="480"/>
              <w:tab w:val="right" w:leader="dot" w:pos="10456"/>
            </w:tabs>
            <w:rPr>
              <w:rFonts w:cstheme="minorBidi"/>
              <w:b w:val="0"/>
              <w:noProof/>
              <w:lang w:val="en-DE"/>
            </w:rPr>
          </w:pPr>
          <w:hyperlink w:anchor="_Toc56543951" w:history="1">
            <w:r w:rsidRPr="00522CC8">
              <w:rPr>
                <w:rStyle w:val="Hyperlink"/>
                <w:noProof/>
              </w:rPr>
              <w:t>5</w:t>
            </w:r>
            <w:r>
              <w:rPr>
                <w:rFonts w:cstheme="minorBidi"/>
                <w:b w:val="0"/>
                <w:noProof/>
                <w:lang w:val="en-DE"/>
              </w:rPr>
              <w:tab/>
            </w:r>
            <w:r w:rsidRPr="00522CC8">
              <w:rPr>
                <w:rStyle w:val="Hyperlink"/>
                <w:noProof/>
              </w:rPr>
              <w:t>Loading your own Backgrounds</w:t>
            </w:r>
            <w:r>
              <w:rPr>
                <w:noProof/>
                <w:webHidden/>
              </w:rPr>
              <w:tab/>
            </w:r>
            <w:r>
              <w:rPr>
                <w:noProof/>
                <w:webHidden/>
              </w:rPr>
              <w:fldChar w:fldCharType="begin"/>
            </w:r>
            <w:r>
              <w:rPr>
                <w:noProof/>
                <w:webHidden/>
              </w:rPr>
              <w:instrText xml:space="preserve"> PAGEREF _Toc56543951 \h </w:instrText>
            </w:r>
            <w:r>
              <w:rPr>
                <w:noProof/>
                <w:webHidden/>
              </w:rPr>
            </w:r>
            <w:r>
              <w:rPr>
                <w:noProof/>
                <w:webHidden/>
              </w:rPr>
              <w:fldChar w:fldCharType="separate"/>
            </w:r>
            <w:r w:rsidR="00D912D1">
              <w:rPr>
                <w:noProof/>
                <w:webHidden/>
              </w:rPr>
              <w:t>10</w:t>
            </w:r>
            <w:r>
              <w:rPr>
                <w:noProof/>
                <w:webHidden/>
              </w:rPr>
              <w:fldChar w:fldCharType="end"/>
            </w:r>
          </w:hyperlink>
        </w:p>
        <w:p w14:paraId="786A599C" w14:textId="2CE42290" w:rsidR="00C21DAC" w:rsidRDefault="00C21DAC">
          <w:pPr>
            <w:pStyle w:val="Verzeichnis1"/>
            <w:tabs>
              <w:tab w:val="left" w:pos="480"/>
              <w:tab w:val="right" w:leader="dot" w:pos="10456"/>
            </w:tabs>
            <w:rPr>
              <w:rFonts w:cstheme="minorBidi"/>
              <w:b w:val="0"/>
              <w:noProof/>
              <w:lang w:val="en-DE"/>
            </w:rPr>
          </w:pPr>
          <w:hyperlink w:anchor="_Toc56543952" w:history="1">
            <w:r w:rsidRPr="00522CC8">
              <w:rPr>
                <w:rStyle w:val="Hyperlink"/>
                <w:noProof/>
              </w:rPr>
              <w:t>6</w:t>
            </w:r>
            <w:r>
              <w:rPr>
                <w:rFonts w:cstheme="minorBidi"/>
                <w:b w:val="0"/>
                <w:noProof/>
                <w:lang w:val="en-DE"/>
              </w:rPr>
              <w:tab/>
            </w:r>
            <w:r w:rsidRPr="00522CC8">
              <w:rPr>
                <w:rStyle w:val="Hyperlink"/>
                <w:noProof/>
              </w:rPr>
              <w:t>VTube Studio Settings</w:t>
            </w:r>
            <w:r>
              <w:rPr>
                <w:noProof/>
                <w:webHidden/>
              </w:rPr>
              <w:tab/>
            </w:r>
            <w:r>
              <w:rPr>
                <w:noProof/>
                <w:webHidden/>
              </w:rPr>
              <w:fldChar w:fldCharType="begin"/>
            </w:r>
            <w:r>
              <w:rPr>
                <w:noProof/>
                <w:webHidden/>
              </w:rPr>
              <w:instrText xml:space="preserve"> PAGEREF _Toc56543952 \h </w:instrText>
            </w:r>
            <w:r>
              <w:rPr>
                <w:noProof/>
                <w:webHidden/>
              </w:rPr>
            </w:r>
            <w:r>
              <w:rPr>
                <w:noProof/>
                <w:webHidden/>
              </w:rPr>
              <w:fldChar w:fldCharType="separate"/>
            </w:r>
            <w:r w:rsidR="00D912D1">
              <w:rPr>
                <w:noProof/>
                <w:webHidden/>
              </w:rPr>
              <w:t>11</w:t>
            </w:r>
            <w:r>
              <w:rPr>
                <w:noProof/>
                <w:webHidden/>
              </w:rPr>
              <w:fldChar w:fldCharType="end"/>
            </w:r>
          </w:hyperlink>
        </w:p>
        <w:p w14:paraId="22FCA64B" w14:textId="195B7D4C" w:rsidR="00C21DAC" w:rsidRDefault="00C21DAC">
          <w:pPr>
            <w:pStyle w:val="Verzeichnis2"/>
            <w:tabs>
              <w:tab w:val="left" w:pos="880"/>
              <w:tab w:val="right" w:leader="dot" w:pos="10456"/>
            </w:tabs>
            <w:rPr>
              <w:rFonts w:cstheme="minorBidi"/>
              <w:noProof/>
              <w:lang w:val="en-DE"/>
            </w:rPr>
          </w:pPr>
          <w:hyperlink w:anchor="_Toc56543953" w:history="1">
            <w:r w:rsidRPr="00522CC8">
              <w:rPr>
                <w:rStyle w:val="Hyperlink"/>
                <w:noProof/>
              </w:rPr>
              <w:t>6.1</w:t>
            </w:r>
            <w:r>
              <w:rPr>
                <w:rFonts w:cstheme="minorBidi"/>
                <w:noProof/>
                <w:lang w:val="en-DE"/>
              </w:rPr>
              <w:tab/>
            </w:r>
            <w:r w:rsidRPr="00522CC8">
              <w:rPr>
                <w:rStyle w:val="Hyperlink"/>
                <w:noProof/>
              </w:rPr>
              <w:t>General Settings</w:t>
            </w:r>
            <w:r>
              <w:rPr>
                <w:noProof/>
                <w:webHidden/>
              </w:rPr>
              <w:tab/>
            </w:r>
            <w:r>
              <w:rPr>
                <w:noProof/>
                <w:webHidden/>
              </w:rPr>
              <w:fldChar w:fldCharType="begin"/>
            </w:r>
            <w:r>
              <w:rPr>
                <w:noProof/>
                <w:webHidden/>
              </w:rPr>
              <w:instrText xml:space="preserve"> PAGEREF _Toc56543953 \h </w:instrText>
            </w:r>
            <w:r>
              <w:rPr>
                <w:noProof/>
                <w:webHidden/>
              </w:rPr>
            </w:r>
            <w:r>
              <w:rPr>
                <w:noProof/>
                <w:webHidden/>
              </w:rPr>
              <w:fldChar w:fldCharType="separate"/>
            </w:r>
            <w:r w:rsidR="00D912D1">
              <w:rPr>
                <w:noProof/>
                <w:webHidden/>
              </w:rPr>
              <w:t>11</w:t>
            </w:r>
            <w:r>
              <w:rPr>
                <w:noProof/>
                <w:webHidden/>
              </w:rPr>
              <w:fldChar w:fldCharType="end"/>
            </w:r>
          </w:hyperlink>
        </w:p>
        <w:p w14:paraId="51843F05" w14:textId="3DD1583C" w:rsidR="00C21DAC" w:rsidRDefault="00C21DAC">
          <w:pPr>
            <w:pStyle w:val="Verzeichnis2"/>
            <w:tabs>
              <w:tab w:val="left" w:pos="880"/>
              <w:tab w:val="right" w:leader="dot" w:pos="10456"/>
            </w:tabs>
            <w:rPr>
              <w:rFonts w:cstheme="minorBidi"/>
              <w:noProof/>
              <w:lang w:val="en-DE"/>
            </w:rPr>
          </w:pPr>
          <w:hyperlink w:anchor="_Toc56543954" w:history="1">
            <w:r w:rsidRPr="00522CC8">
              <w:rPr>
                <w:rStyle w:val="Hyperlink"/>
                <w:noProof/>
              </w:rPr>
              <w:t>6.2</w:t>
            </w:r>
            <w:r>
              <w:rPr>
                <w:rFonts w:cstheme="minorBidi"/>
                <w:noProof/>
                <w:lang w:val="en-DE"/>
              </w:rPr>
              <w:tab/>
            </w:r>
            <w:r w:rsidRPr="00522CC8">
              <w:rPr>
                <w:rStyle w:val="Hyperlink"/>
                <w:noProof/>
              </w:rPr>
              <w:t>Camera Settings</w:t>
            </w:r>
            <w:r>
              <w:rPr>
                <w:noProof/>
                <w:webHidden/>
              </w:rPr>
              <w:tab/>
            </w:r>
            <w:r>
              <w:rPr>
                <w:noProof/>
                <w:webHidden/>
              </w:rPr>
              <w:fldChar w:fldCharType="begin"/>
            </w:r>
            <w:r>
              <w:rPr>
                <w:noProof/>
                <w:webHidden/>
              </w:rPr>
              <w:instrText xml:space="preserve"> PAGEREF _Toc56543954 \h </w:instrText>
            </w:r>
            <w:r>
              <w:rPr>
                <w:noProof/>
                <w:webHidden/>
              </w:rPr>
            </w:r>
            <w:r>
              <w:rPr>
                <w:noProof/>
                <w:webHidden/>
              </w:rPr>
              <w:fldChar w:fldCharType="separate"/>
            </w:r>
            <w:r w:rsidR="00D912D1">
              <w:rPr>
                <w:noProof/>
                <w:webHidden/>
              </w:rPr>
              <w:t>12</w:t>
            </w:r>
            <w:r>
              <w:rPr>
                <w:noProof/>
                <w:webHidden/>
              </w:rPr>
              <w:fldChar w:fldCharType="end"/>
            </w:r>
          </w:hyperlink>
        </w:p>
        <w:p w14:paraId="5972905C" w14:textId="6C52148B" w:rsidR="00C21DAC" w:rsidRDefault="00C21DAC">
          <w:pPr>
            <w:pStyle w:val="Verzeichnis2"/>
            <w:tabs>
              <w:tab w:val="left" w:pos="880"/>
              <w:tab w:val="right" w:leader="dot" w:pos="10456"/>
            </w:tabs>
            <w:rPr>
              <w:rFonts w:cstheme="minorBidi"/>
              <w:noProof/>
              <w:lang w:val="en-DE"/>
            </w:rPr>
          </w:pPr>
          <w:hyperlink w:anchor="_Toc56543955" w:history="1">
            <w:r w:rsidRPr="00522CC8">
              <w:rPr>
                <w:rStyle w:val="Hyperlink"/>
                <w:noProof/>
                <w:lang w:val="en-US"/>
              </w:rPr>
              <w:t>6.3</w:t>
            </w:r>
            <w:r>
              <w:rPr>
                <w:rFonts w:cstheme="minorBidi"/>
                <w:noProof/>
                <w:lang w:val="en-DE"/>
              </w:rPr>
              <w:tab/>
            </w:r>
            <w:r w:rsidRPr="00522CC8">
              <w:rPr>
                <w:rStyle w:val="Hyperlink"/>
                <w:noProof/>
                <w:lang w:val="en-US"/>
              </w:rPr>
              <w:t>VTS Model Setting</w:t>
            </w:r>
            <w:r>
              <w:rPr>
                <w:noProof/>
                <w:webHidden/>
              </w:rPr>
              <w:tab/>
            </w:r>
            <w:r>
              <w:rPr>
                <w:noProof/>
                <w:webHidden/>
              </w:rPr>
              <w:fldChar w:fldCharType="begin"/>
            </w:r>
            <w:r>
              <w:rPr>
                <w:noProof/>
                <w:webHidden/>
              </w:rPr>
              <w:instrText xml:space="preserve"> PAGEREF _Toc56543955 \h </w:instrText>
            </w:r>
            <w:r>
              <w:rPr>
                <w:noProof/>
                <w:webHidden/>
              </w:rPr>
            </w:r>
            <w:r>
              <w:rPr>
                <w:noProof/>
                <w:webHidden/>
              </w:rPr>
              <w:fldChar w:fldCharType="separate"/>
            </w:r>
            <w:r w:rsidR="00D912D1">
              <w:rPr>
                <w:noProof/>
                <w:webHidden/>
              </w:rPr>
              <w:t>13</w:t>
            </w:r>
            <w:r>
              <w:rPr>
                <w:noProof/>
                <w:webHidden/>
              </w:rPr>
              <w:fldChar w:fldCharType="end"/>
            </w:r>
          </w:hyperlink>
        </w:p>
        <w:p w14:paraId="1B1908B1" w14:textId="0BD7AB85" w:rsidR="00C21DAC" w:rsidRDefault="00C21DAC">
          <w:pPr>
            <w:pStyle w:val="Verzeichnis3"/>
            <w:tabs>
              <w:tab w:val="left" w:pos="1320"/>
              <w:tab w:val="right" w:leader="dot" w:pos="10456"/>
            </w:tabs>
            <w:rPr>
              <w:rFonts w:eastAsiaTheme="minorEastAsia"/>
              <w:noProof/>
              <w:color w:val="auto"/>
              <w:kern w:val="0"/>
              <w:sz w:val="22"/>
              <w:szCs w:val="22"/>
              <w:lang w:val="en-DE"/>
            </w:rPr>
          </w:pPr>
          <w:hyperlink w:anchor="_Toc56543956" w:history="1">
            <w:r w:rsidRPr="00522CC8">
              <w:rPr>
                <w:rStyle w:val="Hyperlink"/>
                <w:noProof/>
                <w:lang w:val="en-US"/>
              </w:rPr>
              <w:t>6.3.1</w:t>
            </w:r>
            <w:r>
              <w:rPr>
                <w:rFonts w:eastAsiaTheme="minorEastAsia"/>
                <w:noProof/>
                <w:color w:val="auto"/>
                <w:kern w:val="0"/>
                <w:sz w:val="22"/>
                <w:szCs w:val="22"/>
                <w:lang w:val="en-DE"/>
              </w:rPr>
              <w:tab/>
            </w:r>
            <w:r w:rsidRPr="00522CC8">
              <w:rPr>
                <w:rStyle w:val="Hyperlink"/>
                <w:noProof/>
                <w:lang w:val="en-US"/>
              </w:rPr>
              <w:t>Basic Setup</w:t>
            </w:r>
            <w:r>
              <w:rPr>
                <w:noProof/>
                <w:webHidden/>
              </w:rPr>
              <w:tab/>
            </w:r>
            <w:r>
              <w:rPr>
                <w:noProof/>
                <w:webHidden/>
              </w:rPr>
              <w:fldChar w:fldCharType="begin"/>
            </w:r>
            <w:r>
              <w:rPr>
                <w:noProof/>
                <w:webHidden/>
              </w:rPr>
              <w:instrText xml:space="preserve"> PAGEREF _Toc56543956 \h </w:instrText>
            </w:r>
            <w:r>
              <w:rPr>
                <w:noProof/>
                <w:webHidden/>
              </w:rPr>
            </w:r>
            <w:r>
              <w:rPr>
                <w:noProof/>
                <w:webHidden/>
              </w:rPr>
              <w:fldChar w:fldCharType="separate"/>
            </w:r>
            <w:r w:rsidR="00D912D1">
              <w:rPr>
                <w:noProof/>
                <w:webHidden/>
              </w:rPr>
              <w:t>13</w:t>
            </w:r>
            <w:r>
              <w:rPr>
                <w:noProof/>
                <w:webHidden/>
              </w:rPr>
              <w:fldChar w:fldCharType="end"/>
            </w:r>
          </w:hyperlink>
        </w:p>
        <w:p w14:paraId="2A6F3E07" w14:textId="6AE441DF" w:rsidR="00C21DAC" w:rsidRDefault="00C21DAC">
          <w:pPr>
            <w:pStyle w:val="Verzeichnis3"/>
            <w:tabs>
              <w:tab w:val="left" w:pos="1320"/>
              <w:tab w:val="right" w:leader="dot" w:pos="10456"/>
            </w:tabs>
            <w:rPr>
              <w:rFonts w:eastAsiaTheme="minorEastAsia"/>
              <w:noProof/>
              <w:color w:val="auto"/>
              <w:kern w:val="0"/>
              <w:sz w:val="22"/>
              <w:szCs w:val="22"/>
              <w:lang w:val="en-DE"/>
            </w:rPr>
          </w:pPr>
          <w:hyperlink w:anchor="_Toc56543957" w:history="1">
            <w:r w:rsidRPr="00522CC8">
              <w:rPr>
                <w:rStyle w:val="Hyperlink"/>
                <w:noProof/>
                <w:lang w:val="en-US"/>
              </w:rPr>
              <w:t>6.3.2</w:t>
            </w:r>
            <w:r>
              <w:rPr>
                <w:rFonts w:eastAsiaTheme="minorEastAsia"/>
                <w:noProof/>
                <w:color w:val="auto"/>
                <w:kern w:val="0"/>
                <w:sz w:val="22"/>
                <w:szCs w:val="22"/>
                <w:lang w:val="en-DE"/>
              </w:rPr>
              <w:tab/>
            </w:r>
            <w:r w:rsidRPr="00522CC8">
              <w:rPr>
                <w:rStyle w:val="Hyperlink"/>
                <w:noProof/>
                <w:lang w:val="en-US"/>
              </w:rPr>
              <w:t>Model Movement</w:t>
            </w:r>
            <w:r>
              <w:rPr>
                <w:noProof/>
                <w:webHidden/>
              </w:rPr>
              <w:tab/>
            </w:r>
            <w:r>
              <w:rPr>
                <w:noProof/>
                <w:webHidden/>
              </w:rPr>
              <w:fldChar w:fldCharType="begin"/>
            </w:r>
            <w:r>
              <w:rPr>
                <w:noProof/>
                <w:webHidden/>
              </w:rPr>
              <w:instrText xml:space="preserve"> PAGEREF _Toc56543957 \h </w:instrText>
            </w:r>
            <w:r>
              <w:rPr>
                <w:noProof/>
                <w:webHidden/>
              </w:rPr>
            </w:r>
            <w:r>
              <w:rPr>
                <w:noProof/>
                <w:webHidden/>
              </w:rPr>
              <w:fldChar w:fldCharType="separate"/>
            </w:r>
            <w:r w:rsidR="00D912D1">
              <w:rPr>
                <w:noProof/>
                <w:webHidden/>
              </w:rPr>
              <w:t>13</w:t>
            </w:r>
            <w:r>
              <w:rPr>
                <w:noProof/>
                <w:webHidden/>
              </w:rPr>
              <w:fldChar w:fldCharType="end"/>
            </w:r>
          </w:hyperlink>
        </w:p>
        <w:p w14:paraId="08AB5036" w14:textId="49E932B3" w:rsidR="00C21DAC" w:rsidRDefault="00C21DAC">
          <w:pPr>
            <w:pStyle w:val="Verzeichnis3"/>
            <w:tabs>
              <w:tab w:val="left" w:pos="1320"/>
              <w:tab w:val="right" w:leader="dot" w:pos="10456"/>
            </w:tabs>
            <w:rPr>
              <w:rFonts w:eastAsiaTheme="minorEastAsia"/>
              <w:noProof/>
              <w:color w:val="auto"/>
              <w:kern w:val="0"/>
              <w:sz w:val="22"/>
              <w:szCs w:val="22"/>
              <w:lang w:val="en-DE"/>
            </w:rPr>
          </w:pPr>
          <w:hyperlink w:anchor="_Toc56543958" w:history="1">
            <w:r w:rsidRPr="00522CC8">
              <w:rPr>
                <w:rStyle w:val="Hyperlink"/>
                <w:noProof/>
                <w:lang w:val="en-US"/>
              </w:rPr>
              <w:t>6.3.3</w:t>
            </w:r>
            <w:r>
              <w:rPr>
                <w:rFonts w:eastAsiaTheme="minorEastAsia"/>
                <w:noProof/>
                <w:color w:val="auto"/>
                <w:kern w:val="0"/>
                <w:sz w:val="22"/>
                <w:szCs w:val="22"/>
                <w:lang w:val="en-DE"/>
              </w:rPr>
              <w:tab/>
            </w:r>
            <w:r w:rsidRPr="00522CC8">
              <w:rPr>
                <w:rStyle w:val="Hyperlink"/>
                <w:noProof/>
                <w:lang w:val="en-US"/>
              </w:rPr>
              <w:t>Physics Settings</w:t>
            </w:r>
            <w:r>
              <w:rPr>
                <w:noProof/>
                <w:webHidden/>
              </w:rPr>
              <w:tab/>
            </w:r>
            <w:r>
              <w:rPr>
                <w:noProof/>
                <w:webHidden/>
              </w:rPr>
              <w:fldChar w:fldCharType="begin"/>
            </w:r>
            <w:r>
              <w:rPr>
                <w:noProof/>
                <w:webHidden/>
              </w:rPr>
              <w:instrText xml:space="preserve"> PAGEREF _Toc56543958 \h </w:instrText>
            </w:r>
            <w:r>
              <w:rPr>
                <w:noProof/>
                <w:webHidden/>
              </w:rPr>
            </w:r>
            <w:r>
              <w:rPr>
                <w:noProof/>
                <w:webHidden/>
              </w:rPr>
              <w:fldChar w:fldCharType="separate"/>
            </w:r>
            <w:r w:rsidR="00D912D1">
              <w:rPr>
                <w:noProof/>
                <w:webHidden/>
              </w:rPr>
              <w:t>14</w:t>
            </w:r>
            <w:r>
              <w:rPr>
                <w:noProof/>
                <w:webHidden/>
              </w:rPr>
              <w:fldChar w:fldCharType="end"/>
            </w:r>
          </w:hyperlink>
        </w:p>
        <w:p w14:paraId="2F30EDE7" w14:textId="5D04EA1A" w:rsidR="00C21DAC" w:rsidRDefault="00C21DAC">
          <w:pPr>
            <w:pStyle w:val="Verzeichnis3"/>
            <w:tabs>
              <w:tab w:val="left" w:pos="1320"/>
              <w:tab w:val="right" w:leader="dot" w:pos="10456"/>
            </w:tabs>
            <w:rPr>
              <w:rFonts w:eastAsiaTheme="minorEastAsia"/>
              <w:noProof/>
              <w:color w:val="auto"/>
              <w:kern w:val="0"/>
              <w:sz w:val="22"/>
              <w:szCs w:val="22"/>
              <w:lang w:val="en-DE"/>
            </w:rPr>
          </w:pPr>
          <w:hyperlink w:anchor="_Toc56543959" w:history="1">
            <w:r w:rsidRPr="00522CC8">
              <w:rPr>
                <w:rStyle w:val="Hyperlink"/>
                <w:noProof/>
                <w:lang w:val="en-US"/>
              </w:rPr>
              <w:t>6.3.4</w:t>
            </w:r>
            <w:r>
              <w:rPr>
                <w:rFonts w:eastAsiaTheme="minorEastAsia"/>
                <w:noProof/>
                <w:color w:val="auto"/>
                <w:kern w:val="0"/>
                <w:sz w:val="22"/>
                <w:szCs w:val="22"/>
                <w:lang w:val="en-DE"/>
              </w:rPr>
              <w:tab/>
            </w:r>
            <w:r w:rsidRPr="00522CC8">
              <w:rPr>
                <w:rStyle w:val="Hyperlink"/>
                <w:noProof/>
                <w:lang w:val="en-US"/>
              </w:rPr>
              <w:t>VTS Parameter Setup</w:t>
            </w:r>
            <w:r>
              <w:rPr>
                <w:noProof/>
                <w:webHidden/>
              </w:rPr>
              <w:tab/>
            </w:r>
            <w:r>
              <w:rPr>
                <w:noProof/>
                <w:webHidden/>
              </w:rPr>
              <w:fldChar w:fldCharType="begin"/>
            </w:r>
            <w:r>
              <w:rPr>
                <w:noProof/>
                <w:webHidden/>
              </w:rPr>
              <w:instrText xml:space="preserve"> PAGEREF _Toc56543959 \h </w:instrText>
            </w:r>
            <w:r>
              <w:rPr>
                <w:noProof/>
                <w:webHidden/>
              </w:rPr>
            </w:r>
            <w:r>
              <w:rPr>
                <w:noProof/>
                <w:webHidden/>
              </w:rPr>
              <w:fldChar w:fldCharType="separate"/>
            </w:r>
            <w:r w:rsidR="00D912D1">
              <w:rPr>
                <w:noProof/>
                <w:webHidden/>
              </w:rPr>
              <w:t>14</w:t>
            </w:r>
            <w:r>
              <w:rPr>
                <w:noProof/>
                <w:webHidden/>
              </w:rPr>
              <w:fldChar w:fldCharType="end"/>
            </w:r>
          </w:hyperlink>
        </w:p>
        <w:p w14:paraId="032378EF" w14:textId="2F079DF5" w:rsidR="00C21DAC" w:rsidRDefault="00C21DAC">
          <w:pPr>
            <w:pStyle w:val="Verzeichnis3"/>
            <w:tabs>
              <w:tab w:val="left" w:pos="1320"/>
              <w:tab w:val="right" w:leader="dot" w:pos="10456"/>
            </w:tabs>
            <w:rPr>
              <w:rFonts w:eastAsiaTheme="minorEastAsia"/>
              <w:noProof/>
              <w:color w:val="auto"/>
              <w:kern w:val="0"/>
              <w:sz w:val="22"/>
              <w:szCs w:val="22"/>
              <w:lang w:val="en-DE"/>
            </w:rPr>
          </w:pPr>
          <w:hyperlink w:anchor="_Toc56543960" w:history="1">
            <w:r w:rsidRPr="00522CC8">
              <w:rPr>
                <w:rStyle w:val="Hyperlink"/>
                <w:noProof/>
                <w:lang w:val="en-US"/>
              </w:rPr>
              <w:t>6.3.5</w:t>
            </w:r>
            <w:r>
              <w:rPr>
                <w:rFonts w:eastAsiaTheme="minorEastAsia"/>
                <w:noProof/>
                <w:color w:val="auto"/>
                <w:kern w:val="0"/>
                <w:sz w:val="22"/>
                <w:szCs w:val="22"/>
                <w:lang w:val="en-DE"/>
              </w:rPr>
              <w:tab/>
            </w:r>
            <w:r w:rsidRPr="00522CC8">
              <w:rPr>
                <w:rStyle w:val="Hyperlink"/>
                <w:noProof/>
                <w:lang w:val="en-US"/>
              </w:rPr>
              <w:t>Supported INPUT parameters (face tracking, etc.)</w:t>
            </w:r>
            <w:r>
              <w:rPr>
                <w:noProof/>
                <w:webHidden/>
              </w:rPr>
              <w:tab/>
            </w:r>
            <w:r>
              <w:rPr>
                <w:noProof/>
                <w:webHidden/>
              </w:rPr>
              <w:fldChar w:fldCharType="begin"/>
            </w:r>
            <w:r>
              <w:rPr>
                <w:noProof/>
                <w:webHidden/>
              </w:rPr>
              <w:instrText xml:space="preserve"> PAGEREF _Toc56543960 \h </w:instrText>
            </w:r>
            <w:r>
              <w:rPr>
                <w:noProof/>
                <w:webHidden/>
              </w:rPr>
            </w:r>
            <w:r>
              <w:rPr>
                <w:noProof/>
                <w:webHidden/>
              </w:rPr>
              <w:fldChar w:fldCharType="separate"/>
            </w:r>
            <w:r w:rsidR="00D912D1">
              <w:rPr>
                <w:noProof/>
                <w:webHidden/>
              </w:rPr>
              <w:t>15</w:t>
            </w:r>
            <w:r>
              <w:rPr>
                <w:noProof/>
                <w:webHidden/>
              </w:rPr>
              <w:fldChar w:fldCharType="end"/>
            </w:r>
          </w:hyperlink>
        </w:p>
        <w:p w14:paraId="02E31D47" w14:textId="02E28E24" w:rsidR="00C21DAC" w:rsidRDefault="00C21DAC">
          <w:pPr>
            <w:pStyle w:val="Verzeichnis3"/>
            <w:tabs>
              <w:tab w:val="left" w:pos="1320"/>
              <w:tab w:val="right" w:leader="dot" w:pos="10456"/>
            </w:tabs>
            <w:rPr>
              <w:rFonts w:eastAsiaTheme="minorEastAsia"/>
              <w:noProof/>
              <w:color w:val="auto"/>
              <w:kern w:val="0"/>
              <w:sz w:val="22"/>
              <w:szCs w:val="22"/>
              <w:lang w:val="en-DE"/>
            </w:rPr>
          </w:pPr>
          <w:hyperlink w:anchor="_Toc56543961" w:history="1">
            <w:r w:rsidRPr="00522CC8">
              <w:rPr>
                <w:rStyle w:val="Hyperlink"/>
                <w:noProof/>
              </w:rPr>
              <w:t>6.3.6</w:t>
            </w:r>
            <w:r>
              <w:rPr>
                <w:rFonts w:eastAsiaTheme="minorEastAsia"/>
                <w:noProof/>
                <w:color w:val="auto"/>
                <w:kern w:val="0"/>
                <w:sz w:val="22"/>
                <w:szCs w:val="22"/>
                <w:lang w:val="en-DE"/>
              </w:rPr>
              <w:tab/>
            </w:r>
            <w:r w:rsidRPr="00522CC8">
              <w:rPr>
                <w:rStyle w:val="Hyperlink"/>
                <w:noProof/>
              </w:rPr>
              <w:t>Hotkey Settings and Types</w:t>
            </w:r>
            <w:r>
              <w:rPr>
                <w:noProof/>
                <w:webHidden/>
              </w:rPr>
              <w:tab/>
            </w:r>
            <w:r>
              <w:rPr>
                <w:noProof/>
                <w:webHidden/>
              </w:rPr>
              <w:fldChar w:fldCharType="begin"/>
            </w:r>
            <w:r>
              <w:rPr>
                <w:noProof/>
                <w:webHidden/>
              </w:rPr>
              <w:instrText xml:space="preserve"> PAGEREF _Toc56543961 \h </w:instrText>
            </w:r>
            <w:r>
              <w:rPr>
                <w:noProof/>
                <w:webHidden/>
              </w:rPr>
            </w:r>
            <w:r>
              <w:rPr>
                <w:noProof/>
                <w:webHidden/>
              </w:rPr>
              <w:fldChar w:fldCharType="separate"/>
            </w:r>
            <w:r w:rsidR="00D912D1">
              <w:rPr>
                <w:noProof/>
                <w:webHidden/>
              </w:rPr>
              <w:t>16</w:t>
            </w:r>
            <w:r>
              <w:rPr>
                <w:noProof/>
                <w:webHidden/>
              </w:rPr>
              <w:fldChar w:fldCharType="end"/>
            </w:r>
          </w:hyperlink>
        </w:p>
        <w:p w14:paraId="5DE6E5F7" w14:textId="1938AC8C" w:rsidR="00C21DAC" w:rsidRDefault="00C21DAC">
          <w:pPr>
            <w:pStyle w:val="Verzeichnis3"/>
            <w:tabs>
              <w:tab w:val="left" w:pos="1320"/>
              <w:tab w:val="right" w:leader="dot" w:pos="10456"/>
            </w:tabs>
            <w:rPr>
              <w:rFonts w:eastAsiaTheme="minorEastAsia"/>
              <w:noProof/>
              <w:color w:val="auto"/>
              <w:kern w:val="0"/>
              <w:sz w:val="22"/>
              <w:szCs w:val="22"/>
              <w:lang w:val="en-DE"/>
            </w:rPr>
          </w:pPr>
          <w:hyperlink w:anchor="_Toc56543962" w:history="1">
            <w:r w:rsidRPr="00522CC8">
              <w:rPr>
                <w:rStyle w:val="Hyperlink"/>
                <w:noProof/>
              </w:rPr>
              <w:t>6.3.7</w:t>
            </w:r>
            <w:r>
              <w:rPr>
                <w:rFonts w:eastAsiaTheme="minorEastAsia"/>
                <w:noProof/>
                <w:color w:val="auto"/>
                <w:kern w:val="0"/>
                <w:sz w:val="22"/>
                <w:szCs w:val="22"/>
                <w:lang w:val="en-DE"/>
              </w:rPr>
              <w:tab/>
            </w:r>
            <w:r w:rsidRPr="00522CC8">
              <w:rPr>
                <w:rStyle w:val="Hyperlink"/>
                <w:noProof/>
              </w:rPr>
              <w:t>Hotkey Actions</w:t>
            </w:r>
            <w:r>
              <w:rPr>
                <w:noProof/>
                <w:webHidden/>
              </w:rPr>
              <w:tab/>
            </w:r>
            <w:r>
              <w:rPr>
                <w:noProof/>
                <w:webHidden/>
              </w:rPr>
              <w:fldChar w:fldCharType="begin"/>
            </w:r>
            <w:r>
              <w:rPr>
                <w:noProof/>
                <w:webHidden/>
              </w:rPr>
              <w:instrText xml:space="preserve"> PAGEREF _Toc56543962 \h </w:instrText>
            </w:r>
            <w:r>
              <w:rPr>
                <w:noProof/>
                <w:webHidden/>
              </w:rPr>
            </w:r>
            <w:r>
              <w:rPr>
                <w:noProof/>
                <w:webHidden/>
              </w:rPr>
              <w:fldChar w:fldCharType="separate"/>
            </w:r>
            <w:r w:rsidR="00D912D1">
              <w:rPr>
                <w:noProof/>
                <w:webHidden/>
              </w:rPr>
              <w:t>17</w:t>
            </w:r>
            <w:r>
              <w:rPr>
                <w:noProof/>
                <w:webHidden/>
              </w:rPr>
              <w:fldChar w:fldCharType="end"/>
            </w:r>
          </w:hyperlink>
        </w:p>
        <w:p w14:paraId="7E1115E8" w14:textId="708DA0ED" w:rsidR="00C21DAC" w:rsidRDefault="00C21DAC">
          <w:pPr>
            <w:pStyle w:val="Verzeichnis1"/>
            <w:tabs>
              <w:tab w:val="left" w:pos="480"/>
              <w:tab w:val="right" w:leader="dot" w:pos="10456"/>
            </w:tabs>
            <w:rPr>
              <w:rFonts w:cstheme="minorBidi"/>
              <w:b w:val="0"/>
              <w:noProof/>
              <w:lang w:val="en-DE"/>
            </w:rPr>
          </w:pPr>
          <w:hyperlink w:anchor="_Toc56543963" w:history="1">
            <w:r w:rsidRPr="00522CC8">
              <w:rPr>
                <w:rStyle w:val="Hyperlink"/>
                <w:noProof/>
                <w:lang w:val="en-US"/>
              </w:rPr>
              <w:t>7</w:t>
            </w:r>
            <w:r>
              <w:rPr>
                <w:rFonts w:cstheme="minorBidi"/>
                <w:b w:val="0"/>
                <w:noProof/>
                <w:lang w:val="en-DE"/>
              </w:rPr>
              <w:tab/>
            </w:r>
            <w:r w:rsidRPr="00522CC8">
              <w:rPr>
                <w:rStyle w:val="Hyperlink"/>
                <w:noProof/>
                <w:lang w:val="en-US"/>
              </w:rPr>
              <w:t>Expressions (a.k.a. „Stickers“ or „Emotes“)</w:t>
            </w:r>
            <w:r>
              <w:rPr>
                <w:noProof/>
                <w:webHidden/>
              </w:rPr>
              <w:tab/>
            </w:r>
            <w:r>
              <w:rPr>
                <w:noProof/>
                <w:webHidden/>
              </w:rPr>
              <w:fldChar w:fldCharType="begin"/>
            </w:r>
            <w:r>
              <w:rPr>
                <w:noProof/>
                <w:webHidden/>
              </w:rPr>
              <w:instrText xml:space="preserve"> PAGEREF _Toc56543963 \h </w:instrText>
            </w:r>
            <w:r>
              <w:rPr>
                <w:noProof/>
                <w:webHidden/>
              </w:rPr>
            </w:r>
            <w:r>
              <w:rPr>
                <w:noProof/>
                <w:webHidden/>
              </w:rPr>
              <w:fldChar w:fldCharType="separate"/>
            </w:r>
            <w:r w:rsidR="00D912D1">
              <w:rPr>
                <w:noProof/>
                <w:webHidden/>
              </w:rPr>
              <w:t>18</w:t>
            </w:r>
            <w:r>
              <w:rPr>
                <w:noProof/>
                <w:webHidden/>
              </w:rPr>
              <w:fldChar w:fldCharType="end"/>
            </w:r>
          </w:hyperlink>
        </w:p>
        <w:p w14:paraId="70824E07" w14:textId="7C1081D2" w:rsidR="00C21DAC" w:rsidRDefault="00C21DAC">
          <w:pPr>
            <w:pStyle w:val="Verzeichnis1"/>
            <w:tabs>
              <w:tab w:val="left" w:pos="480"/>
              <w:tab w:val="right" w:leader="dot" w:pos="10456"/>
            </w:tabs>
            <w:rPr>
              <w:rFonts w:cstheme="minorBidi"/>
              <w:b w:val="0"/>
              <w:noProof/>
              <w:lang w:val="en-DE"/>
            </w:rPr>
          </w:pPr>
          <w:hyperlink w:anchor="_Toc56543964" w:history="1">
            <w:r w:rsidRPr="00522CC8">
              <w:rPr>
                <w:rStyle w:val="Hyperlink"/>
                <w:noProof/>
              </w:rPr>
              <w:t>8</w:t>
            </w:r>
            <w:r>
              <w:rPr>
                <w:rFonts w:cstheme="minorBidi"/>
                <w:b w:val="0"/>
                <w:noProof/>
                <w:lang w:val="en-DE"/>
              </w:rPr>
              <w:tab/>
            </w:r>
            <w:r w:rsidRPr="00522CC8">
              <w:rPr>
                <w:rStyle w:val="Hyperlink"/>
                <w:noProof/>
              </w:rPr>
              <w:t>Animations</w:t>
            </w:r>
            <w:r>
              <w:rPr>
                <w:noProof/>
                <w:webHidden/>
              </w:rPr>
              <w:tab/>
            </w:r>
            <w:r>
              <w:rPr>
                <w:noProof/>
                <w:webHidden/>
              </w:rPr>
              <w:fldChar w:fldCharType="begin"/>
            </w:r>
            <w:r>
              <w:rPr>
                <w:noProof/>
                <w:webHidden/>
              </w:rPr>
              <w:instrText xml:space="preserve"> PAGEREF _Toc56543964 \h </w:instrText>
            </w:r>
            <w:r>
              <w:rPr>
                <w:noProof/>
                <w:webHidden/>
              </w:rPr>
            </w:r>
            <w:r>
              <w:rPr>
                <w:noProof/>
                <w:webHidden/>
              </w:rPr>
              <w:fldChar w:fldCharType="separate"/>
            </w:r>
            <w:r w:rsidR="00D912D1">
              <w:rPr>
                <w:noProof/>
                <w:webHidden/>
              </w:rPr>
              <w:t>20</w:t>
            </w:r>
            <w:r>
              <w:rPr>
                <w:noProof/>
                <w:webHidden/>
              </w:rPr>
              <w:fldChar w:fldCharType="end"/>
            </w:r>
          </w:hyperlink>
        </w:p>
        <w:p w14:paraId="51F86059" w14:textId="6C7D26C1" w:rsidR="00C21DAC" w:rsidRDefault="00C21DAC">
          <w:pPr>
            <w:pStyle w:val="Verzeichnis1"/>
            <w:tabs>
              <w:tab w:val="left" w:pos="480"/>
              <w:tab w:val="right" w:leader="dot" w:pos="10456"/>
            </w:tabs>
            <w:rPr>
              <w:rFonts w:cstheme="minorBidi"/>
              <w:b w:val="0"/>
              <w:noProof/>
              <w:lang w:val="en-DE"/>
            </w:rPr>
          </w:pPr>
          <w:hyperlink w:anchor="_Toc56543965" w:history="1">
            <w:r w:rsidRPr="00522CC8">
              <w:rPr>
                <w:rStyle w:val="Hyperlink"/>
                <w:noProof/>
                <w:lang w:val="en-US"/>
              </w:rPr>
              <w:t>9</w:t>
            </w:r>
            <w:r>
              <w:rPr>
                <w:rFonts w:cstheme="minorBidi"/>
                <w:b w:val="0"/>
                <w:noProof/>
                <w:lang w:val="en-DE"/>
              </w:rPr>
              <w:tab/>
            </w:r>
            <w:r w:rsidRPr="00522CC8">
              <w:rPr>
                <w:rStyle w:val="Hyperlink"/>
                <w:noProof/>
                <w:lang w:val="en-US"/>
              </w:rPr>
              <w:t>Interaction between Animations, Expressions, Face Tracking, Physics, etc.</w:t>
            </w:r>
            <w:r>
              <w:rPr>
                <w:noProof/>
                <w:webHidden/>
              </w:rPr>
              <w:tab/>
            </w:r>
            <w:r>
              <w:rPr>
                <w:noProof/>
                <w:webHidden/>
              </w:rPr>
              <w:fldChar w:fldCharType="begin"/>
            </w:r>
            <w:r>
              <w:rPr>
                <w:noProof/>
                <w:webHidden/>
              </w:rPr>
              <w:instrText xml:space="preserve"> PAGEREF _Toc56543965 \h </w:instrText>
            </w:r>
            <w:r>
              <w:rPr>
                <w:noProof/>
                <w:webHidden/>
              </w:rPr>
            </w:r>
            <w:r>
              <w:rPr>
                <w:noProof/>
                <w:webHidden/>
              </w:rPr>
              <w:fldChar w:fldCharType="separate"/>
            </w:r>
            <w:r w:rsidR="00D912D1">
              <w:rPr>
                <w:noProof/>
                <w:webHidden/>
              </w:rPr>
              <w:t>20</w:t>
            </w:r>
            <w:r>
              <w:rPr>
                <w:noProof/>
                <w:webHidden/>
              </w:rPr>
              <w:fldChar w:fldCharType="end"/>
            </w:r>
          </w:hyperlink>
        </w:p>
        <w:p w14:paraId="40950F46" w14:textId="1EDAB0B1" w:rsidR="00C21DAC" w:rsidRDefault="00C21DAC">
          <w:pPr>
            <w:pStyle w:val="Verzeichnis1"/>
            <w:tabs>
              <w:tab w:val="left" w:pos="480"/>
              <w:tab w:val="right" w:leader="dot" w:pos="10456"/>
            </w:tabs>
            <w:rPr>
              <w:rFonts w:cstheme="minorBidi"/>
              <w:b w:val="0"/>
              <w:noProof/>
              <w:lang w:val="en-DE"/>
            </w:rPr>
          </w:pPr>
          <w:hyperlink w:anchor="_Toc56543966" w:history="1">
            <w:r w:rsidRPr="00522CC8">
              <w:rPr>
                <w:rStyle w:val="Hyperlink"/>
                <w:noProof/>
              </w:rPr>
              <w:t>10</w:t>
            </w:r>
            <w:r>
              <w:rPr>
                <w:rFonts w:cstheme="minorBidi"/>
                <w:b w:val="0"/>
                <w:noProof/>
                <w:lang w:val="en-DE"/>
              </w:rPr>
              <w:tab/>
            </w:r>
            <w:r w:rsidRPr="00522CC8">
              <w:rPr>
                <w:rStyle w:val="Hyperlink"/>
                <w:noProof/>
              </w:rPr>
              <w:t>Streaming to Mac/PC</w:t>
            </w:r>
            <w:r>
              <w:rPr>
                <w:noProof/>
                <w:webHidden/>
              </w:rPr>
              <w:tab/>
            </w:r>
            <w:r>
              <w:rPr>
                <w:noProof/>
                <w:webHidden/>
              </w:rPr>
              <w:fldChar w:fldCharType="begin"/>
            </w:r>
            <w:r>
              <w:rPr>
                <w:noProof/>
                <w:webHidden/>
              </w:rPr>
              <w:instrText xml:space="preserve"> PAGEREF _Toc56543966 \h </w:instrText>
            </w:r>
            <w:r>
              <w:rPr>
                <w:noProof/>
                <w:webHidden/>
              </w:rPr>
            </w:r>
            <w:r>
              <w:rPr>
                <w:noProof/>
                <w:webHidden/>
              </w:rPr>
              <w:fldChar w:fldCharType="separate"/>
            </w:r>
            <w:r w:rsidR="00D912D1">
              <w:rPr>
                <w:noProof/>
                <w:webHidden/>
              </w:rPr>
              <w:t>21</w:t>
            </w:r>
            <w:r>
              <w:rPr>
                <w:noProof/>
                <w:webHidden/>
              </w:rPr>
              <w:fldChar w:fldCharType="end"/>
            </w:r>
          </w:hyperlink>
        </w:p>
        <w:p w14:paraId="3177BB36" w14:textId="49A11C29" w:rsidR="00C21DAC" w:rsidRDefault="00C21DAC">
          <w:pPr>
            <w:pStyle w:val="Verzeichnis2"/>
            <w:tabs>
              <w:tab w:val="left" w:pos="880"/>
              <w:tab w:val="right" w:leader="dot" w:pos="10456"/>
            </w:tabs>
            <w:rPr>
              <w:rFonts w:cstheme="minorBidi"/>
              <w:noProof/>
              <w:lang w:val="en-DE"/>
            </w:rPr>
          </w:pPr>
          <w:hyperlink w:anchor="_Toc56543967" w:history="1">
            <w:r w:rsidRPr="00522CC8">
              <w:rPr>
                <w:rStyle w:val="Hyperlink"/>
                <w:noProof/>
                <w:lang w:val="en-US"/>
              </w:rPr>
              <w:t>10.1</w:t>
            </w:r>
            <w:r>
              <w:rPr>
                <w:rFonts w:cstheme="minorBidi"/>
                <w:noProof/>
                <w:lang w:val="en-DE"/>
              </w:rPr>
              <w:tab/>
            </w:r>
            <w:r w:rsidRPr="00522CC8">
              <w:rPr>
                <w:rStyle w:val="Hyperlink"/>
                <w:noProof/>
                <w:lang w:val="en-US"/>
              </w:rPr>
              <w:t>Preparation on PC/Mac</w:t>
            </w:r>
            <w:r>
              <w:rPr>
                <w:noProof/>
                <w:webHidden/>
              </w:rPr>
              <w:tab/>
            </w:r>
            <w:r>
              <w:rPr>
                <w:noProof/>
                <w:webHidden/>
              </w:rPr>
              <w:fldChar w:fldCharType="begin"/>
            </w:r>
            <w:r>
              <w:rPr>
                <w:noProof/>
                <w:webHidden/>
              </w:rPr>
              <w:instrText xml:space="preserve"> PAGEREF _Toc56543967 \h </w:instrText>
            </w:r>
            <w:r>
              <w:rPr>
                <w:noProof/>
                <w:webHidden/>
              </w:rPr>
            </w:r>
            <w:r>
              <w:rPr>
                <w:noProof/>
                <w:webHidden/>
              </w:rPr>
              <w:fldChar w:fldCharType="separate"/>
            </w:r>
            <w:r w:rsidR="00D912D1">
              <w:rPr>
                <w:noProof/>
                <w:webHidden/>
              </w:rPr>
              <w:t>21</w:t>
            </w:r>
            <w:r>
              <w:rPr>
                <w:noProof/>
                <w:webHidden/>
              </w:rPr>
              <w:fldChar w:fldCharType="end"/>
            </w:r>
          </w:hyperlink>
        </w:p>
        <w:p w14:paraId="5955C4BB" w14:textId="69F6888F" w:rsidR="00C21DAC" w:rsidRDefault="00C21DAC">
          <w:pPr>
            <w:pStyle w:val="Verzeichnis2"/>
            <w:tabs>
              <w:tab w:val="left" w:pos="880"/>
              <w:tab w:val="right" w:leader="dot" w:pos="10456"/>
            </w:tabs>
            <w:rPr>
              <w:rFonts w:cstheme="minorBidi"/>
              <w:noProof/>
              <w:lang w:val="en-DE"/>
            </w:rPr>
          </w:pPr>
          <w:hyperlink w:anchor="_Toc56543968" w:history="1">
            <w:r w:rsidRPr="00522CC8">
              <w:rPr>
                <w:rStyle w:val="Hyperlink"/>
                <w:noProof/>
                <w:lang w:val="en-US"/>
              </w:rPr>
              <w:t>10.2</w:t>
            </w:r>
            <w:r>
              <w:rPr>
                <w:rFonts w:cstheme="minorBidi"/>
                <w:noProof/>
                <w:lang w:val="en-DE"/>
              </w:rPr>
              <w:tab/>
            </w:r>
            <w:r w:rsidRPr="00522CC8">
              <w:rPr>
                <w:rStyle w:val="Hyperlink"/>
                <w:noProof/>
                <w:lang w:val="en-US"/>
              </w:rPr>
              <w:t>Connecting the Smartphone App</w:t>
            </w:r>
            <w:r>
              <w:rPr>
                <w:noProof/>
                <w:webHidden/>
              </w:rPr>
              <w:tab/>
            </w:r>
            <w:r>
              <w:rPr>
                <w:noProof/>
                <w:webHidden/>
              </w:rPr>
              <w:fldChar w:fldCharType="begin"/>
            </w:r>
            <w:r>
              <w:rPr>
                <w:noProof/>
                <w:webHidden/>
              </w:rPr>
              <w:instrText xml:space="preserve"> PAGEREF _Toc56543968 \h </w:instrText>
            </w:r>
            <w:r>
              <w:rPr>
                <w:noProof/>
                <w:webHidden/>
              </w:rPr>
            </w:r>
            <w:r>
              <w:rPr>
                <w:noProof/>
                <w:webHidden/>
              </w:rPr>
              <w:fldChar w:fldCharType="separate"/>
            </w:r>
            <w:r w:rsidR="00D912D1">
              <w:rPr>
                <w:noProof/>
                <w:webHidden/>
              </w:rPr>
              <w:t>23</w:t>
            </w:r>
            <w:r>
              <w:rPr>
                <w:noProof/>
                <w:webHidden/>
              </w:rPr>
              <w:fldChar w:fldCharType="end"/>
            </w:r>
          </w:hyperlink>
        </w:p>
        <w:p w14:paraId="4A692A07" w14:textId="3D43A5F9" w:rsidR="00C21DAC" w:rsidRDefault="00C21DAC">
          <w:pPr>
            <w:pStyle w:val="Verzeichnis2"/>
            <w:tabs>
              <w:tab w:val="left" w:pos="880"/>
              <w:tab w:val="right" w:leader="dot" w:pos="10456"/>
            </w:tabs>
            <w:rPr>
              <w:rFonts w:cstheme="minorBidi"/>
              <w:noProof/>
              <w:lang w:val="en-DE"/>
            </w:rPr>
          </w:pPr>
          <w:hyperlink w:anchor="_Toc56543969" w:history="1">
            <w:r w:rsidRPr="00522CC8">
              <w:rPr>
                <w:rStyle w:val="Hyperlink"/>
                <w:noProof/>
                <w:lang w:val="en-US"/>
              </w:rPr>
              <w:t>10.3</w:t>
            </w:r>
            <w:r>
              <w:rPr>
                <w:rFonts w:cstheme="minorBidi"/>
                <w:noProof/>
                <w:lang w:val="en-DE"/>
              </w:rPr>
              <w:tab/>
            </w:r>
            <w:r w:rsidRPr="00522CC8">
              <w:rPr>
                <w:rStyle w:val="Hyperlink"/>
                <w:noProof/>
                <w:lang w:val="en-US"/>
              </w:rPr>
              <w:t>Recording with OBS (transparent background)</w:t>
            </w:r>
            <w:r>
              <w:rPr>
                <w:noProof/>
                <w:webHidden/>
              </w:rPr>
              <w:tab/>
            </w:r>
            <w:r>
              <w:rPr>
                <w:noProof/>
                <w:webHidden/>
              </w:rPr>
              <w:fldChar w:fldCharType="begin"/>
            </w:r>
            <w:r>
              <w:rPr>
                <w:noProof/>
                <w:webHidden/>
              </w:rPr>
              <w:instrText xml:space="preserve"> PAGEREF _Toc56543969 \h </w:instrText>
            </w:r>
            <w:r>
              <w:rPr>
                <w:noProof/>
                <w:webHidden/>
              </w:rPr>
            </w:r>
            <w:r>
              <w:rPr>
                <w:noProof/>
                <w:webHidden/>
              </w:rPr>
              <w:fldChar w:fldCharType="separate"/>
            </w:r>
            <w:r w:rsidR="00D912D1">
              <w:rPr>
                <w:noProof/>
                <w:webHidden/>
              </w:rPr>
              <w:t>23</w:t>
            </w:r>
            <w:r>
              <w:rPr>
                <w:noProof/>
                <w:webHidden/>
              </w:rPr>
              <w:fldChar w:fldCharType="end"/>
            </w:r>
          </w:hyperlink>
        </w:p>
        <w:p w14:paraId="3F7E1E31" w14:textId="1494E31F" w:rsidR="00C21DAC" w:rsidRDefault="00C21DAC">
          <w:pPr>
            <w:pStyle w:val="Verzeichnis2"/>
            <w:tabs>
              <w:tab w:val="left" w:pos="880"/>
              <w:tab w:val="right" w:leader="dot" w:pos="10456"/>
            </w:tabs>
            <w:rPr>
              <w:rFonts w:cstheme="minorBidi"/>
              <w:noProof/>
              <w:lang w:val="en-DE"/>
            </w:rPr>
          </w:pPr>
          <w:hyperlink w:anchor="_Toc56543970" w:history="1">
            <w:r w:rsidRPr="00522CC8">
              <w:rPr>
                <w:rStyle w:val="Hyperlink"/>
                <w:noProof/>
                <w:lang w:val="en-US"/>
              </w:rPr>
              <w:t>10.4</w:t>
            </w:r>
            <w:r>
              <w:rPr>
                <w:rFonts w:cstheme="minorBidi"/>
                <w:noProof/>
                <w:lang w:val="en-DE"/>
              </w:rPr>
              <w:tab/>
            </w:r>
            <w:r w:rsidRPr="00522CC8">
              <w:rPr>
                <w:rStyle w:val="Hyperlink"/>
                <w:noProof/>
                <w:lang w:val="en-US"/>
              </w:rPr>
              <w:t>Using NDI for streaming to OBS with invisible UI (transparent background)</w:t>
            </w:r>
            <w:r>
              <w:rPr>
                <w:noProof/>
                <w:webHidden/>
              </w:rPr>
              <w:tab/>
            </w:r>
            <w:r>
              <w:rPr>
                <w:noProof/>
                <w:webHidden/>
              </w:rPr>
              <w:fldChar w:fldCharType="begin"/>
            </w:r>
            <w:r>
              <w:rPr>
                <w:noProof/>
                <w:webHidden/>
              </w:rPr>
              <w:instrText xml:space="preserve"> PAGEREF _Toc56543970 \h </w:instrText>
            </w:r>
            <w:r>
              <w:rPr>
                <w:noProof/>
                <w:webHidden/>
              </w:rPr>
            </w:r>
            <w:r>
              <w:rPr>
                <w:noProof/>
                <w:webHidden/>
              </w:rPr>
              <w:fldChar w:fldCharType="separate"/>
            </w:r>
            <w:r w:rsidR="00D912D1">
              <w:rPr>
                <w:noProof/>
                <w:webHidden/>
              </w:rPr>
              <w:t>25</w:t>
            </w:r>
            <w:r>
              <w:rPr>
                <w:noProof/>
                <w:webHidden/>
              </w:rPr>
              <w:fldChar w:fldCharType="end"/>
            </w:r>
          </w:hyperlink>
        </w:p>
        <w:p w14:paraId="64591ADC" w14:textId="7522F5E8" w:rsidR="00C21DAC" w:rsidRDefault="00C21DAC">
          <w:pPr>
            <w:pStyle w:val="Verzeichnis1"/>
            <w:tabs>
              <w:tab w:val="left" w:pos="480"/>
              <w:tab w:val="right" w:leader="dot" w:pos="10456"/>
            </w:tabs>
            <w:rPr>
              <w:rFonts w:cstheme="minorBidi"/>
              <w:b w:val="0"/>
              <w:noProof/>
              <w:lang w:val="en-DE"/>
            </w:rPr>
          </w:pPr>
          <w:hyperlink w:anchor="_Toc56543971" w:history="1">
            <w:r w:rsidRPr="00522CC8">
              <w:rPr>
                <w:rStyle w:val="Hyperlink"/>
                <w:noProof/>
              </w:rPr>
              <w:t>11</w:t>
            </w:r>
            <w:r>
              <w:rPr>
                <w:rFonts w:cstheme="minorBidi"/>
                <w:b w:val="0"/>
                <w:noProof/>
                <w:lang w:val="en-DE"/>
              </w:rPr>
              <w:tab/>
            </w:r>
            <w:r w:rsidRPr="00522CC8">
              <w:rPr>
                <w:rStyle w:val="Hyperlink"/>
                <w:noProof/>
              </w:rPr>
              <w:t>Connection Issues &amp; Troubleshooting</w:t>
            </w:r>
            <w:r>
              <w:rPr>
                <w:noProof/>
                <w:webHidden/>
              </w:rPr>
              <w:tab/>
            </w:r>
            <w:r>
              <w:rPr>
                <w:noProof/>
                <w:webHidden/>
              </w:rPr>
              <w:fldChar w:fldCharType="begin"/>
            </w:r>
            <w:r>
              <w:rPr>
                <w:noProof/>
                <w:webHidden/>
              </w:rPr>
              <w:instrText xml:space="preserve"> PAGEREF _Toc56543971 \h </w:instrText>
            </w:r>
            <w:r>
              <w:rPr>
                <w:noProof/>
                <w:webHidden/>
              </w:rPr>
            </w:r>
            <w:r>
              <w:rPr>
                <w:noProof/>
                <w:webHidden/>
              </w:rPr>
              <w:fldChar w:fldCharType="separate"/>
            </w:r>
            <w:r w:rsidR="00D912D1">
              <w:rPr>
                <w:noProof/>
                <w:webHidden/>
              </w:rPr>
              <w:t>26</w:t>
            </w:r>
            <w:r>
              <w:rPr>
                <w:noProof/>
                <w:webHidden/>
              </w:rPr>
              <w:fldChar w:fldCharType="end"/>
            </w:r>
          </w:hyperlink>
        </w:p>
        <w:p w14:paraId="49685AB0" w14:textId="23C86486" w:rsidR="00C21DAC" w:rsidRDefault="00C21DAC">
          <w:pPr>
            <w:pStyle w:val="Verzeichnis2"/>
            <w:tabs>
              <w:tab w:val="left" w:pos="880"/>
              <w:tab w:val="right" w:leader="dot" w:pos="10456"/>
            </w:tabs>
            <w:rPr>
              <w:rFonts w:cstheme="minorBidi"/>
              <w:noProof/>
              <w:lang w:val="en-DE"/>
            </w:rPr>
          </w:pPr>
          <w:hyperlink w:anchor="_Toc56543972" w:history="1">
            <w:r w:rsidRPr="00522CC8">
              <w:rPr>
                <w:rStyle w:val="Hyperlink"/>
                <w:noProof/>
                <w:lang w:val="en-US"/>
              </w:rPr>
              <w:t>11.1</w:t>
            </w:r>
            <w:r>
              <w:rPr>
                <w:rFonts w:cstheme="minorBidi"/>
                <w:noProof/>
                <w:lang w:val="en-DE"/>
              </w:rPr>
              <w:tab/>
            </w:r>
            <w:r w:rsidRPr="00522CC8">
              <w:rPr>
                <w:rStyle w:val="Hyperlink"/>
                <w:noProof/>
                <w:lang w:val="en-US"/>
              </w:rPr>
              <w:t>Possible Causes for Connection Issues</w:t>
            </w:r>
            <w:r>
              <w:rPr>
                <w:noProof/>
                <w:webHidden/>
              </w:rPr>
              <w:tab/>
            </w:r>
            <w:r>
              <w:rPr>
                <w:noProof/>
                <w:webHidden/>
              </w:rPr>
              <w:fldChar w:fldCharType="begin"/>
            </w:r>
            <w:r>
              <w:rPr>
                <w:noProof/>
                <w:webHidden/>
              </w:rPr>
              <w:instrText xml:space="preserve"> PAGEREF _Toc56543972 \h </w:instrText>
            </w:r>
            <w:r>
              <w:rPr>
                <w:noProof/>
                <w:webHidden/>
              </w:rPr>
            </w:r>
            <w:r>
              <w:rPr>
                <w:noProof/>
                <w:webHidden/>
              </w:rPr>
              <w:fldChar w:fldCharType="separate"/>
            </w:r>
            <w:r w:rsidR="00D912D1">
              <w:rPr>
                <w:noProof/>
                <w:webHidden/>
              </w:rPr>
              <w:t>27</w:t>
            </w:r>
            <w:r>
              <w:rPr>
                <w:noProof/>
                <w:webHidden/>
              </w:rPr>
              <w:fldChar w:fldCharType="end"/>
            </w:r>
          </w:hyperlink>
        </w:p>
        <w:p w14:paraId="436BF9F0" w14:textId="7D6AF2F2" w:rsidR="00C21DAC" w:rsidRDefault="00C21DAC">
          <w:pPr>
            <w:pStyle w:val="Verzeichnis2"/>
            <w:tabs>
              <w:tab w:val="left" w:pos="880"/>
              <w:tab w:val="right" w:leader="dot" w:pos="10456"/>
            </w:tabs>
            <w:rPr>
              <w:rFonts w:cstheme="minorBidi"/>
              <w:noProof/>
              <w:lang w:val="en-DE"/>
            </w:rPr>
          </w:pPr>
          <w:hyperlink w:anchor="_Toc56543973" w:history="1">
            <w:r w:rsidRPr="00522CC8">
              <w:rPr>
                <w:rStyle w:val="Hyperlink"/>
                <w:noProof/>
                <w:lang w:val="en-US"/>
              </w:rPr>
              <w:t>11.2</w:t>
            </w:r>
            <w:r>
              <w:rPr>
                <w:rFonts w:cstheme="minorBidi"/>
                <w:noProof/>
                <w:lang w:val="en-DE"/>
              </w:rPr>
              <w:tab/>
            </w:r>
            <w:r w:rsidRPr="00522CC8">
              <w:rPr>
                <w:rStyle w:val="Hyperlink"/>
                <w:noProof/>
                <w:lang w:val="en-US"/>
              </w:rPr>
              <w:t>Network Lag Troubleshooting (general)</w:t>
            </w:r>
            <w:r>
              <w:rPr>
                <w:noProof/>
                <w:webHidden/>
              </w:rPr>
              <w:tab/>
            </w:r>
            <w:r>
              <w:rPr>
                <w:noProof/>
                <w:webHidden/>
              </w:rPr>
              <w:fldChar w:fldCharType="begin"/>
            </w:r>
            <w:r>
              <w:rPr>
                <w:noProof/>
                <w:webHidden/>
              </w:rPr>
              <w:instrText xml:space="preserve"> PAGEREF _Toc56543973 \h </w:instrText>
            </w:r>
            <w:r>
              <w:rPr>
                <w:noProof/>
                <w:webHidden/>
              </w:rPr>
            </w:r>
            <w:r>
              <w:rPr>
                <w:noProof/>
                <w:webHidden/>
              </w:rPr>
              <w:fldChar w:fldCharType="separate"/>
            </w:r>
            <w:r w:rsidR="00D912D1">
              <w:rPr>
                <w:noProof/>
                <w:webHidden/>
              </w:rPr>
              <w:t>28</w:t>
            </w:r>
            <w:r>
              <w:rPr>
                <w:noProof/>
                <w:webHidden/>
              </w:rPr>
              <w:fldChar w:fldCharType="end"/>
            </w:r>
          </w:hyperlink>
        </w:p>
        <w:p w14:paraId="20604A86" w14:textId="4615F910" w:rsidR="00C21DAC" w:rsidRDefault="00C21DAC">
          <w:pPr>
            <w:pStyle w:val="Verzeichnis2"/>
            <w:tabs>
              <w:tab w:val="left" w:pos="880"/>
              <w:tab w:val="right" w:leader="dot" w:pos="10456"/>
            </w:tabs>
            <w:rPr>
              <w:rFonts w:cstheme="minorBidi"/>
              <w:noProof/>
              <w:lang w:val="en-DE"/>
            </w:rPr>
          </w:pPr>
          <w:hyperlink w:anchor="_Toc56543974" w:history="1">
            <w:r w:rsidRPr="00522CC8">
              <w:rPr>
                <w:rStyle w:val="Hyperlink"/>
                <w:noProof/>
                <w:lang w:val="en-US"/>
              </w:rPr>
              <w:t>11.3</w:t>
            </w:r>
            <w:r>
              <w:rPr>
                <w:rFonts w:cstheme="minorBidi"/>
                <w:noProof/>
                <w:lang w:val="en-DE"/>
              </w:rPr>
              <w:tab/>
            </w:r>
            <w:r w:rsidRPr="00522CC8">
              <w:rPr>
                <w:rStyle w:val="Hyperlink"/>
                <w:noProof/>
                <w:lang w:val="en-US"/>
              </w:rPr>
              <w:t>Network Lag Troubleshooting (macOS and iPhone)</w:t>
            </w:r>
            <w:r>
              <w:rPr>
                <w:noProof/>
                <w:webHidden/>
              </w:rPr>
              <w:tab/>
            </w:r>
            <w:r>
              <w:rPr>
                <w:noProof/>
                <w:webHidden/>
              </w:rPr>
              <w:fldChar w:fldCharType="begin"/>
            </w:r>
            <w:r>
              <w:rPr>
                <w:noProof/>
                <w:webHidden/>
              </w:rPr>
              <w:instrText xml:space="preserve"> PAGEREF _Toc56543974 \h </w:instrText>
            </w:r>
            <w:r>
              <w:rPr>
                <w:noProof/>
                <w:webHidden/>
              </w:rPr>
            </w:r>
            <w:r>
              <w:rPr>
                <w:noProof/>
                <w:webHidden/>
              </w:rPr>
              <w:fldChar w:fldCharType="separate"/>
            </w:r>
            <w:r w:rsidR="00D912D1">
              <w:rPr>
                <w:noProof/>
                <w:webHidden/>
              </w:rPr>
              <w:t>28</w:t>
            </w:r>
            <w:r>
              <w:rPr>
                <w:noProof/>
                <w:webHidden/>
              </w:rPr>
              <w:fldChar w:fldCharType="end"/>
            </w:r>
          </w:hyperlink>
        </w:p>
        <w:p w14:paraId="2917C475" w14:textId="3C21C531" w:rsidR="00C21DAC" w:rsidRDefault="00C21DAC">
          <w:pPr>
            <w:pStyle w:val="Verzeichnis1"/>
            <w:tabs>
              <w:tab w:val="left" w:pos="480"/>
              <w:tab w:val="right" w:leader="dot" w:pos="10456"/>
            </w:tabs>
            <w:rPr>
              <w:rFonts w:cstheme="minorBidi"/>
              <w:b w:val="0"/>
              <w:noProof/>
              <w:lang w:val="en-DE"/>
            </w:rPr>
          </w:pPr>
          <w:hyperlink w:anchor="_Toc56543975" w:history="1">
            <w:r w:rsidRPr="00522CC8">
              <w:rPr>
                <w:rStyle w:val="Hyperlink"/>
                <w:noProof/>
                <w:lang w:val="en-US"/>
              </w:rPr>
              <w:t>12</w:t>
            </w:r>
            <w:r>
              <w:rPr>
                <w:rFonts w:cstheme="minorBidi"/>
                <w:b w:val="0"/>
                <w:noProof/>
                <w:lang w:val="en-DE"/>
              </w:rPr>
              <w:tab/>
            </w:r>
            <w:r w:rsidRPr="00522CC8">
              <w:rPr>
                <w:rStyle w:val="Hyperlink"/>
                <w:noProof/>
                <w:lang w:val="en-US"/>
              </w:rPr>
              <w:t>VTube Studio Files and File Format</w:t>
            </w:r>
            <w:r>
              <w:rPr>
                <w:noProof/>
                <w:webHidden/>
              </w:rPr>
              <w:tab/>
            </w:r>
            <w:r>
              <w:rPr>
                <w:noProof/>
                <w:webHidden/>
              </w:rPr>
              <w:fldChar w:fldCharType="begin"/>
            </w:r>
            <w:r>
              <w:rPr>
                <w:noProof/>
                <w:webHidden/>
              </w:rPr>
              <w:instrText xml:space="preserve"> PAGEREF _Toc56543975 \h </w:instrText>
            </w:r>
            <w:r>
              <w:rPr>
                <w:noProof/>
                <w:webHidden/>
              </w:rPr>
            </w:r>
            <w:r>
              <w:rPr>
                <w:noProof/>
                <w:webHidden/>
              </w:rPr>
              <w:fldChar w:fldCharType="separate"/>
            </w:r>
            <w:r w:rsidR="00D912D1">
              <w:rPr>
                <w:noProof/>
                <w:webHidden/>
              </w:rPr>
              <w:t>29</w:t>
            </w:r>
            <w:r>
              <w:rPr>
                <w:noProof/>
                <w:webHidden/>
              </w:rPr>
              <w:fldChar w:fldCharType="end"/>
            </w:r>
          </w:hyperlink>
        </w:p>
        <w:p w14:paraId="0FD884D0" w14:textId="0F544F29" w:rsidR="00C21DAC" w:rsidRDefault="00C21DAC">
          <w:pPr>
            <w:pStyle w:val="Verzeichnis1"/>
            <w:tabs>
              <w:tab w:val="left" w:pos="480"/>
              <w:tab w:val="right" w:leader="dot" w:pos="10456"/>
            </w:tabs>
            <w:rPr>
              <w:rFonts w:cstheme="minorBidi"/>
              <w:b w:val="0"/>
              <w:noProof/>
              <w:lang w:val="en-DE"/>
            </w:rPr>
          </w:pPr>
          <w:hyperlink w:anchor="_Toc56543976" w:history="1">
            <w:r w:rsidRPr="00522CC8">
              <w:rPr>
                <w:rStyle w:val="Hyperlink"/>
                <w:noProof/>
              </w:rPr>
              <w:t>13</w:t>
            </w:r>
            <w:r>
              <w:rPr>
                <w:rFonts w:cstheme="minorBidi"/>
                <w:b w:val="0"/>
                <w:noProof/>
                <w:lang w:val="en-DE"/>
              </w:rPr>
              <w:tab/>
            </w:r>
            <w:r w:rsidRPr="00522CC8">
              <w:rPr>
                <w:rStyle w:val="Hyperlink"/>
                <w:noProof/>
              </w:rPr>
              <w:t>FAQ</w:t>
            </w:r>
            <w:r>
              <w:rPr>
                <w:noProof/>
                <w:webHidden/>
              </w:rPr>
              <w:tab/>
            </w:r>
            <w:r>
              <w:rPr>
                <w:noProof/>
                <w:webHidden/>
              </w:rPr>
              <w:fldChar w:fldCharType="begin"/>
            </w:r>
            <w:r>
              <w:rPr>
                <w:noProof/>
                <w:webHidden/>
              </w:rPr>
              <w:instrText xml:space="preserve"> PAGEREF _Toc56543976 \h </w:instrText>
            </w:r>
            <w:r>
              <w:rPr>
                <w:noProof/>
                <w:webHidden/>
              </w:rPr>
            </w:r>
            <w:r>
              <w:rPr>
                <w:noProof/>
                <w:webHidden/>
              </w:rPr>
              <w:fldChar w:fldCharType="separate"/>
            </w:r>
            <w:r w:rsidR="00D912D1">
              <w:rPr>
                <w:noProof/>
                <w:webHidden/>
              </w:rPr>
              <w:t>29</w:t>
            </w:r>
            <w:r>
              <w:rPr>
                <w:noProof/>
                <w:webHidden/>
              </w:rPr>
              <w:fldChar w:fldCharType="end"/>
            </w:r>
          </w:hyperlink>
        </w:p>
        <w:p w14:paraId="006BDDE8" w14:textId="76B37FBB" w:rsidR="00C21DAC" w:rsidRDefault="00C21DAC">
          <w:pPr>
            <w:pStyle w:val="Verzeichnis2"/>
            <w:tabs>
              <w:tab w:val="left" w:pos="880"/>
              <w:tab w:val="right" w:leader="dot" w:pos="10456"/>
            </w:tabs>
            <w:rPr>
              <w:rFonts w:cstheme="minorBidi"/>
              <w:noProof/>
              <w:lang w:val="en-DE"/>
            </w:rPr>
          </w:pPr>
          <w:hyperlink w:anchor="_Toc56543977" w:history="1">
            <w:r w:rsidRPr="00522CC8">
              <w:rPr>
                <w:rStyle w:val="Hyperlink"/>
                <w:noProof/>
                <w:lang w:val="en-US"/>
              </w:rPr>
              <w:t>13.1</w:t>
            </w:r>
            <w:r>
              <w:rPr>
                <w:rFonts w:cstheme="minorBidi"/>
                <w:noProof/>
                <w:lang w:val="en-DE"/>
              </w:rPr>
              <w:tab/>
            </w:r>
            <w:r w:rsidRPr="00522CC8">
              <w:rPr>
                <w:rStyle w:val="Hyperlink"/>
                <w:noProof/>
                <w:lang w:val="en-US"/>
              </w:rPr>
              <w:t>Can my face be accidentally revealed on stream?</w:t>
            </w:r>
            <w:r>
              <w:rPr>
                <w:noProof/>
                <w:webHidden/>
              </w:rPr>
              <w:tab/>
            </w:r>
            <w:r>
              <w:rPr>
                <w:noProof/>
                <w:webHidden/>
              </w:rPr>
              <w:fldChar w:fldCharType="begin"/>
            </w:r>
            <w:r>
              <w:rPr>
                <w:noProof/>
                <w:webHidden/>
              </w:rPr>
              <w:instrText xml:space="preserve"> PAGEREF _Toc56543977 \h </w:instrText>
            </w:r>
            <w:r>
              <w:rPr>
                <w:noProof/>
                <w:webHidden/>
              </w:rPr>
            </w:r>
            <w:r>
              <w:rPr>
                <w:noProof/>
                <w:webHidden/>
              </w:rPr>
              <w:fldChar w:fldCharType="separate"/>
            </w:r>
            <w:r w:rsidR="00D912D1">
              <w:rPr>
                <w:noProof/>
                <w:webHidden/>
              </w:rPr>
              <w:t>29</w:t>
            </w:r>
            <w:r>
              <w:rPr>
                <w:noProof/>
                <w:webHidden/>
              </w:rPr>
              <w:fldChar w:fldCharType="end"/>
            </w:r>
          </w:hyperlink>
        </w:p>
        <w:p w14:paraId="452CC58D" w14:textId="0780C19F" w:rsidR="00C21DAC" w:rsidRDefault="00C21DAC">
          <w:pPr>
            <w:pStyle w:val="Verzeichnis2"/>
            <w:tabs>
              <w:tab w:val="left" w:pos="880"/>
              <w:tab w:val="right" w:leader="dot" w:pos="10456"/>
            </w:tabs>
            <w:rPr>
              <w:rFonts w:cstheme="minorBidi"/>
              <w:noProof/>
              <w:lang w:val="en-DE"/>
            </w:rPr>
          </w:pPr>
          <w:hyperlink w:anchor="_Toc56543978" w:history="1">
            <w:r w:rsidRPr="00522CC8">
              <w:rPr>
                <w:rStyle w:val="Hyperlink"/>
                <w:noProof/>
                <w:lang w:val="en-US"/>
              </w:rPr>
              <w:t>13.2</w:t>
            </w:r>
            <w:r>
              <w:rPr>
                <w:rFonts w:cstheme="minorBidi"/>
                <w:noProof/>
                <w:lang w:val="en-DE"/>
              </w:rPr>
              <w:tab/>
            </w:r>
            <w:r w:rsidRPr="00522CC8">
              <w:rPr>
                <w:rStyle w:val="Hyperlink"/>
                <w:noProof/>
                <w:lang w:val="en-US"/>
              </w:rPr>
              <w:t>How do I buy VTube Studio? Why should I? Can I use it commercially?</w:t>
            </w:r>
            <w:r>
              <w:rPr>
                <w:noProof/>
                <w:webHidden/>
              </w:rPr>
              <w:tab/>
            </w:r>
            <w:r>
              <w:rPr>
                <w:noProof/>
                <w:webHidden/>
              </w:rPr>
              <w:fldChar w:fldCharType="begin"/>
            </w:r>
            <w:r>
              <w:rPr>
                <w:noProof/>
                <w:webHidden/>
              </w:rPr>
              <w:instrText xml:space="preserve"> PAGEREF _Toc56543978 \h </w:instrText>
            </w:r>
            <w:r>
              <w:rPr>
                <w:noProof/>
                <w:webHidden/>
              </w:rPr>
            </w:r>
            <w:r>
              <w:rPr>
                <w:noProof/>
                <w:webHidden/>
              </w:rPr>
              <w:fldChar w:fldCharType="separate"/>
            </w:r>
            <w:r w:rsidR="00D912D1">
              <w:rPr>
                <w:noProof/>
                <w:webHidden/>
              </w:rPr>
              <w:t>29</w:t>
            </w:r>
            <w:r>
              <w:rPr>
                <w:noProof/>
                <w:webHidden/>
              </w:rPr>
              <w:fldChar w:fldCharType="end"/>
            </w:r>
          </w:hyperlink>
        </w:p>
        <w:p w14:paraId="61A39BDF" w14:textId="5683581D" w:rsidR="00C21DAC" w:rsidRDefault="00C21DAC">
          <w:pPr>
            <w:pStyle w:val="Verzeichnis2"/>
            <w:tabs>
              <w:tab w:val="left" w:pos="880"/>
              <w:tab w:val="right" w:leader="dot" w:pos="10456"/>
            </w:tabs>
            <w:rPr>
              <w:rFonts w:cstheme="minorBidi"/>
              <w:noProof/>
              <w:lang w:val="en-DE"/>
            </w:rPr>
          </w:pPr>
          <w:hyperlink w:anchor="_Toc56543979" w:history="1">
            <w:r w:rsidRPr="00522CC8">
              <w:rPr>
                <w:rStyle w:val="Hyperlink"/>
                <w:noProof/>
                <w:lang w:val="en-US"/>
              </w:rPr>
              <w:t>13.3</w:t>
            </w:r>
            <w:r>
              <w:rPr>
                <w:rFonts w:cstheme="minorBidi"/>
                <w:noProof/>
                <w:lang w:val="en-DE"/>
              </w:rPr>
              <w:tab/>
            </w:r>
            <w:r w:rsidRPr="00522CC8">
              <w:rPr>
                <w:rStyle w:val="Hyperlink"/>
                <w:noProof/>
                <w:lang w:val="en-US"/>
              </w:rPr>
              <w:t>Can I try VTube Studio before buying it?</w:t>
            </w:r>
            <w:r>
              <w:rPr>
                <w:noProof/>
                <w:webHidden/>
              </w:rPr>
              <w:tab/>
            </w:r>
            <w:r>
              <w:rPr>
                <w:noProof/>
                <w:webHidden/>
              </w:rPr>
              <w:fldChar w:fldCharType="begin"/>
            </w:r>
            <w:r>
              <w:rPr>
                <w:noProof/>
                <w:webHidden/>
              </w:rPr>
              <w:instrText xml:space="preserve"> PAGEREF _Toc56543979 \h </w:instrText>
            </w:r>
            <w:r>
              <w:rPr>
                <w:noProof/>
                <w:webHidden/>
              </w:rPr>
            </w:r>
            <w:r>
              <w:rPr>
                <w:noProof/>
                <w:webHidden/>
              </w:rPr>
              <w:fldChar w:fldCharType="separate"/>
            </w:r>
            <w:r w:rsidR="00D912D1">
              <w:rPr>
                <w:noProof/>
                <w:webHidden/>
              </w:rPr>
              <w:t>30</w:t>
            </w:r>
            <w:r>
              <w:rPr>
                <w:noProof/>
                <w:webHidden/>
              </w:rPr>
              <w:fldChar w:fldCharType="end"/>
            </w:r>
          </w:hyperlink>
        </w:p>
        <w:p w14:paraId="5C9FA3A9" w14:textId="0C70E472" w:rsidR="00C21DAC" w:rsidRDefault="00C21DAC">
          <w:pPr>
            <w:pStyle w:val="Verzeichnis2"/>
            <w:tabs>
              <w:tab w:val="left" w:pos="880"/>
              <w:tab w:val="right" w:leader="dot" w:pos="10456"/>
            </w:tabs>
            <w:rPr>
              <w:rFonts w:cstheme="minorBidi"/>
              <w:noProof/>
              <w:lang w:val="en-DE"/>
            </w:rPr>
          </w:pPr>
          <w:hyperlink w:anchor="_Toc56543980" w:history="1">
            <w:r w:rsidRPr="00522CC8">
              <w:rPr>
                <w:rStyle w:val="Hyperlink"/>
                <w:noProof/>
                <w:lang w:val="en-US"/>
              </w:rPr>
              <w:t>13.4</w:t>
            </w:r>
            <w:r>
              <w:rPr>
                <w:rFonts w:cstheme="minorBidi"/>
                <w:noProof/>
                <w:lang w:val="en-DE"/>
              </w:rPr>
              <w:tab/>
            </w:r>
            <w:r w:rsidRPr="00522CC8">
              <w:rPr>
                <w:rStyle w:val="Hyperlink"/>
                <w:noProof/>
                <w:lang w:val="en-US"/>
              </w:rPr>
              <w:t>Can I use my webcam for face tracking instead of my smartphone?</w:t>
            </w:r>
            <w:r>
              <w:rPr>
                <w:noProof/>
                <w:webHidden/>
              </w:rPr>
              <w:tab/>
            </w:r>
            <w:r>
              <w:rPr>
                <w:noProof/>
                <w:webHidden/>
              </w:rPr>
              <w:fldChar w:fldCharType="begin"/>
            </w:r>
            <w:r>
              <w:rPr>
                <w:noProof/>
                <w:webHidden/>
              </w:rPr>
              <w:instrText xml:space="preserve"> PAGEREF _Toc56543980 \h </w:instrText>
            </w:r>
            <w:r>
              <w:rPr>
                <w:noProof/>
                <w:webHidden/>
              </w:rPr>
            </w:r>
            <w:r>
              <w:rPr>
                <w:noProof/>
                <w:webHidden/>
              </w:rPr>
              <w:fldChar w:fldCharType="separate"/>
            </w:r>
            <w:r w:rsidR="00D912D1">
              <w:rPr>
                <w:noProof/>
                <w:webHidden/>
              </w:rPr>
              <w:t>30</w:t>
            </w:r>
            <w:r>
              <w:rPr>
                <w:noProof/>
                <w:webHidden/>
              </w:rPr>
              <w:fldChar w:fldCharType="end"/>
            </w:r>
          </w:hyperlink>
        </w:p>
        <w:p w14:paraId="73566894" w14:textId="195CEBDD" w:rsidR="00C21DAC" w:rsidRDefault="00C21DAC">
          <w:pPr>
            <w:pStyle w:val="Verzeichnis2"/>
            <w:tabs>
              <w:tab w:val="left" w:pos="880"/>
              <w:tab w:val="right" w:leader="dot" w:pos="10456"/>
            </w:tabs>
            <w:rPr>
              <w:rFonts w:cstheme="minorBidi"/>
              <w:noProof/>
              <w:lang w:val="en-DE"/>
            </w:rPr>
          </w:pPr>
          <w:hyperlink w:anchor="_Toc56543981" w:history="1">
            <w:r w:rsidRPr="00522CC8">
              <w:rPr>
                <w:rStyle w:val="Hyperlink"/>
                <w:noProof/>
                <w:lang w:val="en-US"/>
              </w:rPr>
              <w:t>13.5</w:t>
            </w:r>
            <w:r>
              <w:rPr>
                <w:rFonts w:cstheme="minorBidi"/>
                <w:noProof/>
                <w:lang w:val="en-DE"/>
              </w:rPr>
              <w:tab/>
            </w:r>
            <w:r w:rsidRPr="00522CC8">
              <w:rPr>
                <w:rStyle w:val="Hyperlink"/>
                <w:noProof/>
                <w:lang w:val="en-US"/>
              </w:rPr>
              <w:t>How can I use VTube Studio together with my friends?</w:t>
            </w:r>
            <w:r>
              <w:rPr>
                <w:noProof/>
                <w:webHidden/>
              </w:rPr>
              <w:tab/>
            </w:r>
            <w:r>
              <w:rPr>
                <w:noProof/>
                <w:webHidden/>
              </w:rPr>
              <w:fldChar w:fldCharType="begin"/>
            </w:r>
            <w:r>
              <w:rPr>
                <w:noProof/>
                <w:webHidden/>
              </w:rPr>
              <w:instrText xml:space="preserve"> PAGEREF _Toc56543981 \h </w:instrText>
            </w:r>
            <w:r>
              <w:rPr>
                <w:noProof/>
                <w:webHidden/>
              </w:rPr>
            </w:r>
            <w:r>
              <w:rPr>
                <w:noProof/>
                <w:webHidden/>
              </w:rPr>
              <w:fldChar w:fldCharType="separate"/>
            </w:r>
            <w:r w:rsidR="00D912D1">
              <w:rPr>
                <w:noProof/>
                <w:webHidden/>
              </w:rPr>
              <w:t>30</w:t>
            </w:r>
            <w:r>
              <w:rPr>
                <w:noProof/>
                <w:webHidden/>
              </w:rPr>
              <w:fldChar w:fldCharType="end"/>
            </w:r>
          </w:hyperlink>
        </w:p>
        <w:p w14:paraId="54F6DBF8" w14:textId="24C646C9" w:rsidR="00C21DAC" w:rsidRDefault="00C21DAC">
          <w:pPr>
            <w:pStyle w:val="Verzeichnis2"/>
            <w:tabs>
              <w:tab w:val="left" w:pos="880"/>
              <w:tab w:val="right" w:leader="dot" w:pos="10456"/>
            </w:tabs>
            <w:rPr>
              <w:rFonts w:cstheme="minorBidi"/>
              <w:noProof/>
              <w:lang w:val="en-DE"/>
            </w:rPr>
          </w:pPr>
          <w:hyperlink w:anchor="_Toc56543982" w:history="1">
            <w:r w:rsidRPr="00522CC8">
              <w:rPr>
                <w:rStyle w:val="Hyperlink"/>
                <w:noProof/>
                <w:lang w:val="en-US"/>
              </w:rPr>
              <w:t>13.6</w:t>
            </w:r>
            <w:r>
              <w:rPr>
                <w:rFonts w:cstheme="minorBidi"/>
                <w:noProof/>
                <w:lang w:val="en-DE"/>
              </w:rPr>
              <w:tab/>
            </w:r>
            <w:r w:rsidRPr="00522CC8">
              <w:rPr>
                <w:rStyle w:val="Hyperlink"/>
                <w:noProof/>
                <w:lang w:val="en-US"/>
              </w:rPr>
              <w:t>Can I use USB instead of WiFi to connect my smartphone?</w:t>
            </w:r>
            <w:r>
              <w:rPr>
                <w:noProof/>
                <w:webHidden/>
              </w:rPr>
              <w:tab/>
            </w:r>
            <w:r>
              <w:rPr>
                <w:noProof/>
                <w:webHidden/>
              </w:rPr>
              <w:fldChar w:fldCharType="begin"/>
            </w:r>
            <w:r>
              <w:rPr>
                <w:noProof/>
                <w:webHidden/>
              </w:rPr>
              <w:instrText xml:space="preserve"> PAGEREF _Toc56543982 \h </w:instrText>
            </w:r>
            <w:r>
              <w:rPr>
                <w:noProof/>
                <w:webHidden/>
              </w:rPr>
            </w:r>
            <w:r>
              <w:rPr>
                <w:noProof/>
                <w:webHidden/>
              </w:rPr>
              <w:fldChar w:fldCharType="separate"/>
            </w:r>
            <w:r w:rsidR="00D912D1">
              <w:rPr>
                <w:noProof/>
                <w:webHidden/>
              </w:rPr>
              <w:t>30</w:t>
            </w:r>
            <w:r>
              <w:rPr>
                <w:noProof/>
                <w:webHidden/>
              </w:rPr>
              <w:fldChar w:fldCharType="end"/>
            </w:r>
          </w:hyperlink>
        </w:p>
        <w:p w14:paraId="1D6189A5" w14:textId="5051D884" w:rsidR="00C21DAC" w:rsidRDefault="00C21DAC">
          <w:pPr>
            <w:pStyle w:val="Verzeichnis2"/>
            <w:tabs>
              <w:tab w:val="left" w:pos="880"/>
              <w:tab w:val="right" w:leader="dot" w:pos="10456"/>
            </w:tabs>
            <w:rPr>
              <w:rFonts w:cstheme="minorBidi"/>
              <w:noProof/>
              <w:lang w:val="en-DE"/>
            </w:rPr>
          </w:pPr>
          <w:hyperlink w:anchor="_Toc56543983" w:history="1">
            <w:r w:rsidRPr="00522CC8">
              <w:rPr>
                <w:rStyle w:val="Hyperlink"/>
                <w:noProof/>
                <w:lang w:val="en-US"/>
              </w:rPr>
              <w:t>13.7</w:t>
            </w:r>
            <w:r>
              <w:rPr>
                <w:rFonts w:cstheme="minorBidi"/>
                <w:noProof/>
                <w:lang w:val="en-DE"/>
              </w:rPr>
              <w:tab/>
            </w:r>
            <w:r w:rsidRPr="00522CC8">
              <w:rPr>
                <w:rStyle w:val="Hyperlink"/>
                <w:noProof/>
                <w:lang w:val="en-US"/>
              </w:rPr>
              <w:t>What is the “Virtual Webcam” feature?</w:t>
            </w:r>
            <w:r>
              <w:rPr>
                <w:noProof/>
                <w:webHidden/>
              </w:rPr>
              <w:tab/>
            </w:r>
            <w:r>
              <w:rPr>
                <w:noProof/>
                <w:webHidden/>
              </w:rPr>
              <w:fldChar w:fldCharType="begin"/>
            </w:r>
            <w:r>
              <w:rPr>
                <w:noProof/>
                <w:webHidden/>
              </w:rPr>
              <w:instrText xml:space="preserve"> PAGEREF _Toc56543983 \h </w:instrText>
            </w:r>
            <w:r>
              <w:rPr>
                <w:noProof/>
                <w:webHidden/>
              </w:rPr>
            </w:r>
            <w:r>
              <w:rPr>
                <w:noProof/>
                <w:webHidden/>
              </w:rPr>
              <w:fldChar w:fldCharType="separate"/>
            </w:r>
            <w:r w:rsidR="00D912D1">
              <w:rPr>
                <w:noProof/>
                <w:webHidden/>
              </w:rPr>
              <w:t>30</w:t>
            </w:r>
            <w:r>
              <w:rPr>
                <w:noProof/>
                <w:webHidden/>
              </w:rPr>
              <w:fldChar w:fldCharType="end"/>
            </w:r>
          </w:hyperlink>
        </w:p>
        <w:p w14:paraId="41EA3C88" w14:textId="7227D81B" w:rsidR="00C21DAC" w:rsidRDefault="00C21DAC">
          <w:pPr>
            <w:pStyle w:val="Verzeichnis2"/>
            <w:tabs>
              <w:tab w:val="left" w:pos="880"/>
              <w:tab w:val="right" w:leader="dot" w:pos="10456"/>
            </w:tabs>
            <w:rPr>
              <w:rFonts w:cstheme="minorBidi"/>
              <w:noProof/>
              <w:lang w:val="en-DE"/>
            </w:rPr>
          </w:pPr>
          <w:hyperlink w:anchor="_Toc56543984" w:history="1">
            <w:r w:rsidRPr="00522CC8">
              <w:rPr>
                <w:rStyle w:val="Hyperlink"/>
                <w:noProof/>
                <w:lang w:val="en-US"/>
              </w:rPr>
              <w:t>13.8</w:t>
            </w:r>
            <w:r>
              <w:rPr>
                <w:rFonts w:cstheme="minorBidi"/>
                <w:noProof/>
                <w:lang w:val="en-DE"/>
              </w:rPr>
              <w:tab/>
            </w:r>
            <w:r w:rsidRPr="00522CC8">
              <w:rPr>
                <w:rStyle w:val="Hyperlink"/>
                <w:noProof/>
                <w:lang w:val="en-US"/>
              </w:rPr>
              <w:t>My device gets really hot! What is “Streaming Mode” in the smartphone app?</w:t>
            </w:r>
            <w:r>
              <w:rPr>
                <w:noProof/>
                <w:webHidden/>
              </w:rPr>
              <w:tab/>
            </w:r>
            <w:r>
              <w:rPr>
                <w:noProof/>
                <w:webHidden/>
              </w:rPr>
              <w:fldChar w:fldCharType="begin"/>
            </w:r>
            <w:r>
              <w:rPr>
                <w:noProof/>
                <w:webHidden/>
              </w:rPr>
              <w:instrText xml:space="preserve"> PAGEREF _Toc56543984 \h </w:instrText>
            </w:r>
            <w:r>
              <w:rPr>
                <w:noProof/>
                <w:webHidden/>
              </w:rPr>
            </w:r>
            <w:r>
              <w:rPr>
                <w:noProof/>
                <w:webHidden/>
              </w:rPr>
              <w:fldChar w:fldCharType="separate"/>
            </w:r>
            <w:r w:rsidR="00D912D1">
              <w:rPr>
                <w:noProof/>
                <w:webHidden/>
              </w:rPr>
              <w:t>31</w:t>
            </w:r>
            <w:r>
              <w:rPr>
                <w:noProof/>
                <w:webHidden/>
              </w:rPr>
              <w:fldChar w:fldCharType="end"/>
            </w:r>
          </w:hyperlink>
        </w:p>
        <w:p w14:paraId="52211315" w14:textId="2A294B76" w:rsidR="00C21DAC" w:rsidRDefault="00C21DAC">
          <w:pPr>
            <w:pStyle w:val="Verzeichnis2"/>
            <w:tabs>
              <w:tab w:val="left" w:pos="880"/>
              <w:tab w:val="right" w:leader="dot" w:pos="10456"/>
            </w:tabs>
            <w:rPr>
              <w:rFonts w:cstheme="minorBidi"/>
              <w:noProof/>
              <w:lang w:val="en-DE"/>
            </w:rPr>
          </w:pPr>
          <w:hyperlink w:anchor="_Toc56543985" w:history="1">
            <w:r w:rsidRPr="00522CC8">
              <w:rPr>
                <w:rStyle w:val="Hyperlink"/>
                <w:noProof/>
                <w:lang w:val="en-US"/>
              </w:rPr>
              <w:t>13.9</w:t>
            </w:r>
            <w:r>
              <w:rPr>
                <w:rFonts w:cstheme="minorBidi"/>
                <w:noProof/>
                <w:lang w:val="en-DE"/>
              </w:rPr>
              <w:tab/>
            </w:r>
            <w:r w:rsidRPr="00522CC8">
              <w:rPr>
                <w:rStyle w:val="Hyperlink"/>
                <w:noProof/>
                <w:lang w:val="en-US"/>
              </w:rPr>
              <w:t>Are there differences between the macOS and Windows version?</w:t>
            </w:r>
            <w:r>
              <w:rPr>
                <w:noProof/>
                <w:webHidden/>
              </w:rPr>
              <w:tab/>
            </w:r>
            <w:r>
              <w:rPr>
                <w:noProof/>
                <w:webHidden/>
              </w:rPr>
              <w:fldChar w:fldCharType="begin"/>
            </w:r>
            <w:r>
              <w:rPr>
                <w:noProof/>
                <w:webHidden/>
              </w:rPr>
              <w:instrText xml:space="preserve"> PAGEREF _Toc56543985 \h </w:instrText>
            </w:r>
            <w:r>
              <w:rPr>
                <w:noProof/>
                <w:webHidden/>
              </w:rPr>
            </w:r>
            <w:r>
              <w:rPr>
                <w:noProof/>
                <w:webHidden/>
              </w:rPr>
              <w:fldChar w:fldCharType="separate"/>
            </w:r>
            <w:r w:rsidR="00D912D1">
              <w:rPr>
                <w:noProof/>
                <w:webHidden/>
              </w:rPr>
              <w:t>31</w:t>
            </w:r>
            <w:r>
              <w:rPr>
                <w:noProof/>
                <w:webHidden/>
              </w:rPr>
              <w:fldChar w:fldCharType="end"/>
            </w:r>
          </w:hyperlink>
        </w:p>
        <w:p w14:paraId="59E5F920" w14:textId="0729543A" w:rsidR="00C21DAC" w:rsidRDefault="00C21DAC">
          <w:pPr>
            <w:pStyle w:val="Verzeichnis2"/>
            <w:tabs>
              <w:tab w:val="left" w:pos="1100"/>
              <w:tab w:val="right" w:leader="dot" w:pos="10456"/>
            </w:tabs>
            <w:rPr>
              <w:rFonts w:cstheme="minorBidi"/>
              <w:noProof/>
              <w:lang w:val="en-DE"/>
            </w:rPr>
          </w:pPr>
          <w:hyperlink w:anchor="_Toc56543986" w:history="1">
            <w:r w:rsidRPr="00522CC8">
              <w:rPr>
                <w:rStyle w:val="Hyperlink"/>
                <w:noProof/>
                <w:lang w:val="en-US"/>
              </w:rPr>
              <w:t>13.10</w:t>
            </w:r>
            <w:r>
              <w:rPr>
                <w:rFonts w:cstheme="minorBidi"/>
                <w:noProof/>
                <w:lang w:val="en-DE"/>
              </w:rPr>
              <w:tab/>
            </w:r>
            <w:r w:rsidRPr="00522CC8">
              <w:rPr>
                <w:rStyle w:val="Hyperlink"/>
                <w:noProof/>
                <w:lang w:val="en-US"/>
              </w:rPr>
              <w:t>Why does my stream to PC/Mac lag?</w:t>
            </w:r>
            <w:r>
              <w:rPr>
                <w:noProof/>
                <w:webHidden/>
              </w:rPr>
              <w:tab/>
            </w:r>
            <w:r>
              <w:rPr>
                <w:noProof/>
                <w:webHidden/>
              </w:rPr>
              <w:fldChar w:fldCharType="begin"/>
            </w:r>
            <w:r>
              <w:rPr>
                <w:noProof/>
                <w:webHidden/>
              </w:rPr>
              <w:instrText xml:space="preserve"> PAGEREF _Toc56543986 \h </w:instrText>
            </w:r>
            <w:r>
              <w:rPr>
                <w:noProof/>
                <w:webHidden/>
              </w:rPr>
            </w:r>
            <w:r>
              <w:rPr>
                <w:noProof/>
                <w:webHidden/>
              </w:rPr>
              <w:fldChar w:fldCharType="separate"/>
            </w:r>
            <w:r w:rsidR="00D912D1">
              <w:rPr>
                <w:noProof/>
                <w:webHidden/>
              </w:rPr>
              <w:t>31</w:t>
            </w:r>
            <w:r>
              <w:rPr>
                <w:noProof/>
                <w:webHidden/>
              </w:rPr>
              <w:fldChar w:fldCharType="end"/>
            </w:r>
          </w:hyperlink>
        </w:p>
        <w:p w14:paraId="66931B10" w14:textId="6BCBE4D3" w:rsidR="00C21DAC" w:rsidRDefault="00C21DAC">
          <w:pPr>
            <w:pStyle w:val="Verzeichnis2"/>
            <w:tabs>
              <w:tab w:val="left" w:pos="1100"/>
              <w:tab w:val="right" w:leader="dot" w:pos="10456"/>
            </w:tabs>
            <w:rPr>
              <w:rFonts w:cstheme="minorBidi"/>
              <w:noProof/>
              <w:lang w:val="en-DE"/>
            </w:rPr>
          </w:pPr>
          <w:hyperlink w:anchor="_Toc56543987" w:history="1">
            <w:r w:rsidRPr="00522CC8">
              <w:rPr>
                <w:rStyle w:val="Hyperlink"/>
                <w:noProof/>
                <w:lang w:val="en-US"/>
              </w:rPr>
              <w:t>13.11</w:t>
            </w:r>
            <w:r>
              <w:rPr>
                <w:rFonts w:cstheme="minorBidi"/>
                <w:noProof/>
                <w:lang w:val="en-DE"/>
              </w:rPr>
              <w:tab/>
            </w:r>
            <w:r w:rsidRPr="00522CC8">
              <w:rPr>
                <w:rStyle w:val="Hyperlink"/>
                <w:noProof/>
                <w:lang w:val="en-US"/>
              </w:rPr>
              <w:t>Why is blinking and eye tracking not supported on Android?</w:t>
            </w:r>
            <w:r>
              <w:rPr>
                <w:noProof/>
                <w:webHidden/>
              </w:rPr>
              <w:tab/>
            </w:r>
            <w:r>
              <w:rPr>
                <w:noProof/>
                <w:webHidden/>
              </w:rPr>
              <w:fldChar w:fldCharType="begin"/>
            </w:r>
            <w:r>
              <w:rPr>
                <w:noProof/>
                <w:webHidden/>
              </w:rPr>
              <w:instrText xml:space="preserve"> PAGEREF _Toc56543987 \h </w:instrText>
            </w:r>
            <w:r>
              <w:rPr>
                <w:noProof/>
                <w:webHidden/>
              </w:rPr>
            </w:r>
            <w:r>
              <w:rPr>
                <w:noProof/>
                <w:webHidden/>
              </w:rPr>
              <w:fldChar w:fldCharType="separate"/>
            </w:r>
            <w:r w:rsidR="00D912D1">
              <w:rPr>
                <w:noProof/>
                <w:webHidden/>
              </w:rPr>
              <w:t>31</w:t>
            </w:r>
            <w:r>
              <w:rPr>
                <w:noProof/>
                <w:webHidden/>
              </w:rPr>
              <w:fldChar w:fldCharType="end"/>
            </w:r>
          </w:hyperlink>
        </w:p>
        <w:p w14:paraId="348217DE" w14:textId="5D83ACDC" w:rsidR="00C21DAC" w:rsidRDefault="00C21DAC">
          <w:pPr>
            <w:pStyle w:val="Verzeichnis2"/>
            <w:tabs>
              <w:tab w:val="left" w:pos="1100"/>
              <w:tab w:val="right" w:leader="dot" w:pos="10456"/>
            </w:tabs>
            <w:rPr>
              <w:rFonts w:cstheme="minorBidi"/>
              <w:noProof/>
              <w:lang w:val="en-DE"/>
            </w:rPr>
          </w:pPr>
          <w:hyperlink w:anchor="_Toc56543988" w:history="1">
            <w:r w:rsidRPr="00522CC8">
              <w:rPr>
                <w:rStyle w:val="Hyperlink"/>
                <w:noProof/>
                <w:lang w:val="en-US"/>
              </w:rPr>
              <w:t>13.12</w:t>
            </w:r>
            <w:r>
              <w:rPr>
                <w:rFonts w:cstheme="minorBidi"/>
                <w:noProof/>
                <w:lang w:val="en-DE"/>
              </w:rPr>
              <w:tab/>
            </w:r>
            <w:r w:rsidRPr="00522CC8">
              <w:rPr>
                <w:rStyle w:val="Hyperlink"/>
                <w:noProof/>
                <w:lang w:val="en-US"/>
              </w:rPr>
              <w:t>I bought the PRO version on Android. Can I transfer it to iOS?</w:t>
            </w:r>
            <w:r>
              <w:rPr>
                <w:noProof/>
                <w:webHidden/>
              </w:rPr>
              <w:tab/>
            </w:r>
            <w:r>
              <w:rPr>
                <w:noProof/>
                <w:webHidden/>
              </w:rPr>
              <w:fldChar w:fldCharType="begin"/>
            </w:r>
            <w:r>
              <w:rPr>
                <w:noProof/>
                <w:webHidden/>
              </w:rPr>
              <w:instrText xml:space="preserve"> PAGEREF _Toc56543988 \h </w:instrText>
            </w:r>
            <w:r>
              <w:rPr>
                <w:noProof/>
                <w:webHidden/>
              </w:rPr>
            </w:r>
            <w:r>
              <w:rPr>
                <w:noProof/>
                <w:webHidden/>
              </w:rPr>
              <w:fldChar w:fldCharType="separate"/>
            </w:r>
            <w:r w:rsidR="00D912D1">
              <w:rPr>
                <w:noProof/>
                <w:webHidden/>
              </w:rPr>
              <w:t>31</w:t>
            </w:r>
            <w:r>
              <w:rPr>
                <w:noProof/>
                <w:webHidden/>
              </w:rPr>
              <w:fldChar w:fldCharType="end"/>
            </w:r>
          </w:hyperlink>
        </w:p>
        <w:p w14:paraId="7DDA7E6E" w14:textId="40638A4B" w:rsidR="00C21DAC" w:rsidRDefault="00C21DAC">
          <w:pPr>
            <w:pStyle w:val="Verzeichnis2"/>
            <w:tabs>
              <w:tab w:val="left" w:pos="1100"/>
              <w:tab w:val="right" w:leader="dot" w:pos="10456"/>
            </w:tabs>
            <w:rPr>
              <w:rFonts w:cstheme="minorBidi"/>
              <w:noProof/>
              <w:lang w:val="en-DE"/>
            </w:rPr>
          </w:pPr>
          <w:hyperlink w:anchor="_Toc56543989" w:history="1">
            <w:r w:rsidRPr="00522CC8">
              <w:rPr>
                <w:rStyle w:val="Hyperlink"/>
                <w:noProof/>
                <w:lang w:val="en-US"/>
              </w:rPr>
              <w:t>13.13</w:t>
            </w:r>
            <w:r>
              <w:rPr>
                <w:rFonts w:cstheme="minorBidi"/>
                <w:noProof/>
                <w:lang w:val="en-DE"/>
              </w:rPr>
              <w:tab/>
            </w:r>
            <w:r w:rsidRPr="00522CC8">
              <w:rPr>
                <w:rStyle w:val="Hyperlink"/>
                <w:noProof/>
                <w:lang w:val="en-US"/>
              </w:rPr>
              <w:t>VTube Studio doesn’t work on my smartphone. What can I do?</w:t>
            </w:r>
            <w:r>
              <w:rPr>
                <w:noProof/>
                <w:webHidden/>
              </w:rPr>
              <w:tab/>
            </w:r>
            <w:r>
              <w:rPr>
                <w:noProof/>
                <w:webHidden/>
              </w:rPr>
              <w:fldChar w:fldCharType="begin"/>
            </w:r>
            <w:r>
              <w:rPr>
                <w:noProof/>
                <w:webHidden/>
              </w:rPr>
              <w:instrText xml:space="preserve"> PAGEREF _Toc56543989 \h </w:instrText>
            </w:r>
            <w:r>
              <w:rPr>
                <w:noProof/>
                <w:webHidden/>
              </w:rPr>
            </w:r>
            <w:r>
              <w:rPr>
                <w:noProof/>
                <w:webHidden/>
              </w:rPr>
              <w:fldChar w:fldCharType="separate"/>
            </w:r>
            <w:r w:rsidR="00D912D1">
              <w:rPr>
                <w:noProof/>
                <w:webHidden/>
              </w:rPr>
              <w:t>32</w:t>
            </w:r>
            <w:r>
              <w:rPr>
                <w:noProof/>
                <w:webHidden/>
              </w:rPr>
              <w:fldChar w:fldCharType="end"/>
            </w:r>
          </w:hyperlink>
        </w:p>
        <w:p w14:paraId="4231398C" w14:textId="07802FF4" w:rsidR="00C21DAC" w:rsidRDefault="00C21DAC">
          <w:pPr>
            <w:pStyle w:val="Verzeichnis2"/>
            <w:tabs>
              <w:tab w:val="left" w:pos="1100"/>
              <w:tab w:val="right" w:leader="dot" w:pos="10456"/>
            </w:tabs>
            <w:rPr>
              <w:rFonts w:cstheme="minorBidi"/>
              <w:noProof/>
              <w:lang w:val="en-DE"/>
            </w:rPr>
          </w:pPr>
          <w:hyperlink w:anchor="_Toc56543990" w:history="1">
            <w:r w:rsidRPr="00522CC8">
              <w:rPr>
                <w:rStyle w:val="Hyperlink"/>
                <w:noProof/>
                <w:lang w:val="en-US"/>
              </w:rPr>
              <w:t>13.14</w:t>
            </w:r>
            <w:r>
              <w:rPr>
                <w:rFonts w:cstheme="minorBidi"/>
                <w:noProof/>
                <w:lang w:val="en-DE"/>
              </w:rPr>
              <w:tab/>
            </w:r>
            <w:r w:rsidRPr="00522CC8">
              <w:rPr>
                <w:rStyle w:val="Hyperlink"/>
                <w:noProof/>
                <w:lang w:val="en-US"/>
              </w:rPr>
              <w:t>The face tracking is going crazy on my iPhone/iPad! What’s going on?</w:t>
            </w:r>
            <w:r>
              <w:rPr>
                <w:noProof/>
                <w:webHidden/>
              </w:rPr>
              <w:tab/>
            </w:r>
            <w:r>
              <w:rPr>
                <w:noProof/>
                <w:webHidden/>
              </w:rPr>
              <w:fldChar w:fldCharType="begin"/>
            </w:r>
            <w:r>
              <w:rPr>
                <w:noProof/>
                <w:webHidden/>
              </w:rPr>
              <w:instrText xml:space="preserve"> PAGEREF _Toc56543990 \h </w:instrText>
            </w:r>
            <w:r>
              <w:rPr>
                <w:noProof/>
                <w:webHidden/>
              </w:rPr>
            </w:r>
            <w:r>
              <w:rPr>
                <w:noProof/>
                <w:webHidden/>
              </w:rPr>
              <w:fldChar w:fldCharType="separate"/>
            </w:r>
            <w:r w:rsidR="00D912D1">
              <w:rPr>
                <w:noProof/>
                <w:webHidden/>
              </w:rPr>
              <w:t>32</w:t>
            </w:r>
            <w:r>
              <w:rPr>
                <w:noProof/>
                <w:webHidden/>
              </w:rPr>
              <w:fldChar w:fldCharType="end"/>
            </w:r>
          </w:hyperlink>
        </w:p>
        <w:p w14:paraId="757985CD" w14:textId="61DD1D49" w:rsidR="00C21DAC" w:rsidRDefault="00C21DAC">
          <w:pPr>
            <w:pStyle w:val="Verzeichnis2"/>
            <w:tabs>
              <w:tab w:val="left" w:pos="1100"/>
              <w:tab w:val="right" w:leader="dot" w:pos="10456"/>
            </w:tabs>
            <w:rPr>
              <w:rFonts w:cstheme="minorBidi"/>
              <w:noProof/>
              <w:lang w:val="en-DE"/>
            </w:rPr>
          </w:pPr>
          <w:hyperlink w:anchor="_Toc56543991" w:history="1">
            <w:r w:rsidRPr="00522CC8">
              <w:rPr>
                <w:rStyle w:val="Hyperlink"/>
                <w:noProof/>
                <w:lang w:val="en-US"/>
              </w:rPr>
              <w:t>13.15</w:t>
            </w:r>
            <w:r>
              <w:rPr>
                <w:rFonts w:cstheme="minorBidi"/>
                <w:noProof/>
                <w:lang w:val="en-DE"/>
              </w:rPr>
              <w:tab/>
            </w:r>
            <w:r w:rsidRPr="00522CC8">
              <w:rPr>
                <w:rStyle w:val="Hyperlink"/>
                <w:noProof/>
                <w:lang w:val="en-US"/>
              </w:rPr>
              <w:t>Why does my iPhone/iPad show the forward-pointing camera?</w:t>
            </w:r>
            <w:r>
              <w:rPr>
                <w:noProof/>
                <w:webHidden/>
              </w:rPr>
              <w:tab/>
            </w:r>
            <w:r>
              <w:rPr>
                <w:noProof/>
                <w:webHidden/>
              </w:rPr>
              <w:fldChar w:fldCharType="begin"/>
            </w:r>
            <w:r>
              <w:rPr>
                <w:noProof/>
                <w:webHidden/>
              </w:rPr>
              <w:instrText xml:space="preserve"> PAGEREF _Toc56543991 \h </w:instrText>
            </w:r>
            <w:r>
              <w:rPr>
                <w:noProof/>
                <w:webHidden/>
              </w:rPr>
            </w:r>
            <w:r>
              <w:rPr>
                <w:noProof/>
                <w:webHidden/>
              </w:rPr>
              <w:fldChar w:fldCharType="separate"/>
            </w:r>
            <w:r w:rsidR="00D912D1">
              <w:rPr>
                <w:noProof/>
                <w:webHidden/>
              </w:rPr>
              <w:t>32</w:t>
            </w:r>
            <w:r>
              <w:rPr>
                <w:noProof/>
                <w:webHidden/>
              </w:rPr>
              <w:fldChar w:fldCharType="end"/>
            </w:r>
          </w:hyperlink>
        </w:p>
        <w:p w14:paraId="520EF06C" w14:textId="36CD7368" w:rsidR="00C21DAC" w:rsidRDefault="00C21DAC">
          <w:pPr>
            <w:pStyle w:val="Verzeichnis2"/>
            <w:tabs>
              <w:tab w:val="left" w:pos="1100"/>
              <w:tab w:val="right" w:leader="dot" w:pos="10456"/>
            </w:tabs>
            <w:rPr>
              <w:rFonts w:cstheme="minorBidi"/>
              <w:noProof/>
              <w:lang w:val="en-DE"/>
            </w:rPr>
          </w:pPr>
          <w:hyperlink w:anchor="_Toc56543992" w:history="1">
            <w:r w:rsidRPr="00522CC8">
              <w:rPr>
                <w:rStyle w:val="Hyperlink"/>
                <w:noProof/>
                <w:lang w:val="en-US"/>
              </w:rPr>
              <w:t>13.16</w:t>
            </w:r>
            <w:r>
              <w:rPr>
                <w:rFonts w:cstheme="minorBidi"/>
                <w:noProof/>
                <w:lang w:val="en-DE"/>
              </w:rPr>
              <w:tab/>
            </w:r>
            <w:r w:rsidRPr="00522CC8">
              <w:rPr>
                <w:rStyle w:val="Hyperlink"/>
                <w:noProof/>
                <w:lang w:val="en-US"/>
              </w:rPr>
              <w:t>Where can I get help/support?</w:t>
            </w:r>
            <w:r>
              <w:rPr>
                <w:noProof/>
                <w:webHidden/>
              </w:rPr>
              <w:tab/>
            </w:r>
            <w:r>
              <w:rPr>
                <w:noProof/>
                <w:webHidden/>
              </w:rPr>
              <w:fldChar w:fldCharType="begin"/>
            </w:r>
            <w:r>
              <w:rPr>
                <w:noProof/>
                <w:webHidden/>
              </w:rPr>
              <w:instrText xml:space="preserve"> PAGEREF _Toc56543992 \h </w:instrText>
            </w:r>
            <w:r>
              <w:rPr>
                <w:noProof/>
                <w:webHidden/>
              </w:rPr>
            </w:r>
            <w:r>
              <w:rPr>
                <w:noProof/>
                <w:webHidden/>
              </w:rPr>
              <w:fldChar w:fldCharType="separate"/>
            </w:r>
            <w:r w:rsidR="00D912D1">
              <w:rPr>
                <w:noProof/>
                <w:webHidden/>
              </w:rPr>
              <w:t>32</w:t>
            </w:r>
            <w:r>
              <w:rPr>
                <w:noProof/>
                <w:webHidden/>
              </w:rPr>
              <w:fldChar w:fldCharType="end"/>
            </w:r>
          </w:hyperlink>
        </w:p>
        <w:p w14:paraId="222A4F41" w14:textId="305FB578" w:rsidR="00C21DAC" w:rsidRDefault="00C21DAC">
          <w:pPr>
            <w:pStyle w:val="Verzeichnis2"/>
            <w:tabs>
              <w:tab w:val="left" w:pos="1100"/>
              <w:tab w:val="right" w:leader="dot" w:pos="10456"/>
            </w:tabs>
            <w:rPr>
              <w:rFonts w:cstheme="minorBidi"/>
              <w:noProof/>
              <w:lang w:val="en-DE"/>
            </w:rPr>
          </w:pPr>
          <w:hyperlink w:anchor="_Toc56543993" w:history="1">
            <w:r w:rsidRPr="00522CC8">
              <w:rPr>
                <w:rStyle w:val="Hyperlink"/>
                <w:noProof/>
                <w:lang w:val="en-US"/>
              </w:rPr>
              <w:t>13.17</w:t>
            </w:r>
            <w:r>
              <w:rPr>
                <w:rFonts w:cstheme="minorBidi"/>
                <w:noProof/>
                <w:lang w:val="en-DE"/>
              </w:rPr>
              <w:tab/>
            </w:r>
            <w:r w:rsidRPr="00522CC8">
              <w:rPr>
                <w:rStyle w:val="Hyperlink"/>
                <w:noProof/>
                <w:lang w:val="en-US"/>
              </w:rPr>
              <w:t>How can I become a VTube Studio Partner?</w:t>
            </w:r>
            <w:r>
              <w:rPr>
                <w:noProof/>
                <w:webHidden/>
              </w:rPr>
              <w:tab/>
            </w:r>
            <w:r>
              <w:rPr>
                <w:noProof/>
                <w:webHidden/>
              </w:rPr>
              <w:fldChar w:fldCharType="begin"/>
            </w:r>
            <w:r>
              <w:rPr>
                <w:noProof/>
                <w:webHidden/>
              </w:rPr>
              <w:instrText xml:space="preserve"> PAGEREF _Toc56543993 \h </w:instrText>
            </w:r>
            <w:r>
              <w:rPr>
                <w:noProof/>
                <w:webHidden/>
              </w:rPr>
            </w:r>
            <w:r>
              <w:rPr>
                <w:noProof/>
                <w:webHidden/>
              </w:rPr>
              <w:fldChar w:fldCharType="separate"/>
            </w:r>
            <w:r w:rsidR="00D912D1">
              <w:rPr>
                <w:noProof/>
                <w:webHidden/>
              </w:rPr>
              <w:t>32</w:t>
            </w:r>
            <w:r>
              <w:rPr>
                <w:noProof/>
                <w:webHidden/>
              </w:rPr>
              <w:fldChar w:fldCharType="end"/>
            </w:r>
          </w:hyperlink>
        </w:p>
        <w:p w14:paraId="4C2F394B" w14:textId="342E719C" w:rsidR="00C21DAC" w:rsidRDefault="00C21DAC">
          <w:pPr>
            <w:pStyle w:val="Verzeichnis2"/>
            <w:tabs>
              <w:tab w:val="left" w:pos="1100"/>
              <w:tab w:val="right" w:leader="dot" w:pos="10456"/>
            </w:tabs>
            <w:rPr>
              <w:rFonts w:cstheme="minorBidi"/>
              <w:noProof/>
              <w:lang w:val="en-DE"/>
            </w:rPr>
          </w:pPr>
          <w:hyperlink w:anchor="_Toc56543994" w:history="1">
            <w:r w:rsidRPr="00522CC8">
              <w:rPr>
                <w:rStyle w:val="Hyperlink"/>
                <w:noProof/>
                <w:lang w:val="en-US"/>
              </w:rPr>
              <w:t>13.18</w:t>
            </w:r>
            <w:r>
              <w:rPr>
                <w:rFonts w:cstheme="minorBidi"/>
                <w:noProof/>
                <w:lang w:val="en-DE"/>
              </w:rPr>
              <w:tab/>
            </w:r>
            <w:r w:rsidRPr="00522CC8">
              <w:rPr>
                <w:rStyle w:val="Hyperlink"/>
                <w:noProof/>
                <w:lang w:val="en-US"/>
              </w:rPr>
              <w:t>Can I use VTube Studio in my company? How about for TV ads?</w:t>
            </w:r>
            <w:r>
              <w:rPr>
                <w:noProof/>
                <w:webHidden/>
              </w:rPr>
              <w:tab/>
            </w:r>
            <w:r>
              <w:rPr>
                <w:noProof/>
                <w:webHidden/>
              </w:rPr>
              <w:fldChar w:fldCharType="begin"/>
            </w:r>
            <w:r>
              <w:rPr>
                <w:noProof/>
                <w:webHidden/>
              </w:rPr>
              <w:instrText xml:space="preserve"> PAGEREF _Toc56543994 \h </w:instrText>
            </w:r>
            <w:r>
              <w:rPr>
                <w:noProof/>
                <w:webHidden/>
              </w:rPr>
            </w:r>
            <w:r>
              <w:rPr>
                <w:noProof/>
                <w:webHidden/>
              </w:rPr>
              <w:fldChar w:fldCharType="separate"/>
            </w:r>
            <w:r w:rsidR="00D912D1">
              <w:rPr>
                <w:noProof/>
                <w:webHidden/>
              </w:rPr>
              <w:t>32</w:t>
            </w:r>
            <w:r>
              <w:rPr>
                <w:noProof/>
                <w:webHidden/>
              </w:rPr>
              <w:fldChar w:fldCharType="end"/>
            </w:r>
          </w:hyperlink>
        </w:p>
        <w:p w14:paraId="4AB5D36E" w14:textId="65CF8088" w:rsidR="00C21DAC" w:rsidRDefault="00C21DAC">
          <w:pPr>
            <w:pStyle w:val="Verzeichnis2"/>
            <w:tabs>
              <w:tab w:val="left" w:pos="1100"/>
              <w:tab w:val="right" w:leader="dot" w:pos="10456"/>
            </w:tabs>
            <w:rPr>
              <w:rFonts w:cstheme="minorBidi"/>
              <w:noProof/>
              <w:lang w:val="en-DE"/>
            </w:rPr>
          </w:pPr>
          <w:hyperlink w:anchor="_Toc56543995" w:history="1">
            <w:r w:rsidRPr="00522CC8">
              <w:rPr>
                <w:rStyle w:val="Hyperlink"/>
                <w:noProof/>
                <w:lang w:val="en-US"/>
              </w:rPr>
              <w:t>13.19</w:t>
            </w:r>
            <w:r>
              <w:rPr>
                <w:rFonts w:cstheme="minorBidi"/>
                <w:noProof/>
                <w:lang w:val="en-DE"/>
              </w:rPr>
              <w:tab/>
            </w:r>
            <w:r w:rsidRPr="00522CC8">
              <w:rPr>
                <w:rStyle w:val="Hyperlink"/>
                <w:noProof/>
                <w:lang w:val="en-US"/>
              </w:rPr>
              <w:t>I can’t load my Live2D model in VTube Studio. What’s wrong?</w:t>
            </w:r>
            <w:r>
              <w:rPr>
                <w:noProof/>
                <w:webHidden/>
              </w:rPr>
              <w:tab/>
            </w:r>
            <w:r>
              <w:rPr>
                <w:noProof/>
                <w:webHidden/>
              </w:rPr>
              <w:fldChar w:fldCharType="begin"/>
            </w:r>
            <w:r>
              <w:rPr>
                <w:noProof/>
                <w:webHidden/>
              </w:rPr>
              <w:instrText xml:space="preserve"> PAGEREF _Toc56543995 \h </w:instrText>
            </w:r>
            <w:r>
              <w:rPr>
                <w:noProof/>
                <w:webHidden/>
              </w:rPr>
            </w:r>
            <w:r>
              <w:rPr>
                <w:noProof/>
                <w:webHidden/>
              </w:rPr>
              <w:fldChar w:fldCharType="separate"/>
            </w:r>
            <w:r w:rsidR="00D912D1">
              <w:rPr>
                <w:noProof/>
                <w:webHidden/>
              </w:rPr>
              <w:t>32</w:t>
            </w:r>
            <w:r>
              <w:rPr>
                <w:noProof/>
                <w:webHidden/>
              </w:rPr>
              <w:fldChar w:fldCharType="end"/>
            </w:r>
          </w:hyperlink>
        </w:p>
        <w:p w14:paraId="3C7CECFE" w14:textId="08F6D34D" w:rsidR="00C21DAC" w:rsidRDefault="00C21DAC">
          <w:pPr>
            <w:pStyle w:val="Verzeichnis2"/>
            <w:tabs>
              <w:tab w:val="left" w:pos="1100"/>
              <w:tab w:val="right" w:leader="dot" w:pos="10456"/>
            </w:tabs>
            <w:rPr>
              <w:rFonts w:cstheme="minorBidi"/>
              <w:noProof/>
              <w:lang w:val="en-DE"/>
            </w:rPr>
          </w:pPr>
          <w:hyperlink w:anchor="_Toc56543996" w:history="1">
            <w:r w:rsidRPr="00522CC8">
              <w:rPr>
                <w:rStyle w:val="Hyperlink"/>
                <w:noProof/>
                <w:lang w:val="en-US"/>
              </w:rPr>
              <w:t>13.20</w:t>
            </w:r>
            <w:r>
              <w:rPr>
                <w:rFonts w:cstheme="minorBidi"/>
                <w:noProof/>
                <w:lang w:val="en-DE"/>
              </w:rPr>
              <w:tab/>
            </w:r>
            <w:r w:rsidRPr="00522CC8">
              <w:rPr>
                <w:rStyle w:val="Hyperlink"/>
                <w:noProof/>
                <w:lang w:val="en-US"/>
              </w:rPr>
              <w:t>Does VTube Studio store/record any personal data?</w:t>
            </w:r>
            <w:r>
              <w:rPr>
                <w:noProof/>
                <w:webHidden/>
              </w:rPr>
              <w:tab/>
            </w:r>
            <w:r>
              <w:rPr>
                <w:noProof/>
                <w:webHidden/>
              </w:rPr>
              <w:fldChar w:fldCharType="begin"/>
            </w:r>
            <w:r>
              <w:rPr>
                <w:noProof/>
                <w:webHidden/>
              </w:rPr>
              <w:instrText xml:space="preserve"> PAGEREF _Toc56543996 \h </w:instrText>
            </w:r>
            <w:r>
              <w:rPr>
                <w:noProof/>
                <w:webHidden/>
              </w:rPr>
            </w:r>
            <w:r>
              <w:rPr>
                <w:noProof/>
                <w:webHidden/>
              </w:rPr>
              <w:fldChar w:fldCharType="separate"/>
            </w:r>
            <w:r w:rsidR="00D912D1">
              <w:rPr>
                <w:noProof/>
                <w:webHidden/>
              </w:rPr>
              <w:t>33</w:t>
            </w:r>
            <w:r>
              <w:rPr>
                <w:noProof/>
                <w:webHidden/>
              </w:rPr>
              <w:fldChar w:fldCharType="end"/>
            </w:r>
          </w:hyperlink>
        </w:p>
        <w:p w14:paraId="1F9C916F" w14:textId="3BB26B47" w:rsidR="00C21DAC" w:rsidRDefault="00C21DAC">
          <w:pPr>
            <w:pStyle w:val="Verzeichnis2"/>
            <w:tabs>
              <w:tab w:val="left" w:pos="1100"/>
              <w:tab w:val="right" w:leader="dot" w:pos="10456"/>
            </w:tabs>
            <w:rPr>
              <w:rFonts w:cstheme="minorBidi"/>
              <w:noProof/>
              <w:lang w:val="en-DE"/>
            </w:rPr>
          </w:pPr>
          <w:hyperlink w:anchor="_Toc56543997" w:history="1">
            <w:r w:rsidRPr="00522CC8">
              <w:rPr>
                <w:rStyle w:val="Hyperlink"/>
                <w:noProof/>
                <w:lang w:val="en-US"/>
              </w:rPr>
              <w:t>13.21</w:t>
            </w:r>
            <w:r>
              <w:rPr>
                <w:rFonts w:cstheme="minorBidi"/>
                <w:noProof/>
                <w:lang w:val="en-DE"/>
              </w:rPr>
              <w:tab/>
            </w:r>
            <w:r w:rsidRPr="00522CC8">
              <w:rPr>
                <w:rStyle w:val="Hyperlink"/>
                <w:noProof/>
                <w:lang w:val="en-US"/>
              </w:rPr>
              <w:t>Who is using VTube Studio? I want to see some examples!</w:t>
            </w:r>
            <w:r>
              <w:rPr>
                <w:noProof/>
                <w:webHidden/>
              </w:rPr>
              <w:tab/>
            </w:r>
            <w:r>
              <w:rPr>
                <w:noProof/>
                <w:webHidden/>
              </w:rPr>
              <w:fldChar w:fldCharType="begin"/>
            </w:r>
            <w:r>
              <w:rPr>
                <w:noProof/>
                <w:webHidden/>
              </w:rPr>
              <w:instrText xml:space="preserve"> PAGEREF _Toc56543997 \h </w:instrText>
            </w:r>
            <w:r>
              <w:rPr>
                <w:noProof/>
                <w:webHidden/>
              </w:rPr>
            </w:r>
            <w:r>
              <w:rPr>
                <w:noProof/>
                <w:webHidden/>
              </w:rPr>
              <w:fldChar w:fldCharType="separate"/>
            </w:r>
            <w:r w:rsidR="00D912D1">
              <w:rPr>
                <w:noProof/>
                <w:webHidden/>
              </w:rPr>
              <w:t>33</w:t>
            </w:r>
            <w:r>
              <w:rPr>
                <w:noProof/>
                <w:webHidden/>
              </w:rPr>
              <w:fldChar w:fldCharType="end"/>
            </w:r>
          </w:hyperlink>
        </w:p>
        <w:p w14:paraId="54841BE6" w14:textId="5D30C812" w:rsidR="00C21DAC" w:rsidRDefault="00C21DAC">
          <w:pPr>
            <w:pStyle w:val="Verzeichnis1"/>
            <w:tabs>
              <w:tab w:val="left" w:pos="480"/>
              <w:tab w:val="right" w:leader="dot" w:pos="10456"/>
            </w:tabs>
            <w:rPr>
              <w:rFonts w:cstheme="minorBidi"/>
              <w:b w:val="0"/>
              <w:noProof/>
              <w:lang w:val="en-DE"/>
            </w:rPr>
          </w:pPr>
          <w:hyperlink w:anchor="_Toc56543998" w:history="1">
            <w:r w:rsidRPr="00522CC8">
              <w:rPr>
                <w:rStyle w:val="Hyperlink"/>
                <w:noProof/>
              </w:rPr>
              <w:t>14</w:t>
            </w:r>
            <w:r>
              <w:rPr>
                <w:rFonts w:cstheme="minorBidi"/>
                <w:b w:val="0"/>
                <w:noProof/>
                <w:lang w:val="en-DE"/>
              </w:rPr>
              <w:tab/>
            </w:r>
            <w:r w:rsidRPr="00522CC8">
              <w:rPr>
                <w:rStyle w:val="Hyperlink"/>
                <w:noProof/>
              </w:rPr>
              <w:t>Privacy Policy and Licensing</w:t>
            </w:r>
            <w:r>
              <w:rPr>
                <w:noProof/>
                <w:webHidden/>
              </w:rPr>
              <w:tab/>
            </w:r>
            <w:r>
              <w:rPr>
                <w:noProof/>
                <w:webHidden/>
              </w:rPr>
              <w:fldChar w:fldCharType="begin"/>
            </w:r>
            <w:r>
              <w:rPr>
                <w:noProof/>
                <w:webHidden/>
              </w:rPr>
              <w:instrText xml:space="preserve"> PAGEREF _Toc56543998 \h </w:instrText>
            </w:r>
            <w:r>
              <w:rPr>
                <w:noProof/>
                <w:webHidden/>
              </w:rPr>
            </w:r>
            <w:r>
              <w:rPr>
                <w:noProof/>
                <w:webHidden/>
              </w:rPr>
              <w:fldChar w:fldCharType="separate"/>
            </w:r>
            <w:r w:rsidR="00D912D1">
              <w:rPr>
                <w:noProof/>
                <w:webHidden/>
              </w:rPr>
              <w:t>33</w:t>
            </w:r>
            <w:r>
              <w:rPr>
                <w:noProof/>
                <w:webHidden/>
              </w:rPr>
              <w:fldChar w:fldCharType="end"/>
            </w:r>
          </w:hyperlink>
        </w:p>
        <w:p w14:paraId="6B2F38D1" w14:textId="295552AF" w:rsidR="00C21DAC" w:rsidRDefault="00C21DAC">
          <w:pPr>
            <w:pStyle w:val="Verzeichnis1"/>
            <w:tabs>
              <w:tab w:val="left" w:pos="480"/>
              <w:tab w:val="right" w:leader="dot" w:pos="10456"/>
            </w:tabs>
            <w:rPr>
              <w:rFonts w:cstheme="minorBidi"/>
              <w:b w:val="0"/>
              <w:noProof/>
              <w:lang w:val="en-DE"/>
            </w:rPr>
          </w:pPr>
          <w:hyperlink w:anchor="_Toc56543999" w:history="1">
            <w:r w:rsidRPr="00522CC8">
              <w:rPr>
                <w:rStyle w:val="Hyperlink"/>
                <w:noProof/>
              </w:rPr>
              <w:t>15</w:t>
            </w:r>
            <w:r>
              <w:rPr>
                <w:rFonts w:cstheme="minorBidi"/>
                <w:b w:val="0"/>
                <w:noProof/>
                <w:lang w:val="en-DE"/>
              </w:rPr>
              <w:tab/>
            </w:r>
            <w:r w:rsidRPr="00522CC8">
              <w:rPr>
                <w:rStyle w:val="Hyperlink"/>
                <w:noProof/>
              </w:rPr>
              <w:t>Further Terms</w:t>
            </w:r>
            <w:r>
              <w:rPr>
                <w:noProof/>
                <w:webHidden/>
              </w:rPr>
              <w:tab/>
            </w:r>
            <w:r>
              <w:rPr>
                <w:noProof/>
                <w:webHidden/>
              </w:rPr>
              <w:fldChar w:fldCharType="begin"/>
            </w:r>
            <w:r>
              <w:rPr>
                <w:noProof/>
                <w:webHidden/>
              </w:rPr>
              <w:instrText xml:space="preserve"> PAGEREF _Toc56543999 \h </w:instrText>
            </w:r>
            <w:r>
              <w:rPr>
                <w:noProof/>
                <w:webHidden/>
              </w:rPr>
            </w:r>
            <w:r>
              <w:rPr>
                <w:noProof/>
                <w:webHidden/>
              </w:rPr>
              <w:fldChar w:fldCharType="separate"/>
            </w:r>
            <w:r w:rsidR="00D912D1">
              <w:rPr>
                <w:noProof/>
                <w:webHidden/>
              </w:rPr>
              <w:t>33</w:t>
            </w:r>
            <w:r>
              <w:rPr>
                <w:noProof/>
                <w:webHidden/>
              </w:rPr>
              <w:fldChar w:fldCharType="end"/>
            </w:r>
          </w:hyperlink>
        </w:p>
        <w:p w14:paraId="51C5BE8E" w14:textId="38159C5F" w:rsidR="0065541B" w:rsidRPr="00C21DAC" w:rsidRDefault="004125FC" w:rsidP="0065541B">
          <w:pPr>
            <w:rPr>
              <w:rFonts w:eastAsiaTheme="minorEastAsia" w:cs="Times New Roman"/>
              <w:b/>
              <w:color w:val="auto"/>
              <w:kern w:val="0"/>
              <w:sz w:val="22"/>
              <w:szCs w:val="22"/>
              <w:lang w:val="en-DE"/>
            </w:rPr>
          </w:pPr>
          <w:r>
            <w:rPr>
              <w:rFonts w:eastAsiaTheme="minorEastAsia" w:cs="Times New Roman"/>
              <w:b/>
              <w:color w:val="auto"/>
              <w:kern w:val="0"/>
              <w:sz w:val="22"/>
              <w:szCs w:val="22"/>
              <w:lang w:val="en-DE"/>
            </w:rPr>
            <w:fldChar w:fldCharType="end"/>
          </w:r>
        </w:p>
      </w:sdtContent>
    </w:sdt>
    <w:p w14:paraId="10556787" w14:textId="7AA973A0" w:rsidR="00E77BFF" w:rsidRPr="00921B47" w:rsidRDefault="006C1AB1" w:rsidP="00E77BFF">
      <w:pPr>
        <w:pStyle w:val="berschrift1"/>
        <w:rPr>
          <w:sz w:val="26"/>
          <w:szCs w:val="26"/>
        </w:rPr>
      </w:pPr>
      <w:bookmarkStart w:id="1" w:name="_Toc56543941"/>
      <w:r w:rsidRPr="00921B47">
        <w:rPr>
          <w:caps w:val="0"/>
          <w:sz w:val="26"/>
          <w:szCs w:val="26"/>
        </w:rPr>
        <w:lastRenderedPageBreak/>
        <w:t>What is VTube Studio?</w:t>
      </w:r>
      <w:bookmarkEnd w:id="1"/>
    </w:p>
    <w:p w14:paraId="34269D0F" w14:textId="3328FA43" w:rsidR="00E77BFF" w:rsidRDefault="00921B47" w:rsidP="00E77BFF">
      <w:pPr>
        <w:pStyle w:val="berschrift2"/>
      </w:pPr>
      <w:bookmarkStart w:id="2" w:name="_Toc56543942"/>
      <w:r>
        <w:t>Introduction</w:t>
      </w:r>
      <w:bookmarkEnd w:id="2"/>
    </w:p>
    <w:p w14:paraId="13D55E1B" w14:textId="7B87F0D2" w:rsidR="00921B47" w:rsidRDefault="00921B47" w:rsidP="00921B47"/>
    <w:p w14:paraId="3FBFAB65" w14:textId="2568099A" w:rsidR="00C8730E" w:rsidRDefault="00E17917" w:rsidP="00C8730E">
      <w:pPr>
        <w:rPr>
          <w:lang w:val="en-US"/>
        </w:rPr>
      </w:pPr>
      <w:r w:rsidRPr="00E17917">
        <w:rPr>
          <w:lang w:val="en-US"/>
        </w:rPr>
        <w:t xml:space="preserve">VTube Studio is an app available for </w:t>
      </w:r>
      <w:r w:rsidRPr="00E17917">
        <w:rPr>
          <w:rStyle w:val="Fett"/>
          <w:lang w:val="en-US"/>
        </w:rPr>
        <w:t>iPhone</w:t>
      </w:r>
      <w:r w:rsidR="00C8730E">
        <w:rPr>
          <w:rStyle w:val="Fett"/>
          <w:lang w:val="en-US"/>
        </w:rPr>
        <w:t xml:space="preserve">, Android, </w:t>
      </w:r>
      <w:r w:rsidRPr="00E17917">
        <w:rPr>
          <w:rStyle w:val="Fett"/>
          <w:lang w:val="en-US"/>
        </w:rPr>
        <w:t>macOS</w:t>
      </w:r>
      <w:r w:rsidRPr="00E17917">
        <w:rPr>
          <w:lang w:val="en-US"/>
        </w:rPr>
        <w:t xml:space="preserve"> and </w:t>
      </w:r>
      <w:r w:rsidRPr="00E17917">
        <w:rPr>
          <w:rStyle w:val="Fett"/>
          <w:lang w:val="en-US"/>
        </w:rPr>
        <w:t>Windows</w:t>
      </w:r>
      <w:r w:rsidRPr="00E17917">
        <w:rPr>
          <w:lang w:val="en-US"/>
        </w:rPr>
        <w:t xml:space="preserve">. The app uses your smartphone to track your face and animate a </w:t>
      </w:r>
      <w:hyperlink r:id="rId21" w:history="1">
        <w:r w:rsidRPr="00E17917">
          <w:rPr>
            <w:rStyle w:val="Hyperlink"/>
            <w:lang w:val="en-US"/>
          </w:rPr>
          <w:t>Live2D Cubism Model</w:t>
        </w:r>
      </w:hyperlink>
      <w:r w:rsidRPr="00E17917">
        <w:rPr>
          <w:lang w:val="en-US"/>
        </w:rPr>
        <w:t xml:space="preserve"> accordingly. The model is shown directly on your phone or on your PC by streaming the face-tracking data over your local network from your phone to your PC/Mac.</w:t>
      </w:r>
      <w:r w:rsidR="00413A57">
        <w:rPr>
          <w:lang w:val="en-US"/>
        </w:rPr>
        <w:t xml:space="preserve"> </w:t>
      </w:r>
      <w:r w:rsidR="00413A57" w:rsidRPr="00413A57">
        <w:rPr>
          <w:b/>
          <w:lang w:val="en-US"/>
        </w:rPr>
        <w:t xml:space="preserve">Example video: </w:t>
      </w:r>
      <w:hyperlink r:id="rId22" w:history="1">
        <w:r w:rsidR="00413A57" w:rsidRPr="00413A57">
          <w:rPr>
            <w:rStyle w:val="Hyperlink"/>
            <w:lang w:val="en-US"/>
          </w:rPr>
          <w:t>https://youtu.be/mN0sJXCubQw</w:t>
        </w:r>
      </w:hyperlink>
      <w:r w:rsidR="00413A57" w:rsidRPr="00413A57">
        <w:rPr>
          <w:lang w:val="en-US"/>
        </w:rPr>
        <w:t xml:space="preserve"> </w:t>
      </w:r>
    </w:p>
    <w:p w14:paraId="23453230" w14:textId="30A31BBA" w:rsidR="00BE346E" w:rsidRPr="00BE346E" w:rsidRDefault="00BE346E" w:rsidP="00C8730E">
      <w:pPr>
        <w:rPr>
          <w:sz w:val="12"/>
          <w:szCs w:val="12"/>
          <w:lang w:val="en-US"/>
        </w:rPr>
      </w:pPr>
      <w:r w:rsidRPr="00BE346E">
        <w:rPr>
          <w:sz w:val="12"/>
          <w:szCs w:val="12"/>
          <w:lang w:val="en-US"/>
        </w:rPr>
        <w:t xml:space="preserve"> </w:t>
      </w:r>
    </w:p>
    <w:p w14:paraId="202E33C5" w14:textId="4F329C9B" w:rsidR="00921B47" w:rsidRDefault="00C8730E" w:rsidP="00C8730E">
      <w:pPr>
        <w:rPr>
          <w:lang w:val="en-US"/>
        </w:rPr>
      </w:pPr>
      <w:r>
        <w:rPr>
          <w:lang w:val="en-US"/>
        </w:rPr>
        <w:t xml:space="preserve">                   </w:t>
      </w:r>
      <w:r>
        <w:rPr>
          <w:noProof/>
          <w:lang w:val="en-US"/>
        </w:rPr>
        <w:drawing>
          <wp:inline distT="0" distB="0" distL="0" distR="0" wp14:anchorId="612EA99A" wp14:editId="63D2D12F">
            <wp:extent cx="4761781" cy="23968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3674" cy="2412877"/>
                    </a:xfrm>
                    <a:prstGeom prst="rect">
                      <a:avLst/>
                    </a:prstGeom>
                    <a:noFill/>
                    <a:ln>
                      <a:noFill/>
                    </a:ln>
                  </pic:spPr>
                </pic:pic>
              </a:graphicData>
            </a:graphic>
          </wp:inline>
        </w:drawing>
      </w:r>
    </w:p>
    <w:p w14:paraId="63AECE15" w14:textId="77777777" w:rsidR="00413A57" w:rsidRDefault="00413A57" w:rsidP="00C8730E">
      <w:pPr>
        <w:rPr>
          <w:lang w:val="en-US"/>
        </w:rPr>
      </w:pPr>
    </w:p>
    <w:p w14:paraId="4158AC18" w14:textId="07BB9447" w:rsidR="00C8730E" w:rsidRDefault="00413A57" w:rsidP="00C8730E">
      <w:pPr>
        <w:rPr>
          <w:lang w:val="en-US"/>
        </w:rPr>
      </w:pPr>
      <w:r>
        <w:rPr>
          <w:lang w:val="en-US"/>
        </w:rPr>
        <w:t xml:space="preserve">               </w:t>
      </w:r>
      <w:r w:rsidRPr="00952E5B">
        <w:rPr>
          <w:noProof/>
          <w:lang w:val="en-US"/>
        </w:rPr>
        <mc:AlternateContent>
          <mc:Choice Requires="wps">
            <w:drawing>
              <wp:inline distT="0" distB="0" distL="0" distR="0" wp14:anchorId="29724948" wp14:editId="69B86642">
                <wp:extent cx="1334855" cy="5067899"/>
                <wp:effectExtent l="19685" t="18415" r="37465" b="37465"/>
                <wp:docPr id="6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34855" cy="5067899"/>
                        </a:xfrm>
                        <a:custGeom>
                          <a:avLst/>
                          <a:gdLst>
                            <a:gd name="connsiteX0" fmla="*/ 0 w 1334855"/>
                            <a:gd name="connsiteY0" fmla="*/ 173958 h 5067899"/>
                            <a:gd name="connsiteX1" fmla="*/ 173958 w 1334855"/>
                            <a:gd name="connsiteY1" fmla="*/ 0 h 5067899"/>
                            <a:gd name="connsiteX2" fmla="*/ 677297 w 1334855"/>
                            <a:gd name="connsiteY2" fmla="*/ 0 h 5067899"/>
                            <a:gd name="connsiteX3" fmla="*/ 1160897 w 1334855"/>
                            <a:gd name="connsiteY3" fmla="*/ 0 h 5067899"/>
                            <a:gd name="connsiteX4" fmla="*/ 1334855 w 1334855"/>
                            <a:gd name="connsiteY4" fmla="*/ 173958 h 5067899"/>
                            <a:gd name="connsiteX5" fmla="*/ 1334855 w 1334855"/>
                            <a:gd name="connsiteY5" fmla="*/ 753842 h 5067899"/>
                            <a:gd name="connsiteX6" fmla="*/ 1334855 w 1334855"/>
                            <a:gd name="connsiteY6" fmla="*/ 1428125 h 5067899"/>
                            <a:gd name="connsiteX7" fmla="*/ 1334855 w 1334855"/>
                            <a:gd name="connsiteY7" fmla="*/ 2149608 h 5067899"/>
                            <a:gd name="connsiteX8" fmla="*/ 1334855 w 1334855"/>
                            <a:gd name="connsiteY8" fmla="*/ 2918291 h 5067899"/>
                            <a:gd name="connsiteX9" fmla="*/ 1334855 w 1334855"/>
                            <a:gd name="connsiteY9" fmla="*/ 3545374 h 5067899"/>
                            <a:gd name="connsiteX10" fmla="*/ 1334855 w 1334855"/>
                            <a:gd name="connsiteY10" fmla="*/ 4125258 h 5067899"/>
                            <a:gd name="connsiteX11" fmla="*/ 1334855 w 1334855"/>
                            <a:gd name="connsiteY11" fmla="*/ 4893941 h 5067899"/>
                            <a:gd name="connsiteX12" fmla="*/ 1160897 w 1334855"/>
                            <a:gd name="connsiteY12" fmla="*/ 5067899 h 5067899"/>
                            <a:gd name="connsiteX13" fmla="*/ 667428 w 1334855"/>
                            <a:gd name="connsiteY13" fmla="*/ 5067899 h 5067899"/>
                            <a:gd name="connsiteX14" fmla="*/ 173958 w 1334855"/>
                            <a:gd name="connsiteY14" fmla="*/ 5067899 h 5067899"/>
                            <a:gd name="connsiteX15" fmla="*/ 0 w 1334855"/>
                            <a:gd name="connsiteY15" fmla="*/ 4893941 h 5067899"/>
                            <a:gd name="connsiteX16" fmla="*/ 0 w 1334855"/>
                            <a:gd name="connsiteY16" fmla="*/ 4125258 h 5067899"/>
                            <a:gd name="connsiteX17" fmla="*/ 0 w 1334855"/>
                            <a:gd name="connsiteY17" fmla="*/ 3498175 h 5067899"/>
                            <a:gd name="connsiteX18" fmla="*/ 0 w 1334855"/>
                            <a:gd name="connsiteY18" fmla="*/ 2823891 h 5067899"/>
                            <a:gd name="connsiteX19" fmla="*/ 0 w 1334855"/>
                            <a:gd name="connsiteY19" fmla="*/ 2102408 h 5067899"/>
                            <a:gd name="connsiteX20" fmla="*/ 0 w 1334855"/>
                            <a:gd name="connsiteY20" fmla="*/ 1428125 h 5067899"/>
                            <a:gd name="connsiteX21" fmla="*/ 0 w 1334855"/>
                            <a:gd name="connsiteY21" fmla="*/ 848241 h 5067899"/>
                            <a:gd name="connsiteX22" fmla="*/ 0 w 1334855"/>
                            <a:gd name="connsiteY22" fmla="*/ 173958 h 50678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334855" h="5067899" fill="none" extrusionOk="0">
                              <a:moveTo>
                                <a:pt x="0" y="173958"/>
                              </a:moveTo>
                              <a:cubicBezTo>
                                <a:pt x="-18625" y="69471"/>
                                <a:pt x="81171" y="1078"/>
                                <a:pt x="173958" y="0"/>
                              </a:cubicBezTo>
                              <a:cubicBezTo>
                                <a:pt x="306566" y="8895"/>
                                <a:pt x="514999" y="14729"/>
                                <a:pt x="677297" y="0"/>
                              </a:cubicBezTo>
                              <a:cubicBezTo>
                                <a:pt x="839595" y="-14729"/>
                                <a:pt x="942570" y="-19877"/>
                                <a:pt x="1160897" y="0"/>
                              </a:cubicBezTo>
                              <a:cubicBezTo>
                                <a:pt x="1252943" y="-13310"/>
                                <a:pt x="1353986" y="84008"/>
                                <a:pt x="1334855" y="173958"/>
                              </a:cubicBezTo>
                              <a:cubicBezTo>
                                <a:pt x="1354239" y="302016"/>
                                <a:pt x="1329355" y="492458"/>
                                <a:pt x="1334855" y="753842"/>
                              </a:cubicBezTo>
                              <a:cubicBezTo>
                                <a:pt x="1340355" y="1015226"/>
                                <a:pt x="1352927" y="1168436"/>
                                <a:pt x="1334855" y="1428125"/>
                              </a:cubicBezTo>
                              <a:cubicBezTo>
                                <a:pt x="1316783" y="1687814"/>
                                <a:pt x="1364943" y="1984296"/>
                                <a:pt x="1334855" y="2149608"/>
                              </a:cubicBezTo>
                              <a:cubicBezTo>
                                <a:pt x="1304767" y="2314920"/>
                                <a:pt x="1339069" y="2641287"/>
                                <a:pt x="1334855" y="2918291"/>
                              </a:cubicBezTo>
                              <a:cubicBezTo>
                                <a:pt x="1330641" y="3195295"/>
                                <a:pt x="1333723" y="3316972"/>
                                <a:pt x="1334855" y="3545374"/>
                              </a:cubicBezTo>
                              <a:cubicBezTo>
                                <a:pt x="1335987" y="3773776"/>
                                <a:pt x="1362145" y="3927883"/>
                                <a:pt x="1334855" y="4125258"/>
                              </a:cubicBezTo>
                              <a:cubicBezTo>
                                <a:pt x="1307565" y="4322633"/>
                                <a:pt x="1333387" y="4557968"/>
                                <a:pt x="1334855" y="4893941"/>
                              </a:cubicBezTo>
                              <a:cubicBezTo>
                                <a:pt x="1338749" y="4992142"/>
                                <a:pt x="1262145" y="5052373"/>
                                <a:pt x="1160897" y="5067899"/>
                              </a:cubicBezTo>
                              <a:cubicBezTo>
                                <a:pt x="923079" y="5085901"/>
                                <a:pt x="817956" y="5048646"/>
                                <a:pt x="667428" y="5067899"/>
                              </a:cubicBezTo>
                              <a:cubicBezTo>
                                <a:pt x="516900" y="5087152"/>
                                <a:pt x="373541" y="5074938"/>
                                <a:pt x="173958" y="5067899"/>
                              </a:cubicBezTo>
                              <a:cubicBezTo>
                                <a:pt x="80597" y="5066878"/>
                                <a:pt x="9652" y="4991695"/>
                                <a:pt x="0" y="4893941"/>
                              </a:cubicBezTo>
                              <a:cubicBezTo>
                                <a:pt x="-30322" y="4570461"/>
                                <a:pt x="26513" y="4489681"/>
                                <a:pt x="0" y="4125258"/>
                              </a:cubicBezTo>
                              <a:cubicBezTo>
                                <a:pt x="-26513" y="3760835"/>
                                <a:pt x="16604" y="3783977"/>
                                <a:pt x="0" y="3498175"/>
                              </a:cubicBezTo>
                              <a:cubicBezTo>
                                <a:pt x="-16604" y="3212373"/>
                                <a:pt x="-3720" y="3050430"/>
                                <a:pt x="0" y="2823891"/>
                              </a:cubicBezTo>
                              <a:cubicBezTo>
                                <a:pt x="3720" y="2597352"/>
                                <a:pt x="-17259" y="2378806"/>
                                <a:pt x="0" y="2102408"/>
                              </a:cubicBezTo>
                              <a:cubicBezTo>
                                <a:pt x="17259" y="1826010"/>
                                <a:pt x="25155" y="1761572"/>
                                <a:pt x="0" y="1428125"/>
                              </a:cubicBezTo>
                              <a:cubicBezTo>
                                <a:pt x="-25155" y="1094678"/>
                                <a:pt x="-18925" y="1045400"/>
                                <a:pt x="0" y="848241"/>
                              </a:cubicBezTo>
                              <a:cubicBezTo>
                                <a:pt x="18925" y="651082"/>
                                <a:pt x="11377" y="402199"/>
                                <a:pt x="0" y="173958"/>
                              </a:cubicBezTo>
                              <a:close/>
                            </a:path>
                            <a:path w="1334855" h="5067899" stroke="0" extrusionOk="0">
                              <a:moveTo>
                                <a:pt x="0" y="173958"/>
                              </a:moveTo>
                              <a:cubicBezTo>
                                <a:pt x="-2188" y="87184"/>
                                <a:pt x="80413" y="-3132"/>
                                <a:pt x="173958" y="0"/>
                              </a:cubicBezTo>
                              <a:cubicBezTo>
                                <a:pt x="290669" y="24649"/>
                                <a:pt x="512804" y="6352"/>
                                <a:pt x="687166" y="0"/>
                              </a:cubicBezTo>
                              <a:cubicBezTo>
                                <a:pt x="861528" y="-6352"/>
                                <a:pt x="928747" y="-5321"/>
                                <a:pt x="1160897" y="0"/>
                              </a:cubicBezTo>
                              <a:cubicBezTo>
                                <a:pt x="1265256" y="10752"/>
                                <a:pt x="1327273" y="87439"/>
                                <a:pt x="1334855" y="173958"/>
                              </a:cubicBezTo>
                              <a:cubicBezTo>
                                <a:pt x="1357651" y="427423"/>
                                <a:pt x="1308517" y="591415"/>
                                <a:pt x="1334855" y="801041"/>
                              </a:cubicBezTo>
                              <a:cubicBezTo>
                                <a:pt x="1361193" y="1010667"/>
                                <a:pt x="1349971" y="1230473"/>
                                <a:pt x="1334855" y="1428125"/>
                              </a:cubicBezTo>
                              <a:cubicBezTo>
                                <a:pt x="1319739" y="1625777"/>
                                <a:pt x="1332963" y="1734020"/>
                                <a:pt x="1334855" y="1960809"/>
                              </a:cubicBezTo>
                              <a:cubicBezTo>
                                <a:pt x="1336747" y="2187598"/>
                                <a:pt x="1310353" y="2284799"/>
                                <a:pt x="1334855" y="2493493"/>
                              </a:cubicBezTo>
                              <a:cubicBezTo>
                                <a:pt x="1359357" y="2702187"/>
                                <a:pt x="1322355" y="2762308"/>
                                <a:pt x="1334855" y="3026176"/>
                              </a:cubicBezTo>
                              <a:cubicBezTo>
                                <a:pt x="1347355" y="3290044"/>
                                <a:pt x="1367053" y="3524495"/>
                                <a:pt x="1334855" y="3700460"/>
                              </a:cubicBezTo>
                              <a:cubicBezTo>
                                <a:pt x="1302657" y="3876425"/>
                                <a:pt x="1336464" y="4374089"/>
                                <a:pt x="1334855" y="4893941"/>
                              </a:cubicBezTo>
                              <a:cubicBezTo>
                                <a:pt x="1324567" y="4999485"/>
                                <a:pt x="1251981" y="5046704"/>
                                <a:pt x="1160897" y="5067899"/>
                              </a:cubicBezTo>
                              <a:cubicBezTo>
                                <a:pt x="1010767" y="5087722"/>
                                <a:pt x="811757" y="5087229"/>
                                <a:pt x="667428" y="5067899"/>
                              </a:cubicBezTo>
                              <a:cubicBezTo>
                                <a:pt x="523099" y="5048569"/>
                                <a:pt x="278681" y="5053987"/>
                                <a:pt x="173958" y="5067899"/>
                              </a:cubicBezTo>
                              <a:cubicBezTo>
                                <a:pt x="66218" y="5064586"/>
                                <a:pt x="2059" y="4991240"/>
                                <a:pt x="0" y="4893941"/>
                              </a:cubicBezTo>
                              <a:cubicBezTo>
                                <a:pt x="13549" y="4711176"/>
                                <a:pt x="-29410" y="4508261"/>
                                <a:pt x="0" y="4219658"/>
                              </a:cubicBezTo>
                              <a:cubicBezTo>
                                <a:pt x="29410" y="3931055"/>
                                <a:pt x="-995" y="3785423"/>
                                <a:pt x="0" y="3450975"/>
                              </a:cubicBezTo>
                              <a:cubicBezTo>
                                <a:pt x="995" y="3116527"/>
                                <a:pt x="10477" y="3025576"/>
                                <a:pt x="0" y="2823891"/>
                              </a:cubicBezTo>
                              <a:cubicBezTo>
                                <a:pt x="-10477" y="2622206"/>
                                <a:pt x="-20690" y="2469906"/>
                                <a:pt x="0" y="2244008"/>
                              </a:cubicBezTo>
                              <a:cubicBezTo>
                                <a:pt x="20690" y="2018110"/>
                                <a:pt x="15275" y="1769695"/>
                                <a:pt x="0" y="1475325"/>
                              </a:cubicBezTo>
                              <a:cubicBezTo>
                                <a:pt x="-15275" y="1180955"/>
                                <a:pt x="18396" y="1122677"/>
                                <a:pt x="0" y="895441"/>
                              </a:cubicBezTo>
                              <a:cubicBezTo>
                                <a:pt x="-18396" y="668205"/>
                                <a:pt x="-23420" y="393839"/>
                                <a:pt x="0" y="17395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60092DD5" w14:textId="77777777" w:rsidR="00910015" w:rsidRPr="005268B7" w:rsidRDefault="00910015" w:rsidP="00413A5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20E80D8C" wp14:editId="015C7520">
                                  <wp:extent cx="1103896" cy="34505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7D2D157" w14:textId="5FE3B81E" w:rsidR="00910015" w:rsidRPr="0051031F" w:rsidRDefault="00910015" w:rsidP="00413A57">
                            <w:pPr>
                              <w:rPr>
                                <w:rFonts w:asciiTheme="majorHAnsi" w:eastAsiaTheme="majorEastAsia" w:hAnsiTheme="majorHAnsi" w:cstheme="majorBidi"/>
                                <w:color w:val="C00000"/>
                                <w:sz w:val="28"/>
                                <w:szCs w:val="28"/>
                                <w:lang w:val="en-US"/>
                              </w:rPr>
                            </w:pPr>
                            <w:r w:rsidRPr="00CE6BF2">
                              <w:rPr>
                                <w:rFonts w:asciiTheme="majorHAnsi" w:eastAsiaTheme="majorEastAsia" w:hAnsiTheme="majorHAnsi" w:cstheme="majorBidi"/>
                                <w:color w:val="354B77"/>
                                <w:sz w:val="28"/>
                                <w:szCs w:val="28"/>
                                <w:lang w:val="en-US"/>
                              </w:rPr>
                              <w:t xml:space="preserve">     </w:t>
                            </w:r>
                            <w:r w:rsidRPr="0051031F">
                              <w:rPr>
                                <w:rFonts w:asciiTheme="majorHAnsi" w:eastAsiaTheme="majorEastAsia" w:hAnsiTheme="majorHAnsi" w:cstheme="majorBidi"/>
                                <w:color w:val="C00000"/>
                                <w:sz w:val="28"/>
                                <w:szCs w:val="28"/>
                                <w:lang w:val="en-US"/>
                              </w:rPr>
                              <w:t>VTube Studio DOES NOT work with webcams.</w:t>
                            </w:r>
                          </w:p>
                          <w:p w14:paraId="5BC8CA0D" w14:textId="4643B653" w:rsidR="00910015" w:rsidRPr="0051031F" w:rsidRDefault="00910015" w:rsidP="00413A57">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51031F">
                              <w:rPr>
                                <w:rFonts w:asciiTheme="majorHAnsi" w:eastAsiaTheme="majorEastAsia" w:hAnsiTheme="majorHAnsi" w:cstheme="majorBidi"/>
                                <w:color w:val="C00000"/>
                                <w:sz w:val="8"/>
                                <w:szCs w:val="8"/>
                                <w:lang w:val="en-US"/>
                              </w:rPr>
                              <w:t xml:space="preserve"> </w:t>
                            </w:r>
                          </w:p>
                          <w:p w14:paraId="1EE54355" w14:textId="0631485C" w:rsidR="00910015" w:rsidRPr="0050589F" w:rsidRDefault="00910015"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YOU ALWAYS NEED A SUPPORTED SMARTPHONE OR TABLET/IPAD.</w:t>
                            </w:r>
                          </w:p>
                          <w:p w14:paraId="3E7DF48E" w14:textId="31CE895B" w:rsidR="00910015" w:rsidRPr="0050589F" w:rsidRDefault="00910015"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iPhone/iPad tracking is MUCH BETTER than Android tracking.</w:t>
                            </w:r>
                          </w:p>
                          <w:p w14:paraId="4107C865" w14:textId="083291D0" w:rsidR="00910015" w:rsidRPr="0050589F" w:rsidRDefault="00910015" w:rsidP="0050589F">
                            <w:pPr>
                              <w:pStyle w:val="Listenabsatz"/>
                              <w:numPr>
                                <w:ilvl w:val="0"/>
                                <w:numId w:val="28"/>
                              </w:numPr>
                              <w:rPr>
                                <w:rFonts w:asciiTheme="majorHAnsi" w:eastAsiaTheme="majorEastAsia" w:hAnsiTheme="majorHAnsi" w:cstheme="majorBidi"/>
                                <w:color w:val="354B77"/>
                                <w:szCs w:val="24"/>
                                <w:lang w:val="en-US"/>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Only Live2D models are supported, no VRM</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or other 2D/3D formats</w:t>
                            </w: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w:t>
                            </w:r>
                          </w:p>
                        </w:txbxContent>
                      </wps:txbx>
                      <wps:bodyPr rot="0" vert="horz" wrap="square" lIns="0" tIns="0" rIns="0" bIns="0" anchor="t" anchorCtr="0" upright="1">
                        <a:noAutofit/>
                      </wps:bodyPr>
                    </wps:wsp>
                  </a:graphicData>
                </a:graphic>
              </wp:inline>
            </w:drawing>
          </mc:Choice>
          <mc:Fallback>
            <w:pict>
              <v:roundrect w14:anchorId="29724948" id="AutoForm 2" o:spid="_x0000_s1026" style="width:105.1pt;height:399.0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" fillcolor="#fff3f3" strokecolor="#0075a2 [2405]" strokeweight="1.5pt">
                <v:stroke dashstyle="dash"/>
                <v:textbox inset="0,0,0,0">
                  <w:txbxContent>
                    <w:p w14:paraId="60092DD5" w14:textId="77777777" w:rsidR="00910015" w:rsidRPr="005268B7" w:rsidRDefault="00910015" w:rsidP="00413A5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20E80D8C" wp14:editId="015C7520">
                            <wp:extent cx="1103896" cy="34505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7D2D157" w14:textId="5FE3B81E" w:rsidR="00910015" w:rsidRPr="0051031F" w:rsidRDefault="00910015" w:rsidP="00413A57">
                      <w:pPr>
                        <w:rPr>
                          <w:rFonts w:asciiTheme="majorHAnsi" w:eastAsiaTheme="majorEastAsia" w:hAnsiTheme="majorHAnsi" w:cstheme="majorBidi"/>
                          <w:color w:val="C00000"/>
                          <w:sz w:val="28"/>
                          <w:szCs w:val="28"/>
                          <w:lang w:val="en-US"/>
                        </w:rPr>
                      </w:pPr>
                      <w:r w:rsidRPr="00CE6BF2">
                        <w:rPr>
                          <w:rFonts w:asciiTheme="majorHAnsi" w:eastAsiaTheme="majorEastAsia" w:hAnsiTheme="majorHAnsi" w:cstheme="majorBidi"/>
                          <w:color w:val="354B77"/>
                          <w:sz w:val="28"/>
                          <w:szCs w:val="28"/>
                          <w:lang w:val="en-US"/>
                        </w:rPr>
                        <w:t xml:space="preserve">     </w:t>
                      </w:r>
                      <w:r w:rsidRPr="0051031F">
                        <w:rPr>
                          <w:rFonts w:asciiTheme="majorHAnsi" w:eastAsiaTheme="majorEastAsia" w:hAnsiTheme="majorHAnsi" w:cstheme="majorBidi"/>
                          <w:color w:val="C00000"/>
                          <w:sz w:val="28"/>
                          <w:szCs w:val="28"/>
                          <w:lang w:val="en-US"/>
                        </w:rPr>
                        <w:t>VTube Studio DOES NOT work with webcams.</w:t>
                      </w:r>
                    </w:p>
                    <w:p w14:paraId="5BC8CA0D" w14:textId="4643B653" w:rsidR="00910015" w:rsidRPr="0051031F" w:rsidRDefault="00910015" w:rsidP="00413A57">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51031F">
                        <w:rPr>
                          <w:rFonts w:asciiTheme="majorHAnsi" w:eastAsiaTheme="majorEastAsia" w:hAnsiTheme="majorHAnsi" w:cstheme="majorBidi"/>
                          <w:color w:val="C00000"/>
                          <w:sz w:val="8"/>
                          <w:szCs w:val="8"/>
                          <w:lang w:val="en-US"/>
                        </w:rPr>
                        <w:t xml:space="preserve"> </w:t>
                      </w:r>
                    </w:p>
                    <w:p w14:paraId="1EE54355" w14:textId="0631485C" w:rsidR="00910015" w:rsidRPr="0050589F" w:rsidRDefault="00910015"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YOU ALWAYS NEED A SUPPORTED SMARTPHONE OR TABLET/IPAD.</w:t>
                      </w:r>
                    </w:p>
                    <w:p w14:paraId="3E7DF48E" w14:textId="31CE895B" w:rsidR="00910015" w:rsidRPr="0050589F" w:rsidRDefault="00910015"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iPhone/iPad tracking is MUCH BETTER than Android tracking.</w:t>
                      </w:r>
                    </w:p>
                    <w:p w14:paraId="4107C865" w14:textId="083291D0" w:rsidR="00910015" w:rsidRPr="0050589F" w:rsidRDefault="00910015" w:rsidP="0050589F">
                      <w:pPr>
                        <w:pStyle w:val="Listenabsatz"/>
                        <w:numPr>
                          <w:ilvl w:val="0"/>
                          <w:numId w:val="28"/>
                        </w:numPr>
                        <w:rPr>
                          <w:rFonts w:asciiTheme="majorHAnsi" w:eastAsiaTheme="majorEastAsia" w:hAnsiTheme="majorHAnsi" w:cstheme="majorBidi"/>
                          <w:color w:val="354B77"/>
                          <w:szCs w:val="24"/>
                          <w:lang w:val="en-US"/>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Only Live2D models are supported, no VRM</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or other 2D/3D formats</w:t>
                      </w: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w:t>
                      </w:r>
                    </w:p>
                  </w:txbxContent>
                </v:textbox>
                <w10:anchorlock/>
              </v:roundrect>
            </w:pict>
          </mc:Fallback>
        </mc:AlternateContent>
      </w:r>
    </w:p>
    <w:p w14:paraId="43C11782" w14:textId="6998683D" w:rsidR="00E17917" w:rsidRPr="0051031F" w:rsidRDefault="0051031F" w:rsidP="00E17917">
      <w:pPr>
        <w:rPr>
          <w:sz w:val="14"/>
          <w:szCs w:val="14"/>
          <w:lang w:val="en-US"/>
        </w:rPr>
      </w:pPr>
      <w:r w:rsidRPr="0051031F">
        <w:rPr>
          <w:sz w:val="14"/>
          <w:szCs w:val="14"/>
          <w:lang w:val="en-US"/>
        </w:rPr>
        <w:t xml:space="preserve"> </w:t>
      </w:r>
    </w:p>
    <w:p w14:paraId="1AAACA57" w14:textId="24775D52" w:rsidR="00921B47" w:rsidRDefault="00921B47" w:rsidP="00921B47">
      <w:pPr>
        <w:pStyle w:val="berschrift2"/>
      </w:pPr>
      <w:bookmarkStart w:id="3" w:name="_Toc56543943"/>
      <w:r>
        <w:t>Where to download?</w:t>
      </w:r>
      <w:bookmarkEnd w:id="3"/>
    </w:p>
    <w:p w14:paraId="59F16928" w14:textId="77777777" w:rsidR="00921B47" w:rsidRPr="00921B47" w:rsidRDefault="00921B47" w:rsidP="00921B47"/>
    <w:p w14:paraId="0B130CB9" w14:textId="1A612638" w:rsidR="00E702DC" w:rsidRDefault="00C8730E" w:rsidP="00E77BFF">
      <w:pPr>
        <w:rPr>
          <w:lang w:val="en-US"/>
        </w:rPr>
      </w:pPr>
      <w:r w:rsidRPr="00C8730E">
        <w:rPr>
          <w:lang w:val="en-US"/>
        </w:rPr>
        <w:t>To run VTube Studio, y</w:t>
      </w:r>
      <w:r>
        <w:rPr>
          <w:lang w:val="en-US"/>
        </w:rPr>
        <w:t>ou need to download the smartphone app (Android or iOS) and the desktop app (Windows or macOS)</w:t>
      </w:r>
      <w:r w:rsidR="00E702DC">
        <w:rPr>
          <w:lang w:val="en-US"/>
        </w:rPr>
        <w:t>.</w:t>
      </w:r>
    </w:p>
    <w:p w14:paraId="1C698406" w14:textId="77777777" w:rsidR="00E702DC" w:rsidRDefault="00E702DC" w:rsidP="00E77BFF">
      <w:pPr>
        <w:rPr>
          <w:lang w:val="en-US"/>
        </w:rPr>
      </w:pPr>
    </w:p>
    <w:p w14:paraId="5A6EA085" w14:textId="0ECBCCE2" w:rsidR="00E77BFF" w:rsidRDefault="0045205D" w:rsidP="00E702DC">
      <w:pPr>
        <w:ind w:firstLine="120"/>
        <w:rPr>
          <w:lang w:val="en-US"/>
        </w:rPr>
      </w:pPr>
      <w:r>
        <w:rPr>
          <w:lang w:val="en-US"/>
        </w:rPr>
        <w:t xml:space="preserve"> </w:t>
      </w:r>
      <w:r w:rsidR="00A04AB1" w:rsidRPr="00A04AB1">
        <w:rPr>
          <w:noProof/>
          <w:lang w:val="en-US"/>
        </w:rPr>
        <w:t xml:space="preserve"> </w:t>
      </w:r>
      <w:r w:rsidR="00A04AB1">
        <w:rPr>
          <w:noProof/>
          <w:lang w:val="en-US"/>
        </w:rPr>
        <w:drawing>
          <wp:inline distT="0" distB="0" distL="0" distR="0" wp14:anchorId="42CA8FE4" wp14:editId="5669131A">
            <wp:extent cx="1598295" cy="509493"/>
            <wp:effectExtent l="0" t="0" r="0" b="5080"/>
            <wp:docPr id="11" name="Grafik 1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4373" cy="562434"/>
                    </a:xfrm>
                    <a:prstGeom prst="rect">
                      <a:avLst/>
                    </a:prstGeom>
                    <a:noFill/>
                    <a:ln>
                      <a:noFill/>
                    </a:ln>
                  </pic:spPr>
                </pic:pic>
              </a:graphicData>
            </a:graphic>
          </wp:inline>
        </w:drawing>
      </w:r>
      <w:r w:rsidR="00A04AB1">
        <w:rPr>
          <w:noProof/>
          <w:lang w:val="en-US"/>
        </w:rPr>
        <w:drawing>
          <wp:inline distT="0" distB="0" distL="0" distR="0" wp14:anchorId="03C0EDFA" wp14:editId="180EC322">
            <wp:extent cx="1580083" cy="503687"/>
            <wp:effectExtent l="0" t="0" r="0" b="0"/>
            <wp:docPr id="10" name="Grafik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a:hlinkClick r:id="rId2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3817" cy="536755"/>
                    </a:xfrm>
                    <a:prstGeom prst="rect">
                      <a:avLst/>
                    </a:prstGeom>
                    <a:noFill/>
                    <a:ln>
                      <a:noFill/>
                    </a:ln>
                  </pic:spPr>
                </pic:pic>
              </a:graphicData>
            </a:graphic>
          </wp:inline>
        </w:drawing>
      </w:r>
      <w:r w:rsidR="00A04AB1">
        <w:rPr>
          <w:noProof/>
          <w:lang w:val="en-US"/>
        </w:rPr>
        <w:drawing>
          <wp:inline distT="0" distB="0" distL="0" distR="0" wp14:anchorId="6D466AA3" wp14:editId="5F754118">
            <wp:extent cx="1583414" cy="504749"/>
            <wp:effectExtent l="0" t="0" r="0" b="0"/>
            <wp:docPr id="9" name="Grafik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3047" cy="552448"/>
                    </a:xfrm>
                    <a:prstGeom prst="rect">
                      <a:avLst/>
                    </a:prstGeom>
                    <a:noFill/>
                    <a:ln>
                      <a:noFill/>
                    </a:ln>
                  </pic:spPr>
                </pic:pic>
              </a:graphicData>
            </a:graphic>
          </wp:inline>
        </w:drawing>
      </w:r>
      <w:r w:rsidR="00E702DC">
        <w:rPr>
          <w:noProof/>
          <w:lang w:val="en-US"/>
        </w:rPr>
        <w:drawing>
          <wp:inline distT="0" distB="0" distL="0" distR="0" wp14:anchorId="116F0D93" wp14:editId="167E90D8">
            <wp:extent cx="1536192" cy="489697"/>
            <wp:effectExtent l="0" t="0" r="0" b="5715"/>
            <wp:docPr id="8" name="Grafik 8">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1338" cy="577406"/>
                    </a:xfrm>
                    <a:prstGeom prst="rect">
                      <a:avLst/>
                    </a:prstGeom>
                    <a:noFill/>
                    <a:ln>
                      <a:noFill/>
                    </a:ln>
                  </pic:spPr>
                </pic:pic>
              </a:graphicData>
            </a:graphic>
          </wp:inline>
        </w:drawing>
      </w:r>
      <w:r w:rsidR="00C8730E">
        <w:rPr>
          <w:lang w:val="en-US"/>
        </w:rPr>
        <w:t xml:space="preserve"> </w:t>
      </w:r>
    </w:p>
    <w:p w14:paraId="605D2F60" w14:textId="09585D0A" w:rsidR="00E702DC" w:rsidRDefault="00E702DC" w:rsidP="00E702DC">
      <w:pPr>
        <w:ind w:firstLine="120"/>
        <w:rPr>
          <w:lang w:val="en-US"/>
        </w:rPr>
      </w:pPr>
    </w:p>
    <w:p w14:paraId="637D2169" w14:textId="6C153BC5" w:rsidR="003477DB" w:rsidRPr="00A300C5" w:rsidRDefault="003477DB" w:rsidP="00401484">
      <w:pPr>
        <w:pStyle w:val="Listenabsatz"/>
        <w:numPr>
          <w:ilvl w:val="0"/>
          <w:numId w:val="5"/>
        </w:numPr>
        <w:rPr>
          <w:b/>
          <w:lang w:val="en-US"/>
        </w:rPr>
      </w:pPr>
      <w:r w:rsidRPr="00A300C5">
        <w:rPr>
          <w:b/>
          <w:lang w:val="en-US"/>
        </w:rPr>
        <w:t>Desktop</w:t>
      </w:r>
    </w:p>
    <w:p w14:paraId="322B1B81" w14:textId="5B1F86A4" w:rsidR="00401484" w:rsidRPr="00401484" w:rsidRDefault="00E702DC" w:rsidP="003477DB">
      <w:pPr>
        <w:pStyle w:val="Listenabsatz"/>
        <w:numPr>
          <w:ilvl w:val="1"/>
          <w:numId w:val="5"/>
        </w:numPr>
        <w:rPr>
          <w:lang w:val="en-US"/>
        </w:rPr>
      </w:pPr>
      <w:r>
        <w:rPr>
          <w:lang w:val="en-US"/>
        </w:rPr>
        <w:t>Windows:</w:t>
      </w:r>
      <w:r w:rsidR="00401484">
        <w:rPr>
          <w:lang w:val="en-US"/>
        </w:rPr>
        <w:tab/>
      </w:r>
      <w:hyperlink r:id="rId32" w:history="1">
        <w:r w:rsidR="00401484" w:rsidRPr="006C311C">
          <w:rPr>
            <w:rStyle w:val="Hyperlink"/>
            <w:lang w:val="en-US"/>
          </w:rPr>
          <w:t>https://denchi.itch.io/vtube-studio</w:t>
        </w:r>
      </w:hyperlink>
      <w:r w:rsidR="00401484">
        <w:rPr>
          <w:lang w:val="en-US"/>
        </w:rPr>
        <w:t xml:space="preserve"> </w:t>
      </w:r>
    </w:p>
    <w:p w14:paraId="0904D3D1" w14:textId="0849D8B3" w:rsidR="00E702DC" w:rsidRDefault="00E702DC" w:rsidP="003477DB">
      <w:pPr>
        <w:pStyle w:val="Listenabsatz"/>
        <w:numPr>
          <w:ilvl w:val="1"/>
          <w:numId w:val="5"/>
        </w:numPr>
        <w:rPr>
          <w:lang w:val="en-US"/>
        </w:rPr>
      </w:pPr>
      <w:r>
        <w:rPr>
          <w:lang w:val="en-US"/>
        </w:rPr>
        <w:t>macOS:</w:t>
      </w:r>
      <w:r w:rsidR="00401484">
        <w:rPr>
          <w:lang w:val="en-US"/>
        </w:rPr>
        <w:tab/>
      </w:r>
      <w:hyperlink r:id="rId33" w:history="1">
        <w:r w:rsidR="00401484" w:rsidRPr="006C311C">
          <w:rPr>
            <w:rStyle w:val="Hyperlink"/>
            <w:lang w:val="en-US"/>
          </w:rPr>
          <w:t>https://denchi.itch.io/vtube-studio</w:t>
        </w:r>
      </w:hyperlink>
      <w:r w:rsidR="00401484">
        <w:rPr>
          <w:lang w:val="en-US"/>
        </w:rPr>
        <w:t xml:space="preserve"> </w:t>
      </w:r>
    </w:p>
    <w:p w14:paraId="140AF238" w14:textId="02FB01C0" w:rsidR="002A24DA" w:rsidRPr="002A24DA" w:rsidRDefault="002A24DA" w:rsidP="002A24DA">
      <w:pPr>
        <w:pStyle w:val="Listenabsatz"/>
        <w:ind w:left="1560"/>
        <w:rPr>
          <w:sz w:val="16"/>
          <w:szCs w:val="16"/>
          <w:lang w:val="en-US"/>
        </w:rPr>
      </w:pPr>
      <w:r w:rsidRPr="002A24DA">
        <w:rPr>
          <w:sz w:val="16"/>
          <w:szCs w:val="16"/>
          <w:lang w:val="en-US"/>
        </w:rPr>
        <w:t xml:space="preserve"> </w:t>
      </w:r>
    </w:p>
    <w:p w14:paraId="030F3635" w14:textId="5FBC1A48" w:rsidR="003477DB" w:rsidRPr="00A300C5" w:rsidRDefault="003477DB" w:rsidP="003477DB">
      <w:pPr>
        <w:pStyle w:val="Listenabsatz"/>
        <w:numPr>
          <w:ilvl w:val="0"/>
          <w:numId w:val="5"/>
        </w:numPr>
        <w:rPr>
          <w:b/>
          <w:lang w:val="en-US"/>
        </w:rPr>
      </w:pPr>
      <w:r w:rsidRPr="00A300C5">
        <w:rPr>
          <w:b/>
          <w:lang w:val="en-US"/>
        </w:rPr>
        <w:t>Smartphone</w:t>
      </w:r>
    </w:p>
    <w:p w14:paraId="061B4B39" w14:textId="6CCE314B" w:rsidR="00E702DC" w:rsidRDefault="00E702DC" w:rsidP="003477DB">
      <w:pPr>
        <w:pStyle w:val="Listenabsatz"/>
        <w:numPr>
          <w:ilvl w:val="1"/>
          <w:numId w:val="5"/>
        </w:numPr>
        <w:rPr>
          <w:lang w:val="en-US"/>
        </w:rPr>
      </w:pPr>
      <w:r>
        <w:rPr>
          <w:lang w:val="en-US"/>
        </w:rPr>
        <w:t>iOS:</w:t>
      </w:r>
      <w:r w:rsidR="00401484">
        <w:rPr>
          <w:lang w:val="en-US"/>
        </w:rPr>
        <w:tab/>
      </w:r>
      <w:r w:rsidR="00401484">
        <w:rPr>
          <w:lang w:val="en-US"/>
        </w:rPr>
        <w:tab/>
      </w:r>
      <w:hyperlink r:id="rId34" w:history="1">
        <w:r w:rsidR="00401484" w:rsidRPr="006C311C">
          <w:rPr>
            <w:rStyle w:val="Hyperlink"/>
            <w:lang w:val="en-US"/>
          </w:rPr>
          <w:t>https://apps.apple.com/us/app/vtube-studio/id1511435444</w:t>
        </w:r>
      </w:hyperlink>
      <w:r w:rsidR="00401484">
        <w:rPr>
          <w:lang w:val="en-US"/>
        </w:rPr>
        <w:t xml:space="preserve"> </w:t>
      </w:r>
    </w:p>
    <w:p w14:paraId="3F6D291F" w14:textId="2DB4818F" w:rsidR="00E702DC" w:rsidRDefault="00E702DC" w:rsidP="003477DB">
      <w:pPr>
        <w:pStyle w:val="Listenabsatz"/>
        <w:numPr>
          <w:ilvl w:val="1"/>
          <w:numId w:val="5"/>
        </w:numPr>
        <w:rPr>
          <w:lang w:val="en-US"/>
        </w:rPr>
      </w:pPr>
      <w:r>
        <w:rPr>
          <w:lang w:val="en-US"/>
        </w:rPr>
        <w:t>Android</w:t>
      </w:r>
      <w:r w:rsidR="00401484">
        <w:rPr>
          <w:lang w:val="en-US"/>
        </w:rPr>
        <w:t>:</w:t>
      </w:r>
      <w:r w:rsidR="00401484">
        <w:rPr>
          <w:lang w:val="en-US"/>
        </w:rPr>
        <w:tab/>
      </w:r>
      <w:hyperlink r:id="rId35" w:history="1">
        <w:r w:rsidR="00401484" w:rsidRPr="006C311C">
          <w:rPr>
            <w:rStyle w:val="Hyperlink"/>
            <w:lang w:val="en-US"/>
          </w:rPr>
          <w:t>https://play.google.com/store/apps/details?id=com.denchi.vtubestudio</w:t>
        </w:r>
      </w:hyperlink>
      <w:r w:rsidR="00401484">
        <w:rPr>
          <w:lang w:val="en-US"/>
        </w:rPr>
        <w:t xml:space="preserve"> </w:t>
      </w:r>
    </w:p>
    <w:p w14:paraId="00DB0C5E" w14:textId="26D79D20" w:rsidR="00B25867" w:rsidRDefault="00B25867" w:rsidP="00B25867">
      <w:pPr>
        <w:rPr>
          <w:lang w:val="en-US"/>
        </w:rPr>
      </w:pPr>
    </w:p>
    <w:p w14:paraId="2A61EA5C" w14:textId="2D3A4B2F" w:rsidR="00B25867" w:rsidRDefault="00C6378C" w:rsidP="00B25867">
      <w:pPr>
        <w:rPr>
          <w:lang w:val="en-US"/>
        </w:rPr>
      </w:pPr>
      <w:r>
        <w:rPr>
          <w:lang w:val="en-US"/>
        </w:rPr>
        <w:t>The app itself is free to download. The free version has two restrictions, that can be removed by purchasing the PRO version (~25</w:t>
      </w:r>
      <w:r w:rsidR="00805A06">
        <w:rPr>
          <w:lang w:val="en-US"/>
        </w:rPr>
        <w:t>-30</w:t>
      </w:r>
      <w:r>
        <w:rPr>
          <w:lang w:val="en-US"/>
        </w:rPr>
        <w:t xml:space="preserve"> USD). With the PRO version, you can:</w:t>
      </w:r>
    </w:p>
    <w:p w14:paraId="353D9782" w14:textId="16EA1744" w:rsidR="00C6378C" w:rsidRPr="00C6378C" w:rsidRDefault="00C6378C" w:rsidP="00B25867">
      <w:pPr>
        <w:rPr>
          <w:sz w:val="8"/>
          <w:szCs w:val="8"/>
          <w:lang w:val="en-US"/>
        </w:rPr>
      </w:pPr>
      <w:r w:rsidRPr="00C6378C">
        <w:rPr>
          <w:sz w:val="8"/>
          <w:szCs w:val="8"/>
          <w:lang w:val="en-US"/>
        </w:rPr>
        <w:t xml:space="preserve"> </w:t>
      </w:r>
    </w:p>
    <w:p w14:paraId="3736538E" w14:textId="32F17F0F" w:rsidR="00C6378C" w:rsidRDefault="00C6378C" w:rsidP="00C6378C">
      <w:pPr>
        <w:pStyle w:val="Listenabsatz"/>
        <w:numPr>
          <w:ilvl w:val="0"/>
          <w:numId w:val="7"/>
        </w:numPr>
        <w:rPr>
          <w:lang w:val="en-US"/>
        </w:rPr>
      </w:pPr>
      <w:r>
        <w:rPr>
          <w:lang w:val="en-US"/>
        </w:rPr>
        <w:t>Remove the VTube Studio watermark from the smartphone.</w:t>
      </w:r>
    </w:p>
    <w:p w14:paraId="2C761D49" w14:textId="54305065" w:rsidR="00C6378C" w:rsidRDefault="00C6378C" w:rsidP="00C6378C">
      <w:pPr>
        <w:pStyle w:val="Listenabsatz"/>
        <w:numPr>
          <w:ilvl w:val="0"/>
          <w:numId w:val="7"/>
        </w:numPr>
        <w:rPr>
          <w:lang w:val="en-US"/>
        </w:rPr>
      </w:pPr>
      <w:r>
        <w:rPr>
          <w:lang w:val="en-US"/>
        </w:rPr>
        <w:t xml:space="preserve">Stream face </w:t>
      </w:r>
      <w:r w:rsidR="004D57FF">
        <w:rPr>
          <w:lang w:val="en-US"/>
        </w:rPr>
        <w:t>tracking data</w:t>
      </w:r>
      <w:r>
        <w:rPr>
          <w:lang w:val="en-US"/>
        </w:rPr>
        <w:t xml:space="preserve"> to your PC/Mac for more than 1 minute.</w:t>
      </w:r>
    </w:p>
    <w:p w14:paraId="5C89063C" w14:textId="60AAAB7B" w:rsidR="00135453" w:rsidRPr="00C6378C" w:rsidRDefault="00135453" w:rsidP="00C6378C">
      <w:pPr>
        <w:pStyle w:val="Listenabsatz"/>
        <w:numPr>
          <w:ilvl w:val="0"/>
          <w:numId w:val="7"/>
        </w:numPr>
        <w:rPr>
          <w:lang w:val="en-US"/>
        </w:rPr>
      </w:pPr>
      <w:r>
        <w:rPr>
          <w:lang w:val="en-US"/>
        </w:rPr>
        <w:t>Use VTube Studio for any commercial purposes, including monetized streams, superchats, etc.</w:t>
      </w:r>
    </w:p>
    <w:p w14:paraId="0E28B20F" w14:textId="7C6B8290" w:rsidR="00B25867" w:rsidRPr="00BE346E" w:rsidRDefault="00BE346E" w:rsidP="00B25867">
      <w:pPr>
        <w:rPr>
          <w:sz w:val="12"/>
          <w:szCs w:val="12"/>
          <w:lang w:val="en-US"/>
        </w:rPr>
      </w:pPr>
      <w:r w:rsidRPr="00BE346E">
        <w:rPr>
          <w:sz w:val="12"/>
          <w:szCs w:val="12"/>
          <w:lang w:val="en-US"/>
        </w:rPr>
        <w:t xml:space="preserve"> </w:t>
      </w:r>
    </w:p>
    <w:p w14:paraId="3856584E" w14:textId="782F933C" w:rsidR="00C6378C" w:rsidRDefault="00C6378C" w:rsidP="00B25867">
      <w:pPr>
        <w:rPr>
          <w:lang w:val="en-US"/>
        </w:rPr>
      </w:pPr>
      <w:r>
        <w:rPr>
          <w:lang w:val="en-US"/>
        </w:rPr>
        <w:t>No other features are restricted so far.</w:t>
      </w:r>
      <w:r w:rsidR="00135453">
        <w:rPr>
          <w:lang w:val="en-US"/>
        </w:rPr>
        <w:t xml:space="preserve"> Before purchasing the PRO version, please make sure the app works well on your device.</w:t>
      </w:r>
    </w:p>
    <w:p w14:paraId="4A6AA407" w14:textId="11D2735A" w:rsidR="00401484" w:rsidRDefault="00792D14" w:rsidP="00401484">
      <w:pPr>
        <w:pStyle w:val="berschrift2"/>
      </w:pPr>
      <w:bookmarkStart w:id="4" w:name="_Toc56543944"/>
      <w:r>
        <w:lastRenderedPageBreak/>
        <w:t xml:space="preserve">Supported </w:t>
      </w:r>
      <w:r w:rsidR="001E120C">
        <w:t>D</w:t>
      </w:r>
      <w:r w:rsidR="00401484">
        <w:t>evices</w:t>
      </w:r>
      <w:bookmarkEnd w:id="4"/>
    </w:p>
    <w:p w14:paraId="782377AE" w14:textId="77777777" w:rsidR="00401484" w:rsidRPr="00921B47" w:rsidRDefault="00401484" w:rsidP="00401484"/>
    <w:p w14:paraId="548DDA30" w14:textId="14AB5953" w:rsidR="00687E2A" w:rsidRDefault="00401484" w:rsidP="00214700">
      <w:pPr>
        <w:rPr>
          <w:lang w:val="en-US"/>
        </w:rPr>
      </w:pPr>
      <w:r w:rsidRPr="00C8730E">
        <w:rPr>
          <w:lang w:val="en-US"/>
        </w:rPr>
        <w:t>To run</w:t>
      </w:r>
      <w:r>
        <w:rPr>
          <w:lang w:val="en-US"/>
        </w:rPr>
        <w:t xml:space="preserve"> VTube Studio, you need a</w:t>
      </w:r>
      <w:r w:rsidR="00B53EEC">
        <w:rPr>
          <w:lang w:val="en-US"/>
        </w:rPr>
        <w:t xml:space="preserve"> PC (Windows 7 and up) or Mac and a smartphone/tablet that supports the VTube Studio smartphone app</w:t>
      </w:r>
      <w:r w:rsidR="00214700">
        <w:rPr>
          <w:lang w:val="en-US"/>
        </w:rPr>
        <w:t xml:space="preserve">. VTube Studio requires the augmented reality framework </w:t>
      </w:r>
      <w:r w:rsidR="00214700" w:rsidRPr="00214700">
        <w:rPr>
          <w:b/>
          <w:lang w:val="en-US"/>
        </w:rPr>
        <w:t>ARCore</w:t>
      </w:r>
      <w:r w:rsidR="00214700">
        <w:rPr>
          <w:lang w:val="en-US"/>
        </w:rPr>
        <w:t xml:space="preserve"> (from Google, on Android) or </w:t>
      </w:r>
      <w:r w:rsidR="00214700" w:rsidRPr="00214700">
        <w:rPr>
          <w:b/>
          <w:lang w:val="en-US"/>
        </w:rPr>
        <w:t>ARKit</w:t>
      </w:r>
      <w:r w:rsidR="00214700">
        <w:rPr>
          <w:lang w:val="en-US"/>
        </w:rPr>
        <w:t xml:space="preserve"> (from Apple, on iOS).</w:t>
      </w:r>
    </w:p>
    <w:p w14:paraId="2F4B8CED" w14:textId="006A26E9" w:rsidR="00214700" w:rsidRDefault="00214700" w:rsidP="00401484">
      <w:pPr>
        <w:rPr>
          <w:lang w:val="en-US"/>
        </w:rPr>
      </w:pPr>
    </w:p>
    <w:p w14:paraId="03635EB6" w14:textId="43191D7B" w:rsidR="00214700" w:rsidRDefault="00214700" w:rsidP="00401484">
      <w:pPr>
        <w:rPr>
          <w:b/>
          <w:bCs/>
          <w:lang w:val="en-US"/>
        </w:rPr>
      </w:pPr>
      <w:r w:rsidRPr="00C6378C">
        <w:rPr>
          <w:b/>
          <w:bCs/>
          <w:lang w:val="en-US"/>
        </w:rPr>
        <w:t>Supported devices:</w:t>
      </w:r>
    </w:p>
    <w:p w14:paraId="358CD38C" w14:textId="769C6FDB" w:rsidR="00C6378C" w:rsidRPr="00C6378C" w:rsidRDefault="00C6378C" w:rsidP="00401484">
      <w:pPr>
        <w:rPr>
          <w:b/>
          <w:bCs/>
          <w:sz w:val="8"/>
          <w:szCs w:val="8"/>
          <w:lang w:val="en-US"/>
        </w:rPr>
      </w:pPr>
      <w:r w:rsidRPr="00C6378C">
        <w:rPr>
          <w:b/>
          <w:bCs/>
          <w:sz w:val="8"/>
          <w:szCs w:val="8"/>
          <w:lang w:val="en-US"/>
        </w:rPr>
        <w:t xml:space="preserve"> </w:t>
      </w:r>
    </w:p>
    <w:p w14:paraId="1FABB165" w14:textId="6CF66148" w:rsidR="00214700" w:rsidRPr="00214700" w:rsidRDefault="00214700" w:rsidP="00214700">
      <w:pPr>
        <w:pStyle w:val="Listenabsatz"/>
        <w:numPr>
          <w:ilvl w:val="0"/>
          <w:numId w:val="6"/>
        </w:numPr>
        <w:rPr>
          <w:b/>
          <w:lang w:val="en-US"/>
        </w:rPr>
      </w:pPr>
      <w:r w:rsidRPr="00214700">
        <w:rPr>
          <w:b/>
          <w:lang w:val="en-US"/>
        </w:rPr>
        <w:t>Android</w:t>
      </w:r>
    </w:p>
    <w:p w14:paraId="42FEE664" w14:textId="7FC74E72" w:rsidR="00214700" w:rsidRDefault="00214700" w:rsidP="00214700">
      <w:pPr>
        <w:pStyle w:val="Listenabsatz"/>
        <w:numPr>
          <w:ilvl w:val="1"/>
          <w:numId w:val="6"/>
        </w:numPr>
        <w:rPr>
          <w:lang w:val="en-US"/>
        </w:rPr>
      </w:pPr>
      <w:r>
        <w:rPr>
          <w:lang w:val="en-US"/>
        </w:rPr>
        <w:t>Any device that supports ARCore should work.</w:t>
      </w:r>
    </w:p>
    <w:p w14:paraId="1C196134" w14:textId="4AD50A76" w:rsidR="00214700" w:rsidRDefault="00214700" w:rsidP="00214700">
      <w:pPr>
        <w:pStyle w:val="Listenabsatz"/>
        <w:numPr>
          <w:ilvl w:val="1"/>
          <w:numId w:val="6"/>
        </w:numPr>
        <w:rPr>
          <w:lang w:val="en-US"/>
        </w:rPr>
      </w:pPr>
      <w:r>
        <w:rPr>
          <w:lang w:val="en-US"/>
        </w:rPr>
        <w:t xml:space="preserve">See </w:t>
      </w:r>
      <w:hyperlink r:id="rId36" w:history="1">
        <w:r w:rsidRPr="006C311C">
          <w:rPr>
            <w:rStyle w:val="Hyperlink"/>
            <w:lang w:val="en-US"/>
          </w:rPr>
          <w:t>https://developers.google.com/ar/discover/supported-devices</w:t>
        </w:r>
      </w:hyperlink>
    </w:p>
    <w:p w14:paraId="44CCCC66" w14:textId="1327E5E9" w:rsidR="00214700" w:rsidRDefault="00214700" w:rsidP="00214700">
      <w:pPr>
        <w:pStyle w:val="Listenabsatz"/>
        <w:numPr>
          <w:ilvl w:val="1"/>
          <w:numId w:val="6"/>
        </w:numPr>
        <w:rPr>
          <w:lang w:val="en-US"/>
        </w:rPr>
      </w:pPr>
      <w:r>
        <w:rPr>
          <w:lang w:val="en-US"/>
        </w:rPr>
        <w:t>Some devices may not work despite ARCore being supported. When this happens, the camera preview will show a blue rectangle. You can try manually downgrading to older versions of ARCore and see if that helps, otherwise you’ll have to wait until Google fixes support for your device in future versions.</w:t>
      </w:r>
    </w:p>
    <w:p w14:paraId="7CABD15E" w14:textId="1C8C6926" w:rsidR="00214700" w:rsidRPr="00214700" w:rsidRDefault="00214700" w:rsidP="00214700">
      <w:pPr>
        <w:pStyle w:val="Listenabsatz"/>
        <w:numPr>
          <w:ilvl w:val="0"/>
          <w:numId w:val="6"/>
        </w:numPr>
        <w:rPr>
          <w:b/>
          <w:lang w:val="en-US"/>
        </w:rPr>
      </w:pPr>
      <w:r w:rsidRPr="00214700">
        <w:rPr>
          <w:b/>
          <w:lang w:val="en-US"/>
        </w:rPr>
        <w:t>iOS</w:t>
      </w:r>
    </w:p>
    <w:p w14:paraId="51AA9B23" w14:textId="112F5240" w:rsidR="00214700" w:rsidRDefault="00214700" w:rsidP="00214700">
      <w:pPr>
        <w:pStyle w:val="Listenabsatz"/>
        <w:numPr>
          <w:ilvl w:val="1"/>
          <w:numId w:val="6"/>
        </w:numPr>
        <w:rPr>
          <w:lang w:val="en-US"/>
        </w:rPr>
      </w:pPr>
      <w:r>
        <w:rPr>
          <w:lang w:val="en-US"/>
        </w:rPr>
        <w:t>Any iPhone or iPad that has FaceID</w:t>
      </w:r>
    </w:p>
    <w:p w14:paraId="73B6092C" w14:textId="77777777" w:rsidR="00214700" w:rsidRPr="00214700" w:rsidRDefault="00214700" w:rsidP="00214700">
      <w:pPr>
        <w:pStyle w:val="Listenabsatz"/>
        <w:numPr>
          <w:ilvl w:val="2"/>
          <w:numId w:val="6"/>
        </w:numPr>
        <w:rPr>
          <w:lang w:val="en-US"/>
        </w:rPr>
      </w:pPr>
      <w:r w:rsidRPr="00214700">
        <w:rPr>
          <w:lang w:val="en-US"/>
        </w:rPr>
        <w:t>iPhone X, iPhone XR, iPhone XS (regular and Max), iPhone 11 (regular, Pro and Pro Max),</w:t>
      </w:r>
    </w:p>
    <w:p w14:paraId="5F732522" w14:textId="4C40AF9E" w:rsidR="00214700" w:rsidRDefault="00214700" w:rsidP="00214700">
      <w:pPr>
        <w:pStyle w:val="Listenabsatz"/>
        <w:numPr>
          <w:ilvl w:val="2"/>
          <w:numId w:val="6"/>
        </w:numPr>
        <w:rPr>
          <w:lang w:val="en-US"/>
        </w:rPr>
      </w:pPr>
      <w:r w:rsidRPr="00214700">
        <w:rPr>
          <w:lang w:val="en-US"/>
        </w:rPr>
        <w:t>iPad Pro (3rd, 4th+ generation)</w:t>
      </w:r>
    </w:p>
    <w:p w14:paraId="2D2E8349" w14:textId="5F6DF173" w:rsidR="00214700" w:rsidRDefault="00214700" w:rsidP="00214700">
      <w:pPr>
        <w:pStyle w:val="Listenabsatz"/>
        <w:numPr>
          <w:ilvl w:val="1"/>
          <w:numId w:val="6"/>
        </w:numPr>
        <w:rPr>
          <w:lang w:val="en-US"/>
        </w:rPr>
      </w:pPr>
      <w:r>
        <w:rPr>
          <w:lang w:val="en-US"/>
        </w:rPr>
        <w:t>Also supported: devices without FaceID but with the Apple A1</w:t>
      </w:r>
      <w:r w:rsidR="00451496">
        <w:rPr>
          <w:lang w:val="en-US"/>
        </w:rPr>
        <w:t>2 (or newer)</w:t>
      </w:r>
      <w:r>
        <w:rPr>
          <w:lang w:val="en-US"/>
        </w:rPr>
        <w:t xml:space="preserve"> Bionic Chip</w:t>
      </w:r>
    </w:p>
    <w:p w14:paraId="7CB923D8" w14:textId="773DE210" w:rsidR="006C6E37" w:rsidRDefault="00214700" w:rsidP="00401484">
      <w:pPr>
        <w:pStyle w:val="Listenabsatz"/>
        <w:numPr>
          <w:ilvl w:val="2"/>
          <w:numId w:val="6"/>
        </w:numPr>
        <w:rPr>
          <w:lang w:val="en-US"/>
        </w:rPr>
      </w:pPr>
      <w:r>
        <w:rPr>
          <w:lang w:val="en-US"/>
        </w:rPr>
        <w:t>iPhone SE 2020</w:t>
      </w:r>
    </w:p>
    <w:p w14:paraId="6A3A3B18" w14:textId="77777777" w:rsidR="00451496" w:rsidRDefault="00451496" w:rsidP="00451496">
      <w:pPr>
        <w:rPr>
          <w:lang w:val="en-US"/>
        </w:rPr>
      </w:pPr>
    </w:p>
    <w:p w14:paraId="56F9F843" w14:textId="34263E95" w:rsidR="00451496" w:rsidRDefault="00451496" w:rsidP="00451496">
      <w:pPr>
        <w:pStyle w:val="berschrift1"/>
        <w:rPr>
          <w:caps w:val="0"/>
          <w:sz w:val="26"/>
          <w:szCs w:val="26"/>
          <w:lang w:val="en-US"/>
        </w:rPr>
      </w:pPr>
      <w:bookmarkStart w:id="5" w:name="_Toc56543945"/>
      <w:r w:rsidRPr="00451496">
        <w:rPr>
          <w:caps w:val="0"/>
          <w:sz w:val="26"/>
          <w:szCs w:val="26"/>
          <w:lang w:val="en-US"/>
        </w:rPr>
        <w:t>Android vs. iPhone/iPad: W</w:t>
      </w:r>
      <w:r>
        <w:rPr>
          <w:caps w:val="0"/>
          <w:sz w:val="26"/>
          <w:szCs w:val="26"/>
          <w:lang w:val="en-US"/>
        </w:rPr>
        <w:t>hich is better?</w:t>
      </w:r>
      <w:bookmarkEnd w:id="5"/>
    </w:p>
    <w:p w14:paraId="3A3BA5F5" w14:textId="1D5A7AF4" w:rsidR="00451496" w:rsidRDefault="00451496" w:rsidP="00451496">
      <w:pPr>
        <w:rPr>
          <w:lang w:val="en-US"/>
        </w:rPr>
      </w:pPr>
    </w:p>
    <w:p w14:paraId="332B990A" w14:textId="4A673C83" w:rsidR="00451496" w:rsidRDefault="00451496" w:rsidP="00451496">
      <w:pPr>
        <w:rPr>
          <w:lang w:val="en-US"/>
        </w:rPr>
      </w:pPr>
      <w:r>
        <w:rPr>
          <w:lang w:val="en-US"/>
        </w:rPr>
        <w:t>The smartphone face tracking is provided by Google ARCore on Android and Apple ARKit on iOS. ARKit face tracking on iOS is much more advanced when compared to ARCore on Android. This is partially due to the supported iOS devices having specialized hardware for face tracking (TrueDepth Camera).</w:t>
      </w:r>
    </w:p>
    <w:p w14:paraId="75894F98" w14:textId="2FBF6A8A" w:rsidR="00451496" w:rsidRDefault="00451496" w:rsidP="00451496">
      <w:pPr>
        <w:rPr>
          <w:lang w:val="en-US"/>
        </w:rPr>
      </w:pPr>
    </w:p>
    <w:p w14:paraId="42E85BB8" w14:textId="1A867965" w:rsidR="00451496" w:rsidRDefault="00451496" w:rsidP="00451496">
      <w:pPr>
        <w:rPr>
          <w:lang w:val="en-US"/>
        </w:rPr>
      </w:pPr>
      <w:r>
        <w:rPr>
          <w:lang w:val="en-US"/>
        </w:rPr>
        <w:t>In short, iOS devices are much better. They provide much smoother and more detailed tracking. Newer iPads or iPhones are generally preferable over older ones, as old ones may get warm/hot during usage (see also FAQ). Also, some important features are not supported on Android.</w:t>
      </w:r>
    </w:p>
    <w:p w14:paraId="33EBDF79" w14:textId="77777777" w:rsidR="00DD1DD9" w:rsidRDefault="00DD1DD9" w:rsidP="00451496">
      <w:pPr>
        <w:rPr>
          <w:lang w:val="en-US"/>
        </w:rPr>
      </w:pPr>
    </w:p>
    <w:p w14:paraId="1204F3FB" w14:textId="77777777" w:rsidR="00451496" w:rsidRDefault="00451496" w:rsidP="00451496">
      <w:pPr>
        <w:rPr>
          <w:lang w:val="en-US"/>
        </w:rPr>
      </w:pPr>
    </w:p>
    <w:tbl>
      <w:tblPr>
        <w:tblStyle w:val="Gitternetztabelle4Akzent2"/>
        <w:tblW w:w="0" w:type="auto"/>
        <w:tblInd w:w="137" w:type="dxa"/>
        <w:tblLook w:val="04A0" w:firstRow="1" w:lastRow="0" w:firstColumn="1" w:lastColumn="0" w:noHBand="0" w:noVBand="1"/>
      </w:tblPr>
      <w:tblGrid>
        <w:gridCol w:w="2693"/>
        <w:gridCol w:w="3686"/>
        <w:gridCol w:w="3940"/>
      </w:tblGrid>
      <w:tr w:rsidR="00451496" w14:paraId="619DFA81" w14:textId="18F9272B" w:rsidTr="005B11D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31099C1" w14:textId="79BD6983" w:rsidR="00451496" w:rsidRPr="00CF2251" w:rsidRDefault="00451496" w:rsidP="00532187">
            <w:pPr>
              <w:rPr>
                <w:color w:val="FFFFFF" w:themeColor="background1"/>
                <w:lang w:val="en-US"/>
              </w:rPr>
            </w:pPr>
            <w:r>
              <w:rPr>
                <w:color w:val="FFFFFF" w:themeColor="background1"/>
                <w:lang w:val="en-US"/>
              </w:rPr>
              <w:t>Feature</w:t>
            </w:r>
          </w:p>
        </w:tc>
        <w:tc>
          <w:tcPr>
            <w:tcW w:w="3686" w:type="dxa"/>
            <w:vAlign w:val="center"/>
          </w:tcPr>
          <w:p w14:paraId="0EE77C73" w14:textId="23A4D8AA" w:rsidR="00451496" w:rsidRPr="00CF2251" w:rsidRDefault="00451496"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iOS</w:t>
            </w:r>
          </w:p>
        </w:tc>
        <w:tc>
          <w:tcPr>
            <w:tcW w:w="3940" w:type="dxa"/>
          </w:tcPr>
          <w:p w14:paraId="296063E1" w14:textId="6CC2D3B6" w:rsidR="00451496" w:rsidRDefault="00451496"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Android</w:t>
            </w:r>
          </w:p>
        </w:tc>
      </w:tr>
      <w:tr w:rsidR="005B11DA" w:rsidRPr="005E2B41" w14:paraId="74659EA8" w14:textId="71E47E9C" w:rsidTr="005B11D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93" w:type="dxa"/>
          </w:tcPr>
          <w:p w14:paraId="7975BAA3"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049FFF95" w14:textId="642937E5" w:rsidR="005B11DA" w:rsidRPr="00CC0BAB" w:rsidRDefault="005B11DA" w:rsidP="005B11DA">
            <w:pPr>
              <w:rPr>
                <w:bCs w:val="0"/>
                <w:lang w:val="en-US"/>
              </w:rPr>
            </w:pPr>
            <w:r>
              <w:rPr>
                <w:bCs w:val="0"/>
                <w:lang w:val="en-US"/>
              </w:rPr>
              <w:t>Face Direction Tracking</w:t>
            </w:r>
          </w:p>
        </w:tc>
        <w:tc>
          <w:tcPr>
            <w:tcW w:w="3686" w:type="dxa"/>
          </w:tcPr>
          <w:p w14:paraId="091CAD02" w14:textId="60D13828"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635CA653" w14:textId="67075320" w:rsidR="005B11DA" w:rsidRP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US"/>
              </w:rPr>
            </w:pPr>
            <w:r>
              <w:rPr>
                <w:rFonts w:eastAsia="Times New Roman" w:cs="Times New Roman"/>
                <w:color w:val="262626" w:themeColor="text1" w:themeTint="D9"/>
                <w:kern w:val="0"/>
                <w:szCs w:val="24"/>
                <w:lang w:val="en-US"/>
              </w:rPr>
              <w:t>Fully supported</w:t>
            </w:r>
          </w:p>
        </w:tc>
        <w:tc>
          <w:tcPr>
            <w:tcW w:w="3940" w:type="dxa"/>
          </w:tcPr>
          <w:p w14:paraId="09A1DC3E"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5DA18A3" w14:textId="218ADC24"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Fully supported</w:t>
            </w:r>
          </w:p>
        </w:tc>
      </w:tr>
      <w:tr w:rsidR="005B11DA" w:rsidRPr="00E83E7B" w14:paraId="1260C0BF" w14:textId="7AF009B1" w:rsidTr="005B11DA">
        <w:trPr>
          <w:trHeight w:val="558"/>
        </w:trPr>
        <w:tc>
          <w:tcPr>
            <w:cnfStyle w:val="001000000000" w:firstRow="0" w:lastRow="0" w:firstColumn="1" w:lastColumn="0" w:oddVBand="0" w:evenVBand="0" w:oddHBand="0" w:evenHBand="0" w:firstRowFirstColumn="0" w:firstRowLastColumn="0" w:lastRowFirstColumn="0" w:lastRowLastColumn="0"/>
            <w:tcW w:w="2693" w:type="dxa"/>
          </w:tcPr>
          <w:p w14:paraId="3485E591"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7984916F" w14:textId="06FA54F5" w:rsidR="005B11DA" w:rsidRPr="00CC0BAB" w:rsidRDefault="005B11DA" w:rsidP="005B11DA">
            <w:pPr>
              <w:rPr>
                <w:bCs w:val="0"/>
                <w:lang w:val="en-US"/>
              </w:rPr>
            </w:pPr>
            <w:r>
              <w:rPr>
                <w:bCs w:val="0"/>
                <w:lang w:val="en-US"/>
              </w:rPr>
              <w:t>Mouth Tracking</w:t>
            </w:r>
          </w:p>
        </w:tc>
        <w:tc>
          <w:tcPr>
            <w:tcW w:w="3686" w:type="dxa"/>
          </w:tcPr>
          <w:p w14:paraId="70851122"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ECC658D" w14:textId="7061C6E8"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color w:val="262626" w:themeColor="text1" w:themeTint="D9"/>
                <w:lang w:val="en-US"/>
              </w:rPr>
              <w:t>Smile + Mouth-Opening (no frown)</w:t>
            </w:r>
          </w:p>
        </w:tc>
        <w:tc>
          <w:tcPr>
            <w:tcW w:w="3940" w:type="dxa"/>
          </w:tcPr>
          <w:p w14:paraId="4D466B27"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5B0BB64" w14:textId="41BB4CEC"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color w:val="262626" w:themeColor="text1" w:themeTint="D9"/>
                <w:lang w:val="en-US"/>
              </w:rPr>
              <w:t>Smile + Mouth-Opening (no frown)</w:t>
            </w:r>
          </w:p>
        </w:tc>
      </w:tr>
      <w:tr w:rsidR="005B11DA" w:rsidRPr="00E83E7B" w14:paraId="35E3699B" w14:textId="4811E157" w:rsidTr="005B11DA">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693" w:type="dxa"/>
          </w:tcPr>
          <w:p w14:paraId="2D56FE00"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24CF0FCB" w14:textId="7D5B18A4" w:rsidR="005B11DA" w:rsidRPr="00CC0BAB" w:rsidRDefault="005B11DA" w:rsidP="005B11DA">
            <w:pPr>
              <w:rPr>
                <w:bCs w:val="0"/>
                <w:lang w:val="en-US"/>
              </w:rPr>
            </w:pPr>
            <w:r>
              <w:rPr>
                <w:bCs w:val="0"/>
                <w:lang w:val="en-US"/>
              </w:rPr>
              <w:t>Brow Tracking</w:t>
            </w:r>
          </w:p>
        </w:tc>
        <w:tc>
          <w:tcPr>
            <w:tcW w:w="3686" w:type="dxa"/>
          </w:tcPr>
          <w:p w14:paraId="22E39255"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57F38FE0" w14:textId="0F717F14"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Individual brows up/down</w:t>
            </w:r>
          </w:p>
        </w:tc>
        <w:tc>
          <w:tcPr>
            <w:tcW w:w="3940" w:type="dxa"/>
          </w:tcPr>
          <w:p w14:paraId="717BDC6F"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0FEA3AA" w14:textId="37C47427"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One combined up/down value</w:t>
            </w:r>
          </w:p>
        </w:tc>
      </w:tr>
      <w:tr w:rsidR="005B11DA" w:rsidRPr="005E2B41" w14:paraId="13BF1A90" w14:textId="73D9A186" w:rsidTr="005B11DA">
        <w:trPr>
          <w:trHeight w:val="546"/>
        </w:trPr>
        <w:tc>
          <w:tcPr>
            <w:cnfStyle w:val="001000000000" w:firstRow="0" w:lastRow="0" w:firstColumn="1" w:lastColumn="0" w:oddVBand="0" w:evenVBand="0" w:oddHBand="0" w:evenHBand="0" w:firstRowFirstColumn="0" w:firstRowLastColumn="0" w:lastRowFirstColumn="0" w:lastRowLastColumn="0"/>
            <w:tcW w:w="2693" w:type="dxa"/>
          </w:tcPr>
          <w:p w14:paraId="154C663B"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705721FE" w14:textId="2EFA9EC1" w:rsidR="005B11DA" w:rsidRPr="00CC0BAB" w:rsidRDefault="005B11DA" w:rsidP="005B11DA">
            <w:pPr>
              <w:rPr>
                <w:bCs w:val="0"/>
                <w:lang w:val="en-US"/>
              </w:rPr>
            </w:pPr>
            <w:r>
              <w:rPr>
                <w:bCs w:val="0"/>
                <w:lang w:val="en-US"/>
              </w:rPr>
              <w:t>Eye Tracking</w:t>
            </w:r>
          </w:p>
        </w:tc>
        <w:tc>
          <w:tcPr>
            <w:tcW w:w="3686" w:type="dxa"/>
          </w:tcPr>
          <w:p w14:paraId="77C5E449"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5DDA992" w14:textId="7DD3AFF7"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0A32C33C"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F1679C0" w14:textId="587886B3"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5B11DA" w:rsidRPr="005E2B41" w14:paraId="7E97C5C2" w14:textId="77777777" w:rsidTr="005B11DA">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693" w:type="dxa"/>
          </w:tcPr>
          <w:p w14:paraId="22D459D2" w14:textId="77777777" w:rsidR="005B11DA" w:rsidRDefault="005B11DA" w:rsidP="00532187">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47868A21" w14:textId="76342CB7" w:rsidR="005B11DA" w:rsidRPr="00CC0BAB" w:rsidRDefault="005B11DA" w:rsidP="00532187">
            <w:pPr>
              <w:rPr>
                <w:bCs w:val="0"/>
                <w:lang w:val="en-US"/>
              </w:rPr>
            </w:pPr>
            <w:r>
              <w:rPr>
                <w:bCs w:val="0"/>
                <w:lang w:val="en-US"/>
              </w:rPr>
              <w:t>Blink/Wink Tracking</w:t>
            </w:r>
          </w:p>
        </w:tc>
        <w:tc>
          <w:tcPr>
            <w:tcW w:w="3686" w:type="dxa"/>
          </w:tcPr>
          <w:p w14:paraId="0F6E00B6" w14:textId="77777777" w:rsidR="005B11DA"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0A1E0F1A" w14:textId="0FCCC22B" w:rsidR="005B11DA" w:rsidRPr="005E2B41"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3E3608C6" w14:textId="77777777" w:rsidR="005B11DA"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9FB73D7" w14:textId="3A9A7CF5" w:rsidR="005B11DA" w:rsidRPr="005E2B41"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5B11DA" w:rsidRPr="005E2B41" w14:paraId="547740C1" w14:textId="77777777" w:rsidTr="005B11DA">
        <w:trPr>
          <w:trHeight w:val="546"/>
        </w:trPr>
        <w:tc>
          <w:tcPr>
            <w:cnfStyle w:val="001000000000" w:firstRow="0" w:lastRow="0" w:firstColumn="1" w:lastColumn="0" w:oddVBand="0" w:evenVBand="0" w:oddHBand="0" w:evenHBand="0" w:firstRowFirstColumn="0" w:firstRowLastColumn="0" w:lastRowFirstColumn="0" w:lastRowLastColumn="0"/>
            <w:tcW w:w="2693" w:type="dxa"/>
          </w:tcPr>
          <w:p w14:paraId="1F8AAEB2" w14:textId="77777777" w:rsidR="005B11DA" w:rsidRDefault="005B11DA" w:rsidP="00532187">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265CA906" w14:textId="7DE772D6" w:rsidR="005B11DA" w:rsidRPr="00CC0BAB" w:rsidRDefault="005B11DA" w:rsidP="00532187">
            <w:pPr>
              <w:rPr>
                <w:bCs w:val="0"/>
                <w:lang w:val="en-US"/>
              </w:rPr>
            </w:pPr>
            <w:r>
              <w:rPr>
                <w:bCs w:val="0"/>
                <w:lang w:val="en-US"/>
              </w:rPr>
              <w:t>Tongue/Cheek Tracking</w:t>
            </w:r>
          </w:p>
        </w:tc>
        <w:tc>
          <w:tcPr>
            <w:tcW w:w="3686" w:type="dxa"/>
          </w:tcPr>
          <w:p w14:paraId="4BCD1429" w14:textId="77777777" w:rsidR="005B11DA"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158B3F97" w14:textId="77777777" w:rsidR="005B11DA" w:rsidRPr="005E2B41"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1A133D67" w14:textId="77777777" w:rsidR="005B11DA"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F275F13" w14:textId="77777777" w:rsidR="005B11DA" w:rsidRPr="005E2B41"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F80714" w:rsidRPr="00E83E7B" w14:paraId="7D542003" w14:textId="77777777" w:rsidTr="005B11DA">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693" w:type="dxa"/>
          </w:tcPr>
          <w:p w14:paraId="58B9027D" w14:textId="77777777" w:rsidR="00F80714" w:rsidRDefault="00F80714" w:rsidP="00F80714">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47A703B6" w14:textId="702047AC" w:rsidR="00F80714" w:rsidRPr="005E2B41" w:rsidRDefault="00F80714" w:rsidP="00F80714">
            <w:pPr>
              <w:rPr>
                <w:color w:val="262626" w:themeColor="text1" w:themeTint="D9"/>
                <w:sz w:val="12"/>
                <w:szCs w:val="12"/>
                <w:lang w:val="en-GB"/>
              </w:rPr>
            </w:pPr>
            <w:r>
              <w:rPr>
                <w:bCs w:val="0"/>
                <w:lang w:val="en-US"/>
              </w:rPr>
              <w:t>Face Tracking Delay</w:t>
            </w:r>
          </w:p>
        </w:tc>
        <w:tc>
          <w:tcPr>
            <w:tcW w:w="3686" w:type="dxa"/>
          </w:tcPr>
          <w:p w14:paraId="2FFE2DB8" w14:textId="77777777" w:rsidR="00F80714"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D4639F3" w14:textId="4E0B3745" w:rsidR="00F80714" w:rsidRPr="005E2B41"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 or very small delay</w:t>
            </w:r>
          </w:p>
        </w:tc>
        <w:tc>
          <w:tcPr>
            <w:tcW w:w="3940" w:type="dxa"/>
          </w:tcPr>
          <w:p w14:paraId="25E65FC5" w14:textId="77777777" w:rsidR="00F80714"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A2A2181" w14:textId="14BD3908" w:rsidR="00F80714" w:rsidRPr="005E2B41"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Very small or small delay</w:t>
            </w:r>
          </w:p>
        </w:tc>
      </w:tr>
    </w:tbl>
    <w:p w14:paraId="70CD6222" w14:textId="7AE8FF3E" w:rsidR="00451496" w:rsidRDefault="00451496" w:rsidP="00451496">
      <w:pPr>
        <w:rPr>
          <w:lang w:val="en-US"/>
        </w:rPr>
      </w:pPr>
    </w:p>
    <w:p w14:paraId="5794E901" w14:textId="77777777" w:rsidR="00DD1DD9" w:rsidRDefault="00DD1DD9" w:rsidP="00451496">
      <w:pPr>
        <w:rPr>
          <w:lang w:val="en-US"/>
        </w:rPr>
      </w:pPr>
    </w:p>
    <w:p w14:paraId="1198BB7C" w14:textId="67791A0F" w:rsidR="00451496" w:rsidRPr="00451496" w:rsidRDefault="005B11DA" w:rsidP="00451496">
      <w:pPr>
        <w:rPr>
          <w:lang w:val="en-US"/>
        </w:rPr>
      </w:pPr>
      <w:r>
        <w:rPr>
          <w:lang w:val="en-US"/>
        </w:rPr>
        <w:t xml:space="preserve">To add to that, the tracking on iOS is less shaky and </w:t>
      </w:r>
      <w:r w:rsidR="00F02C84">
        <w:rPr>
          <w:lang w:val="en-US"/>
        </w:rPr>
        <w:t>needs less smoothing. This results in your model reacting a bit faster and movement looking more natural in general.</w:t>
      </w:r>
      <w:r>
        <w:rPr>
          <w:lang w:val="en-US"/>
        </w:rPr>
        <w:t xml:space="preserve"> To summarize</w:t>
      </w:r>
      <w:r w:rsidRPr="0084354F">
        <w:rPr>
          <w:b/>
          <w:lang w:val="en-US"/>
        </w:rPr>
        <w:t xml:space="preserve">, if you want to take advantage of high-quality face tracking, </w:t>
      </w:r>
      <w:r w:rsidR="00F02C84" w:rsidRPr="0084354F">
        <w:rPr>
          <w:b/>
          <w:lang w:val="en-US"/>
        </w:rPr>
        <w:t>the iOS version is the way to go</w:t>
      </w:r>
      <w:r w:rsidR="00F02C84">
        <w:rPr>
          <w:lang w:val="en-US"/>
        </w:rPr>
        <w:t>.</w:t>
      </w:r>
    </w:p>
    <w:p w14:paraId="1C166FC2" w14:textId="77777777" w:rsidR="00451496" w:rsidRPr="00451496" w:rsidRDefault="00451496" w:rsidP="00451496">
      <w:pPr>
        <w:rPr>
          <w:lang w:val="en-US"/>
        </w:rPr>
      </w:pPr>
    </w:p>
    <w:p w14:paraId="10560869" w14:textId="4D7ACC60" w:rsidR="00345B11" w:rsidRDefault="00345B11" w:rsidP="00345B11">
      <w:pPr>
        <w:pStyle w:val="berschrift1"/>
        <w:rPr>
          <w:caps w:val="0"/>
          <w:sz w:val="26"/>
          <w:szCs w:val="26"/>
        </w:rPr>
      </w:pPr>
      <w:bookmarkStart w:id="6" w:name="_Toc56543946"/>
      <w:proofErr w:type="spellStart"/>
      <w:r>
        <w:rPr>
          <w:caps w:val="0"/>
          <w:sz w:val="26"/>
          <w:szCs w:val="26"/>
        </w:rPr>
        <w:lastRenderedPageBreak/>
        <w:t>Getting</w:t>
      </w:r>
      <w:proofErr w:type="spellEnd"/>
      <w:r>
        <w:rPr>
          <w:caps w:val="0"/>
          <w:sz w:val="26"/>
          <w:szCs w:val="26"/>
        </w:rPr>
        <w:t xml:space="preserve"> </w:t>
      </w:r>
      <w:proofErr w:type="spellStart"/>
      <w:r>
        <w:rPr>
          <w:caps w:val="0"/>
          <w:sz w:val="26"/>
          <w:szCs w:val="26"/>
        </w:rPr>
        <w:t>Started</w:t>
      </w:r>
      <w:bookmarkEnd w:id="6"/>
      <w:proofErr w:type="spellEnd"/>
    </w:p>
    <w:p w14:paraId="501AC647" w14:textId="31513BF4" w:rsidR="006C6E37" w:rsidRDefault="006C6E37" w:rsidP="00345B11">
      <w:pPr>
        <w:rPr>
          <w:sz w:val="26"/>
          <w:szCs w:val="26"/>
        </w:rPr>
      </w:pPr>
    </w:p>
    <w:p w14:paraId="1475C939" w14:textId="1BD21952" w:rsidR="00345B11" w:rsidRDefault="00345B11" w:rsidP="00345B11">
      <w:pPr>
        <w:rPr>
          <w:lang w:val="en-US"/>
        </w:rPr>
      </w:pPr>
      <w:r w:rsidRPr="00345B11">
        <w:rPr>
          <w:lang w:val="en-US"/>
        </w:rPr>
        <w:t>Feel free to play around a bit by yourself</w:t>
      </w:r>
      <w:r>
        <w:rPr>
          <w:lang w:val="en-US"/>
        </w:rPr>
        <w:t xml:space="preserve"> inside the app</w:t>
      </w:r>
      <w:r w:rsidRPr="00345B11">
        <w:rPr>
          <w:lang w:val="en-US"/>
        </w:rPr>
        <w:t xml:space="preserve">! </w:t>
      </w:r>
      <w:r>
        <w:rPr>
          <w:lang w:val="en-US"/>
        </w:rPr>
        <w:t>It comes with a few Live2D models, but of course you can also load your own ones (more on that later).</w:t>
      </w:r>
    </w:p>
    <w:p w14:paraId="66220CCB" w14:textId="4351B5D1" w:rsidR="00345B11" w:rsidRDefault="00345B11" w:rsidP="00345B11">
      <w:pPr>
        <w:rPr>
          <w:lang w:val="en-US"/>
        </w:rPr>
      </w:pPr>
    </w:p>
    <w:p w14:paraId="30B8E63F" w14:textId="42CEFF14" w:rsidR="00345B11" w:rsidRPr="00345B11" w:rsidRDefault="00345B11" w:rsidP="00345B11">
      <w:pPr>
        <w:rPr>
          <w:lang w:val="en-US"/>
        </w:rPr>
      </w:pPr>
      <w:r>
        <w:rPr>
          <w:lang w:val="en-US"/>
        </w:rPr>
        <w:t xml:space="preserve">VTube Studio consists of the smartphone app (iOS/Android) and the PC app (Windows/macOS). They are very similar. Let’s </w:t>
      </w:r>
      <w:r w:rsidR="00961CDC">
        <w:rPr>
          <w:lang w:val="en-US"/>
        </w:rPr>
        <w:t>look</w:t>
      </w:r>
      <w:r>
        <w:rPr>
          <w:lang w:val="en-US"/>
        </w:rPr>
        <w:t xml:space="preserve"> at the interface of the smartphone app first.</w:t>
      </w:r>
    </w:p>
    <w:p w14:paraId="516F2308" w14:textId="2F9FD8CD" w:rsidR="006C6E37" w:rsidRDefault="006C6E37" w:rsidP="00401484">
      <w:pPr>
        <w:rPr>
          <w:lang w:val="en-US"/>
        </w:rPr>
      </w:pPr>
    </w:p>
    <w:p w14:paraId="2F1155EE" w14:textId="6CC6B10A" w:rsidR="00687E2A" w:rsidRPr="003E4582" w:rsidRDefault="005949E0" w:rsidP="00E77BFF">
      <w:pPr>
        <w:rPr>
          <w:lang w:val="en-US"/>
        </w:rPr>
      </w:pPr>
      <w:r>
        <w:rPr>
          <w:lang w:val="en-US"/>
        </w:rPr>
        <w:t xml:space="preserve"> </w:t>
      </w:r>
      <w:r w:rsidR="00345B11" w:rsidRPr="00961CDC">
        <w:rPr>
          <w:lang w:val="en-US"/>
        </w:rPr>
        <w:t xml:space="preserve"> </w:t>
      </w:r>
      <w:r w:rsidR="00687E2A">
        <w:rPr>
          <w:noProof/>
        </w:rPr>
        <w:drawing>
          <wp:inline distT="0" distB="0" distL="0" distR="0" wp14:anchorId="47CC138F" wp14:editId="64B2105A">
            <wp:extent cx="2145971" cy="4311812"/>
            <wp:effectExtent l="0" t="0" r="698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145971" cy="4311812"/>
                    </a:xfrm>
                    <a:prstGeom prst="rect">
                      <a:avLst/>
                    </a:prstGeom>
                    <a:noFill/>
                    <a:ln>
                      <a:noFill/>
                    </a:ln>
                  </pic:spPr>
                </pic:pic>
              </a:graphicData>
            </a:graphic>
          </wp:inline>
        </w:drawing>
      </w:r>
      <w:r w:rsidR="00345B11" w:rsidRPr="003E4582">
        <w:rPr>
          <w:lang w:val="en-US"/>
        </w:rPr>
        <w:t xml:space="preserve"> </w:t>
      </w:r>
      <w:r w:rsidR="00345B11">
        <w:rPr>
          <w:noProof/>
        </w:rPr>
        <w:drawing>
          <wp:inline distT="0" distB="0" distL="0" distR="0" wp14:anchorId="5299EDE7" wp14:editId="35365515">
            <wp:extent cx="2161285" cy="4342581"/>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161285" cy="4342581"/>
                    </a:xfrm>
                    <a:prstGeom prst="rect">
                      <a:avLst/>
                    </a:prstGeom>
                    <a:noFill/>
                    <a:ln>
                      <a:noFill/>
                    </a:ln>
                  </pic:spPr>
                </pic:pic>
              </a:graphicData>
            </a:graphic>
          </wp:inline>
        </w:drawing>
      </w:r>
      <w:r w:rsidR="00345B11" w:rsidRPr="003E4582">
        <w:rPr>
          <w:lang w:val="en-US"/>
        </w:rPr>
        <w:t xml:space="preserve"> </w:t>
      </w:r>
      <w:r w:rsidR="00687E2A">
        <w:rPr>
          <w:noProof/>
        </w:rPr>
        <w:drawing>
          <wp:inline distT="0" distB="0" distL="0" distR="0" wp14:anchorId="1EE04937" wp14:editId="222B0E2C">
            <wp:extent cx="2174377" cy="436888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174377" cy="4368887"/>
                    </a:xfrm>
                    <a:prstGeom prst="rect">
                      <a:avLst/>
                    </a:prstGeom>
                    <a:noFill/>
                    <a:ln>
                      <a:noFill/>
                    </a:ln>
                  </pic:spPr>
                </pic:pic>
              </a:graphicData>
            </a:graphic>
          </wp:inline>
        </w:drawing>
      </w:r>
    </w:p>
    <w:p w14:paraId="4DDF1E26" w14:textId="057E6CC5" w:rsidR="00921B47" w:rsidRDefault="003E4582" w:rsidP="00E77BFF">
      <w:pPr>
        <w:rPr>
          <w:lang w:val="en-US"/>
        </w:rPr>
      </w:pPr>
      <w:r w:rsidRPr="003E4582">
        <w:rPr>
          <w:lang w:val="en-US"/>
        </w:rPr>
        <w:t>In the first image, y</w:t>
      </w:r>
      <w:r>
        <w:rPr>
          <w:lang w:val="en-US"/>
        </w:rPr>
        <w:t>ou can see the VTube Studio loading screen. If you want to find out the version of the app you’re using, it’ll be shown right there.</w:t>
      </w:r>
    </w:p>
    <w:p w14:paraId="5E1F7C02" w14:textId="78E54CA3" w:rsidR="003E4582" w:rsidRDefault="003E4582" w:rsidP="00E77BFF">
      <w:pPr>
        <w:rPr>
          <w:lang w:val="en-US"/>
        </w:rPr>
      </w:pPr>
    </w:p>
    <w:p w14:paraId="0FBA0958" w14:textId="6B018794" w:rsidR="003E4582" w:rsidRDefault="003E4582" w:rsidP="00E77BFF">
      <w:pPr>
        <w:rPr>
          <w:lang w:val="en-US"/>
        </w:rPr>
      </w:pPr>
      <w:r>
        <w:rPr>
          <w:lang w:val="en-US"/>
        </w:rPr>
        <w:t>The second image shows the main menu of the app. From there, you can access the main app functionality. From top to bottom:</w:t>
      </w:r>
    </w:p>
    <w:p w14:paraId="34BB35AC" w14:textId="0D06D989" w:rsidR="003E4582" w:rsidRDefault="003E4582" w:rsidP="00E77BFF">
      <w:pPr>
        <w:rPr>
          <w:lang w:val="en-US"/>
        </w:rPr>
      </w:pPr>
    </w:p>
    <w:p w14:paraId="5AD40C46" w14:textId="7721F12C" w:rsidR="003E4582" w:rsidRDefault="003E4582" w:rsidP="003E4582">
      <w:pPr>
        <w:pStyle w:val="Listenabsatz"/>
        <w:numPr>
          <w:ilvl w:val="0"/>
          <w:numId w:val="8"/>
        </w:numPr>
        <w:rPr>
          <w:lang w:val="en-US"/>
        </w:rPr>
      </w:pPr>
      <w:r>
        <w:rPr>
          <w:lang w:val="en-US"/>
        </w:rPr>
        <w:t>Show camera preview image (see also third image). The icon next to it starts the camera calibration without showing the camera preview. You can also calibrate by clicking on the camera preview image when it’s shown.</w:t>
      </w:r>
    </w:p>
    <w:p w14:paraId="6C2E0BEF" w14:textId="68F44002" w:rsidR="003E4582" w:rsidRDefault="003E4582" w:rsidP="003E4582">
      <w:pPr>
        <w:pStyle w:val="Listenabsatz"/>
        <w:numPr>
          <w:ilvl w:val="0"/>
          <w:numId w:val="8"/>
        </w:numPr>
        <w:rPr>
          <w:lang w:val="en-US"/>
        </w:rPr>
      </w:pPr>
      <w:r>
        <w:rPr>
          <w:lang w:val="en-US"/>
        </w:rPr>
        <w:t>Show model selection bar.</w:t>
      </w:r>
    </w:p>
    <w:p w14:paraId="7D487253" w14:textId="6DAB88D7" w:rsidR="003E4582" w:rsidRDefault="003E4582" w:rsidP="003E4582">
      <w:pPr>
        <w:pStyle w:val="Listenabsatz"/>
        <w:numPr>
          <w:ilvl w:val="0"/>
          <w:numId w:val="8"/>
        </w:numPr>
        <w:rPr>
          <w:lang w:val="en-US"/>
        </w:rPr>
      </w:pPr>
      <w:r>
        <w:rPr>
          <w:lang w:val="en-US"/>
        </w:rPr>
        <w:t>Change background</w:t>
      </w:r>
      <w:r w:rsidR="00EE09CC">
        <w:rPr>
          <w:lang w:val="en-US"/>
        </w:rPr>
        <w:t xml:space="preserve"> (</w:t>
      </w:r>
      <w:r w:rsidR="00683FBE">
        <w:rPr>
          <w:lang w:val="en-US"/>
        </w:rPr>
        <w:t>shows background selection list</w:t>
      </w:r>
      <w:r w:rsidR="00EE09CC">
        <w:rPr>
          <w:lang w:val="en-US"/>
        </w:rPr>
        <w:t>).</w:t>
      </w:r>
    </w:p>
    <w:p w14:paraId="278A9BDF" w14:textId="53C78DF7" w:rsidR="006F037E" w:rsidRDefault="006F037E" w:rsidP="003E4582">
      <w:pPr>
        <w:pStyle w:val="Listenabsatz"/>
        <w:numPr>
          <w:ilvl w:val="0"/>
          <w:numId w:val="8"/>
        </w:numPr>
        <w:rPr>
          <w:lang w:val="en-US"/>
        </w:rPr>
      </w:pPr>
      <w:r>
        <w:rPr>
          <w:lang w:val="en-US"/>
        </w:rPr>
        <w:t>Lock model position (will make sure you can’t accidentally move the model around when touching the screen, face tracking will still move/animate the model).</w:t>
      </w:r>
    </w:p>
    <w:p w14:paraId="068D4395" w14:textId="299E2AE0" w:rsidR="006F037E" w:rsidRDefault="006F037E" w:rsidP="003E4582">
      <w:pPr>
        <w:pStyle w:val="Listenabsatz"/>
        <w:numPr>
          <w:ilvl w:val="0"/>
          <w:numId w:val="8"/>
        </w:numPr>
        <w:rPr>
          <w:lang w:val="en-US"/>
        </w:rPr>
      </w:pPr>
      <w:r>
        <w:rPr>
          <w:lang w:val="en-US"/>
        </w:rPr>
        <w:t>Show settings, including VTube Studio model and hotkey setup.</w:t>
      </w:r>
    </w:p>
    <w:p w14:paraId="33DFADAA" w14:textId="68842724" w:rsidR="006F037E" w:rsidRDefault="006F037E" w:rsidP="003E4582">
      <w:pPr>
        <w:pStyle w:val="Listenabsatz"/>
        <w:numPr>
          <w:ilvl w:val="0"/>
          <w:numId w:val="8"/>
        </w:numPr>
        <w:rPr>
          <w:lang w:val="en-US"/>
        </w:rPr>
      </w:pPr>
      <w:r>
        <w:rPr>
          <w:lang w:val="en-US"/>
        </w:rPr>
        <w:t>Show logs (if you run into any issues/errors, check the log).</w:t>
      </w:r>
    </w:p>
    <w:p w14:paraId="30DE81AC" w14:textId="7434DFCC" w:rsidR="006F037E" w:rsidRPr="003E4582" w:rsidRDefault="006F037E" w:rsidP="003E4582">
      <w:pPr>
        <w:pStyle w:val="Listenabsatz"/>
        <w:numPr>
          <w:ilvl w:val="0"/>
          <w:numId w:val="8"/>
        </w:numPr>
        <w:rPr>
          <w:lang w:val="en-US"/>
        </w:rPr>
      </w:pPr>
      <w:r>
        <w:rPr>
          <w:lang w:val="en-US"/>
        </w:rPr>
        <w:t>Hide main menu icons. Double-clicking anywhere on the screen will show the menu icons again.</w:t>
      </w:r>
    </w:p>
    <w:p w14:paraId="1FABAA6F" w14:textId="17B634E0" w:rsidR="003E4582" w:rsidRPr="003E4582" w:rsidRDefault="003E4582" w:rsidP="00E77BFF">
      <w:pPr>
        <w:rPr>
          <w:lang w:val="en-US"/>
        </w:rPr>
      </w:pPr>
    </w:p>
    <w:p w14:paraId="441732F7" w14:textId="450BEE88" w:rsidR="003E4582" w:rsidRDefault="00935A47" w:rsidP="00E77BFF">
      <w:pPr>
        <w:rPr>
          <w:lang w:val="en-US"/>
        </w:rPr>
      </w:pPr>
      <w:r>
        <w:rPr>
          <w:lang w:val="en-US"/>
        </w:rPr>
        <w:t>Now let’s see what happens when you click the “Show model selection bar” icon.</w:t>
      </w:r>
    </w:p>
    <w:p w14:paraId="3E7896A9" w14:textId="77777777" w:rsidR="00935A47" w:rsidRDefault="00935A47" w:rsidP="00935A47">
      <w:pPr>
        <w:rPr>
          <w:lang w:val="en-US"/>
        </w:rPr>
      </w:pPr>
    </w:p>
    <w:p w14:paraId="3338A803" w14:textId="77777777" w:rsidR="00935A47" w:rsidRPr="003E4582" w:rsidRDefault="00935A47" w:rsidP="00935A47">
      <w:pPr>
        <w:rPr>
          <w:lang w:val="en-US"/>
        </w:rPr>
      </w:pPr>
      <w:r>
        <w:rPr>
          <w:lang w:val="en-US"/>
        </w:rPr>
        <w:lastRenderedPageBreak/>
        <w:t xml:space="preserve"> </w:t>
      </w:r>
      <w:r w:rsidRPr="00961CDC">
        <w:rPr>
          <w:lang w:val="en-US"/>
        </w:rPr>
        <w:t xml:space="preserve"> </w:t>
      </w:r>
      <w:bookmarkStart w:id="7" w:name="_Hlk52149808"/>
      <w:r>
        <w:rPr>
          <w:noProof/>
        </w:rPr>
        <w:drawing>
          <wp:inline distT="0" distB="0" distL="0" distR="0" wp14:anchorId="1F925408" wp14:editId="117FC520">
            <wp:extent cx="2145970" cy="4311812"/>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145970" cy="4311812"/>
                    </a:xfrm>
                    <a:prstGeom prst="rect">
                      <a:avLst/>
                    </a:prstGeom>
                    <a:noFill/>
                    <a:ln>
                      <a:noFill/>
                    </a:ln>
                  </pic:spPr>
                </pic:pic>
              </a:graphicData>
            </a:graphic>
          </wp:inline>
        </w:drawing>
      </w:r>
      <w:r w:rsidRPr="003E4582">
        <w:rPr>
          <w:lang w:val="en-US"/>
        </w:rPr>
        <w:t xml:space="preserve"> </w:t>
      </w:r>
      <w:r>
        <w:rPr>
          <w:noProof/>
        </w:rPr>
        <w:drawing>
          <wp:inline distT="0" distB="0" distL="0" distR="0" wp14:anchorId="00B1FB0F" wp14:editId="10AE08E5">
            <wp:extent cx="2161284" cy="4342581"/>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161284" cy="4342581"/>
                    </a:xfrm>
                    <a:prstGeom prst="rect">
                      <a:avLst/>
                    </a:prstGeom>
                    <a:noFill/>
                    <a:ln>
                      <a:noFill/>
                    </a:ln>
                  </pic:spPr>
                </pic:pic>
              </a:graphicData>
            </a:graphic>
          </wp:inline>
        </w:drawing>
      </w:r>
      <w:r w:rsidRPr="003E4582">
        <w:rPr>
          <w:lang w:val="en-US"/>
        </w:rPr>
        <w:t xml:space="preserve"> </w:t>
      </w:r>
      <w:r>
        <w:rPr>
          <w:noProof/>
        </w:rPr>
        <w:drawing>
          <wp:inline distT="0" distB="0" distL="0" distR="0" wp14:anchorId="5C2D4E93" wp14:editId="025F2DCC">
            <wp:extent cx="2174376" cy="4368887"/>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174376" cy="4368887"/>
                    </a:xfrm>
                    <a:prstGeom prst="rect">
                      <a:avLst/>
                    </a:prstGeom>
                    <a:noFill/>
                    <a:ln>
                      <a:noFill/>
                    </a:ln>
                  </pic:spPr>
                </pic:pic>
              </a:graphicData>
            </a:graphic>
          </wp:inline>
        </w:drawing>
      </w:r>
    </w:p>
    <w:p w14:paraId="3C182B8E" w14:textId="064BA8E7" w:rsidR="00935A47" w:rsidRDefault="00935A47" w:rsidP="00E77BFF">
      <w:pPr>
        <w:rPr>
          <w:lang w:val="en-US"/>
        </w:rPr>
      </w:pPr>
    </w:p>
    <w:bookmarkEnd w:id="7"/>
    <w:p w14:paraId="1F9B4FE1" w14:textId="5FA3A22E" w:rsidR="00935A47" w:rsidRDefault="00935A47" w:rsidP="00E77BFF">
      <w:pPr>
        <w:rPr>
          <w:lang w:val="en-US"/>
        </w:rPr>
      </w:pPr>
    </w:p>
    <w:p w14:paraId="2391A451" w14:textId="188D3708" w:rsidR="00935A47" w:rsidRDefault="002D5D06" w:rsidP="00E77BFF">
      <w:pPr>
        <w:rPr>
          <w:lang w:val="en-US"/>
        </w:rPr>
      </w:pPr>
      <w:r>
        <w:rPr>
          <w:lang w:val="en-US"/>
        </w:rPr>
        <w:t xml:space="preserve">The first item will open a guide on how to load your own models into the app (this document). The second button will unload the model if a model is currently loaded. </w:t>
      </w:r>
    </w:p>
    <w:p w14:paraId="0250DC89" w14:textId="7329261E" w:rsidR="002D5D06" w:rsidRDefault="002D5D06" w:rsidP="00E77BFF">
      <w:pPr>
        <w:rPr>
          <w:lang w:val="en-US"/>
        </w:rPr>
      </w:pPr>
    </w:p>
    <w:p w14:paraId="0CA84F81" w14:textId="32AFDC85" w:rsidR="002D5D06" w:rsidRDefault="002D5D06" w:rsidP="00E77BFF">
      <w:pPr>
        <w:rPr>
          <w:lang w:val="en-US"/>
        </w:rPr>
      </w:pPr>
      <w:r>
        <w:rPr>
          <w:lang w:val="en-US"/>
        </w:rPr>
        <w:t xml:space="preserve">The items after that are the models currently available in the app. VTube Studio comes with a couple example models for you to play around with. After clicking a model, it’ll be loaded into the scene. If the model is not yet configured, you’ll be asked to run the </w:t>
      </w:r>
      <w:r w:rsidRPr="002D5D06">
        <w:rPr>
          <w:b/>
          <w:lang w:val="en-US"/>
        </w:rPr>
        <w:t>“Auto-Setup”</w:t>
      </w:r>
      <w:r>
        <w:rPr>
          <w:lang w:val="en-US"/>
        </w:rPr>
        <w:t xml:space="preserve"> for iOS or Android which will set the model up based on default Live2D parameter names and value ranges. This will be covered later.</w:t>
      </w:r>
    </w:p>
    <w:p w14:paraId="7119F8F5" w14:textId="0C70B3F0" w:rsidR="002D5D06" w:rsidRDefault="002D5D06" w:rsidP="00E77BFF">
      <w:pPr>
        <w:rPr>
          <w:lang w:val="en-US"/>
        </w:rPr>
      </w:pPr>
    </w:p>
    <w:p w14:paraId="5AB3A513" w14:textId="0DFB1A55" w:rsidR="002D5D06" w:rsidRDefault="002D5D06" w:rsidP="00E77BFF">
      <w:pPr>
        <w:rPr>
          <w:lang w:val="en-US"/>
        </w:rPr>
      </w:pPr>
      <w:r>
        <w:rPr>
          <w:lang w:val="en-US"/>
        </w:rPr>
        <w:t xml:space="preserve">Once the model is properly configured, the model will imitate your movement and facial expressions. </w:t>
      </w:r>
      <w:r w:rsidR="00C02E02">
        <w:rPr>
          <w:lang w:val="en-US"/>
        </w:rPr>
        <w:t>You can move, rotate and scale the model with the usual</w:t>
      </w:r>
      <w:r w:rsidR="008C65ED">
        <w:rPr>
          <w:lang w:val="en-US"/>
        </w:rPr>
        <w:t xml:space="preserve"> touch</w:t>
      </w:r>
      <w:r w:rsidR="00C02E02">
        <w:rPr>
          <w:lang w:val="en-US"/>
        </w:rPr>
        <w:t xml:space="preserve"> gestures. When</w:t>
      </w:r>
      <w:r w:rsidR="008C65ED">
        <w:rPr>
          <w:lang w:val="en-US"/>
        </w:rPr>
        <w:t xml:space="preserve"> opening a model in the PC app, the controls for moving/rotating/scaling will be shown on the screen.</w:t>
      </w:r>
    </w:p>
    <w:p w14:paraId="5D0280DC" w14:textId="77777777" w:rsidR="00C02E02" w:rsidRDefault="00C02E02" w:rsidP="00E77BFF">
      <w:pPr>
        <w:rPr>
          <w:lang w:val="en-US"/>
        </w:rPr>
      </w:pPr>
    </w:p>
    <w:p w14:paraId="74275D6A" w14:textId="30B58819" w:rsidR="00935A47" w:rsidRDefault="00EE09CC" w:rsidP="00E77BFF">
      <w:pPr>
        <w:rPr>
          <w:lang w:val="en-US"/>
        </w:rPr>
      </w:pPr>
      <w:r>
        <w:rPr>
          <w:lang w:val="en-US"/>
        </w:rPr>
        <w:t>You can close the camera preview at any time. There is no reason to keep it open.</w:t>
      </w:r>
      <w:r w:rsidR="008C65ED">
        <w:rPr>
          <w:lang w:val="en-US"/>
        </w:rPr>
        <w:t xml:space="preserve"> You can c</w:t>
      </w:r>
      <w:r w:rsidR="008C65ED" w:rsidRPr="008C65ED">
        <w:rPr>
          <w:lang w:val="en-US"/>
        </w:rPr>
        <w:t>lick the camera preview window to calibrate the face tracking. While doing this, keep your face at a normal distance from the camera with a neutral expression on your face.</w:t>
      </w:r>
      <w:r w:rsidR="008C65ED">
        <w:rPr>
          <w:lang w:val="en-US"/>
        </w:rPr>
        <w:t xml:space="preserve"> This is especially important on </w:t>
      </w:r>
      <w:proofErr w:type="gramStart"/>
      <w:r w:rsidR="008C65ED">
        <w:rPr>
          <w:lang w:val="en-US"/>
        </w:rPr>
        <w:t>Android</w:t>
      </w:r>
      <w:r w:rsidR="00981936">
        <w:rPr>
          <w:lang w:val="en-US"/>
        </w:rPr>
        <w:t>,</w:t>
      </w:r>
      <w:proofErr w:type="gramEnd"/>
      <w:r w:rsidR="00981936">
        <w:rPr>
          <w:lang w:val="en-US"/>
        </w:rPr>
        <w:t xml:space="preserve"> iOS only needs calibration to reset the face direction.</w:t>
      </w:r>
    </w:p>
    <w:p w14:paraId="667D5B02" w14:textId="2BCB809D" w:rsidR="00A24F9D" w:rsidRDefault="00A24F9D" w:rsidP="00A24F9D">
      <w:pPr>
        <w:rPr>
          <w:lang w:val="en-US"/>
        </w:rPr>
      </w:pPr>
    </w:p>
    <w:p w14:paraId="3911E346" w14:textId="7E48BEE8" w:rsidR="00580F6F" w:rsidRDefault="00580F6F" w:rsidP="00A24F9D">
      <w:pPr>
        <w:rPr>
          <w:lang w:val="en-US"/>
        </w:rPr>
      </w:pPr>
    </w:p>
    <w:p w14:paraId="47D0B940" w14:textId="075C6B48" w:rsidR="00580F6F" w:rsidRDefault="00580F6F" w:rsidP="00A24F9D">
      <w:pPr>
        <w:rPr>
          <w:lang w:val="en-US"/>
        </w:rPr>
      </w:pPr>
    </w:p>
    <w:p w14:paraId="7F8C5343" w14:textId="518F514A" w:rsidR="00580F6F" w:rsidRDefault="00580F6F" w:rsidP="00A24F9D">
      <w:pPr>
        <w:rPr>
          <w:lang w:val="en-US"/>
        </w:rPr>
      </w:pPr>
    </w:p>
    <w:p w14:paraId="022E5DBA" w14:textId="05C8AF38" w:rsidR="00580F6F" w:rsidRDefault="00580F6F" w:rsidP="00A24F9D">
      <w:pPr>
        <w:rPr>
          <w:lang w:val="en-US"/>
        </w:rPr>
      </w:pPr>
    </w:p>
    <w:p w14:paraId="7EF6BA07" w14:textId="470F1ABC" w:rsidR="00580F6F" w:rsidRDefault="00580F6F" w:rsidP="00A24F9D">
      <w:pPr>
        <w:rPr>
          <w:lang w:val="en-US"/>
        </w:rPr>
      </w:pPr>
    </w:p>
    <w:p w14:paraId="298173F1" w14:textId="3BB760EE" w:rsidR="00580F6F" w:rsidRDefault="00580F6F" w:rsidP="00A24F9D">
      <w:pPr>
        <w:rPr>
          <w:lang w:val="en-US"/>
        </w:rPr>
      </w:pPr>
    </w:p>
    <w:p w14:paraId="050E5B9D" w14:textId="76B40195" w:rsidR="00580F6F" w:rsidRDefault="00580F6F" w:rsidP="00A24F9D">
      <w:pPr>
        <w:rPr>
          <w:lang w:val="en-US"/>
        </w:rPr>
      </w:pPr>
    </w:p>
    <w:p w14:paraId="72AD95C1" w14:textId="1BC11968" w:rsidR="00580F6F" w:rsidRDefault="00580F6F" w:rsidP="00A24F9D">
      <w:pPr>
        <w:rPr>
          <w:lang w:val="en-US"/>
        </w:rPr>
      </w:pPr>
    </w:p>
    <w:p w14:paraId="59F86A65" w14:textId="005B63BE" w:rsidR="00580F6F" w:rsidRDefault="00580F6F" w:rsidP="00A24F9D">
      <w:pPr>
        <w:rPr>
          <w:lang w:val="en-US"/>
        </w:rPr>
      </w:pPr>
    </w:p>
    <w:p w14:paraId="4D0E1A5C" w14:textId="15799B89" w:rsidR="00580F6F" w:rsidRDefault="00580F6F" w:rsidP="00A24F9D">
      <w:pPr>
        <w:rPr>
          <w:lang w:val="en-US"/>
        </w:rPr>
      </w:pPr>
    </w:p>
    <w:p w14:paraId="7550922F" w14:textId="50475C53" w:rsidR="00580F6F" w:rsidRDefault="00580F6F" w:rsidP="00A24F9D">
      <w:pPr>
        <w:rPr>
          <w:lang w:val="en-US"/>
        </w:rPr>
      </w:pPr>
    </w:p>
    <w:p w14:paraId="5CADB265" w14:textId="77777777" w:rsidR="00580F6F" w:rsidRDefault="00580F6F" w:rsidP="00A24F9D">
      <w:pPr>
        <w:rPr>
          <w:lang w:val="en-US"/>
        </w:rPr>
      </w:pPr>
    </w:p>
    <w:p w14:paraId="72194BE4" w14:textId="31EC0B64" w:rsidR="00A24F9D" w:rsidRDefault="00A24F9D" w:rsidP="00A24F9D">
      <w:pPr>
        <w:pStyle w:val="berschrift1"/>
        <w:rPr>
          <w:caps w:val="0"/>
          <w:sz w:val="26"/>
          <w:szCs w:val="26"/>
        </w:rPr>
      </w:pPr>
      <w:bookmarkStart w:id="8" w:name="_Toc56543947"/>
      <w:proofErr w:type="spellStart"/>
      <w:r>
        <w:rPr>
          <w:caps w:val="0"/>
          <w:sz w:val="26"/>
          <w:szCs w:val="26"/>
        </w:rPr>
        <w:lastRenderedPageBreak/>
        <w:t>Loading</w:t>
      </w:r>
      <w:proofErr w:type="spellEnd"/>
      <w:r>
        <w:rPr>
          <w:caps w:val="0"/>
          <w:sz w:val="26"/>
          <w:szCs w:val="26"/>
        </w:rPr>
        <w:t xml:space="preserve"> </w:t>
      </w:r>
      <w:proofErr w:type="spellStart"/>
      <w:r>
        <w:rPr>
          <w:caps w:val="0"/>
          <w:sz w:val="26"/>
          <w:szCs w:val="26"/>
        </w:rPr>
        <w:t>your</w:t>
      </w:r>
      <w:proofErr w:type="spellEnd"/>
      <w:r>
        <w:rPr>
          <w:caps w:val="0"/>
          <w:sz w:val="26"/>
          <w:szCs w:val="26"/>
        </w:rPr>
        <w:t xml:space="preserve"> own Models</w:t>
      </w:r>
      <w:bookmarkEnd w:id="8"/>
    </w:p>
    <w:p w14:paraId="7FA9DBAF" w14:textId="325DC6C1" w:rsidR="002E1A16" w:rsidRDefault="002E1A16" w:rsidP="00A24F9D"/>
    <w:p w14:paraId="62D7250C" w14:textId="0E908300" w:rsidR="00AE4260" w:rsidRDefault="00AE4260" w:rsidP="00AE4260">
      <w:pPr>
        <w:rPr>
          <w:lang w:val="en-US"/>
        </w:rPr>
      </w:pPr>
      <w:r>
        <w:rPr>
          <w:lang w:val="en-US"/>
        </w:rPr>
        <w:t xml:space="preserve">VTube Studio comes with a few default models. Most of them belong to </w:t>
      </w:r>
      <w:r w:rsidRPr="00AE4260">
        <w:rPr>
          <w:i/>
          <w:iCs/>
          <w:lang w:val="en-US"/>
        </w:rPr>
        <w:t>Live2D Inc</w:t>
      </w:r>
      <w:r>
        <w:rPr>
          <w:i/>
          <w:iCs/>
          <w:lang w:val="en-US"/>
        </w:rPr>
        <w:t>.</w:t>
      </w:r>
      <w:r>
        <w:rPr>
          <w:lang w:val="en-US"/>
        </w:rPr>
        <w:t xml:space="preserve">, so please be sure to read the chapter </w:t>
      </w:r>
      <w:r w:rsidRPr="00AE4260">
        <w:rPr>
          <w:b/>
          <w:lang w:val="en-US"/>
        </w:rPr>
        <w:t>“Privacy Policy and Licensing”</w:t>
      </w:r>
      <w:r>
        <w:rPr>
          <w:lang w:val="en-US"/>
        </w:rPr>
        <w:t xml:space="preserve"> if you want to use them in your streams.</w:t>
      </w:r>
    </w:p>
    <w:p w14:paraId="72B534F1" w14:textId="77777777" w:rsidR="00AE4260" w:rsidRDefault="00AE4260" w:rsidP="00AE4260">
      <w:pPr>
        <w:rPr>
          <w:lang w:val="en-US"/>
        </w:rPr>
      </w:pPr>
    </w:p>
    <w:p w14:paraId="2CBCFDDC" w14:textId="2F7B22A5" w:rsidR="00AE4260" w:rsidRDefault="00024697" w:rsidP="00AE4260">
      <w:pPr>
        <w:rPr>
          <w:lang w:val="en-US"/>
        </w:rPr>
      </w:pPr>
      <w:r>
        <w:rPr>
          <w:lang w:val="en-US"/>
        </w:rPr>
        <w:t>This chapter covers how to load your own Live2D models into VTube Studio. It will be assumed that you already have your Live2D model finished and have a basic understanding what Live2D is and how it works (Live2D parameters, etc.)</w:t>
      </w:r>
    </w:p>
    <w:p w14:paraId="2CDCEA9F" w14:textId="77777777" w:rsidR="00024697" w:rsidRDefault="00024697" w:rsidP="00024697">
      <w:pPr>
        <w:rPr>
          <w:lang w:val="en-US"/>
        </w:rPr>
      </w:pPr>
    </w:p>
    <w:p w14:paraId="32219D52" w14:textId="1725E69E" w:rsidR="00024697" w:rsidRPr="00024697" w:rsidRDefault="00024697" w:rsidP="00024697">
      <w:pPr>
        <w:pStyle w:val="berschrift2"/>
        <w:rPr>
          <w:lang w:val="en-US"/>
        </w:rPr>
      </w:pPr>
      <w:bookmarkStart w:id="9" w:name="_Toc56543948"/>
      <w:r w:rsidRPr="00024697">
        <w:rPr>
          <w:lang w:val="en-US"/>
        </w:rPr>
        <w:t>Preparing your Live2D model f</w:t>
      </w:r>
      <w:r>
        <w:rPr>
          <w:lang w:val="en-US"/>
        </w:rPr>
        <w:t>or VTube Studio</w:t>
      </w:r>
      <w:bookmarkEnd w:id="9"/>
    </w:p>
    <w:p w14:paraId="3746A962" w14:textId="240CF492" w:rsidR="00024697" w:rsidRDefault="00024697" w:rsidP="00AE4260">
      <w:pPr>
        <w:rPr>
          <w:lang w:val="en-US"/>
        </w:rPr>
      </w:pPr>
    </w:p>
    <w:p w14:paraId="200F4F38" w14:textId="2D25F6D3" w:rsidR="00024697" w:rsidRDefault="00024697" w:rsidP="00AE4260">
      <w:pPr>
        <w:rPr>
          <w:lang w:val="en-US"/>
        </w:rPr>
      </w:pPr>
      <w:r>
        <w:rPr>
          <w:lang w:val="en-US"/>
        </w:rPr>
        <w:t xml:space="preserve">There isn’t really any specific special preparation you need to do with your Live2D </w:t>
      </w:r>
      <w:proofErr w:type="gramStart"/>
      <w:r>
        <w:rPr>
          <w:lang w:val="en-US"/>
        </w:rPr>
        <w:t>model</w:t>
      </w:r>
      <w:proofErr w:type="gramEnd"/>
      <w:r>
        <w:rPr>
          <w:lang w:val="en-US"/>
        </w:rPr>
        <w:t xml:space="preserve"> so it works with VTube Studio.</w:t>
      </w:r>
      <w:r w:rsidR="00120F9D">
        <w:rPr>
          <w:lang w:val="en-US"/>
        </w:rPr>
        <w:t xml:space="preserve"> As explained in the chapter </w:t>
      </w:r>
      <w:r w:rsidR="00120F9D" w:rsidRPr="001F4E83">
        <w:rPr>
          <w:b/>
          <w:lang w:val="en-US"/>
        </w:rPr>
        <w:t>“VTS Parameter Setup”</w:t>
      </w:r>
      <w:r w:rsidR="00120F9D">
        <w:rPr>
          <w:lang w:val="en-US"/>
        </w:rPr>
        <w:t>, you can map any face tracking parameter to any Live2D parameter, so you could theoretically choose parameter IDs and ranges however you want.</w:t>
      </w:r>
    </w:p>
    <w:p w14:paraId="247ACA6E" w14:textId="15B4A645" w:rsidR="00120F9D" w:rsidRDefault="00120F9D" w:rsidP="00AE4260">
      <w:pPr>
        <w:rPr>
          <w:lang w:val="en-US"/>
        </w:rPr>
      </w:pPr>
    </w:p>
    <w:p w14:paraId="4E5B6368" w14:textId="57740E15" w:rsidR="00120F9D" w:rsidRDefault="00120F9D" w:rsidP="00AE4260">
      <w:pPr>
        <w:rPr>
          <w:lang w:val="en-US"/>
        </w:rPr>
      </w:pPr>
      <w:r>
        <w:rPr>
          <w:lang w:val="en-US"/>
        </w:rPr>
        <w:t xml:space="preserve">However, it is recommended to </w:t>
      </w:r>
      <w:r w:rsidR="00B82E07">
        <w:rPr>
          <w:lang w:val="en-US"/>
        </w:rPr>
        <w:t>adhere</w:t>
      </w:r>
      <w:r w:rsidR="00F31361">
        <w:rPr>
          <w:lang w:val="en-US"/>
        </w:rPr>
        <w:t xml:space="preserve"> to the default IDs and parameter ranges (min/max). Please also note that only the Live2D parameter IDs matter to VTube Studio, not the Live2D parameter names.</w:t>
      </w:r>
    </w:p>
    <w:p w14:paraId="1A4D0DAE" w14:textId="19127BB8" w:rsidR="00F31361" w:rsidRDefault="00F31361" w:rsidP="00AE4260">
      <w:pPr>
        <w:rPr>
          <w:lang w:val="en-US"/>
        </w:rPr>
      </w:pPr>
    </w:p>
    <w:p w14:paraId="7520FB76" w14:textId="5B85CBEF" w:rsidR="00F31361" w:rsidRDefault="00F31361" w:rsidP="00AE4260">
      <w:pPr>
        <w:rPr>
          <w:lang w:val="en-US"/>
        </w:rPr>
      </w:pPr>
      <w:r>
        <w:rPr>
          <w:lang w:val="en-US"/>
        </w:rPr>
        <w:t>When you’re don</w:t>
      </w:r>
      <w:r w:rsidR="0033237A">
        <w:rPr>
          <w:lang w:val="en-US"/>
        </w:rPr>
        <w:t>e</w:t>
      </w:r>
      <w:r>
        <w:rPr>
          <w:lang w:val="en-US"/>
        </w:rPr>
        <w:t xml:space="preserve"> with your model, export it via </w:t>
      </w:r>
      <w:r w:rsidRPr="00F31361">
        <w:rPr>
          <w:b/>
          <w:lang w:val="en-US"/>
        </w:rPr>
        <w:t xml:space="preserve">File </w:t>
      </w:r>
      <w:r w:rsidRPr="00F31361">
        <w:rPr>
          <w:b/>
          <w:lang w:val="en-US"/>
        </w:rPr>
        <w:sym w:font="Wingdings" w:char="F0E0"/>
      </w:r>
      <w:r w:rsidRPr="00F31361">
        <w:rPr>
          <w:b/>
          <w:lang w:val="en-US"/>
        </w:rPr>
        <w:t xml:space="preserve"> Export For Runtime </w:t>
      </w:r>
      <w:r w:rsidRPr="00F31361">
        <w:rPr>
          <w:b/>
          <w:lang w:val="en-US"/>
        </w:rPr>
        <w:sym w:font="Wingdings" w:char="F0E0"/>
      </w:r>
      <w:r w:rsidRPr="00F31361">
        <w:rPr>
          <w:b/>
          <w:lang w:val="en-US"/>
        </w:rPr>
        <w:t xml:space="preserve"> Export </w:t>
      </w:r>
      <w:proofErr w:type="gramStart"/>
      <w:r w:rsidRPr="00F31361">
        <w:rPr>
          <w:b/>
          <w:lang w:val="en-US"/>
        </w:rPr>
        <w:t>as .moc</w:t>
      </w:r>
      <w:proofErr w:type="gramEnd"/>
      <w:r w:rsidRPr="00F31361">
        <w:rPr>
          <w:b/>
          <w:lang w:val="en-US"/>
        </w:rPr>
        <w:t>3 file</w:t>
      </w:r>
    </w:p>
    <w:p w14:paraId="41BCBA94" w14:textId="77F9CED6" w:rsidR="00F31361" w:rsidRDefault="00F31361" w:rsidP="00AE4260">
      <w:pPr>
        <w:rPr>
          <w:lang w:val="en-US"/>
        </w:rPr>
      </w:pPr>
      <w:r>
        <w:rPr>
          <w:lang w:val="en-US"/>
        </w:rPr>
        <w:t>Make sure to choose the following settings:</w:t>
      </w:r>
    </w:p>
    <w:p w14:paraId="3BEE7E4E" w14:textId="47703D4B" w:rsidR="00E5645C" w:rsidRPr="00E5645C" w:rsidRDefault="00E5645C" w:rsidP="00AE4260">
      <w:pPr>
        <w:rPr>
          <w:sz w:val="10"/>
          <w:szCs w:val="10"/>
          <w:lang w:val="en-US"/>
        </w:rPr>
      </w:pPr>
      <w:r w:rsidRPr="00E5645C">
        <w:rPr>
          <w:sz w:val="10"/>
          <w:szCs w:val="10"/>
          <w:lang w:val="en-US"/>
        </w:rPr>
        <w:t xml:space="preserve"> </w:t>
      </w:r>
    </w:p>
    <w:p w14:paraId="024933A4" w14:textId="7C0C1527" w:rsidR="00F31361" w:rsidRDefault="00F31361" w:rsidP="00F31361">
      <w:pPr>
        <w:pStyle w:val="Listenabsatz"/>
        <w:numPr>
          <w:ilvl w:val="0"/>
          <w:numId w:val="18"/>
        </w:numPr>
        <w:rPr>
          <w:lang w:val="en-US"/>
        </w:rPr>
      </w:pPr>
      <w:r>
        <w:rPr>
          <w:lang w:val="en-US"/>
        </w:rPr>
        <w:t>“Export Version” set to “SDK 3.0” or “SDK 3.3” or “SDK 4.0” (recommended).</w:t>
      </w:r>
    </w:p>
    <w:p w14:paraId="2239D2FA" w14:textId="798F1C9A" w:rsidR="00F31361" w:rsidRDefault="00F31361" w:rsidP="00F31361">
      <w:pPr>
        <w:pStyle w:val="Listenabsatz"/>
        <w:numPr>
          <w:ilvl w:val="0"/>
          <w:numId w:val="18"/>
        </w:numPr>
        <w:rPr>
          <w:lang w:val="en-US"/>
        </w:rPr>
      </w:pPr>
      <w:r>
        <w:rPr>
          <w:lang w:val="en-US"/>
        </w:rPr>
        <w:t>“Export Physics settings file (physics3.json)”. If you don’t to this, your model will not have physics. Always export your physics file like this and never independently from the model, as this is the only way to make sure the physics file is “registered” with the model (in the .model3.json file) so it’s usable by VTube Studio.</w:t>
      </w:r>
    </w:p>
    <w:p w14:paraId="190EDE19" w14:textId="77777777" w:rsidR="00F31361" w:rsidRDefault="00F31361" w:rsidP="00F31361">
      <w:pPr>
        <w:pStyle w:val="Listenabsatz"/>
        <w:numPr>
          <w:ilvl w:val="0"/>
          <w:numId w:val="18"/>
        </w:numPr>
        <w:rPr>
          <w:lang w:val="en-US"/>
        </w:rPr>
      </w:pPr>
      <w:r>
        <w:rPr>
          <w:lang w:val="en-US"/>
        </w:rPr>
        <w:t>Export Types: SDK</w:t>
      </w:r>
    </w:p>
    <w:p w14:paraId="29108370" w14:textId="77777777" w:rsidR="00F31361" w:rsidRDefault="00F31361" w:rsidP="00F31361">
      <w:pPr>
        <w:rPr>
          <w:lang w:val="en-US"/>
        </w:rPr>
      </w:pPr>
    </w:p>
    <w:p w14:paraId="792ABC4F" w14:textId="56DB7068" w:rsidR="000E39EB" w:rsidRDefault="000E39EB" w:rsidP="00024697">
      <w:pPr>
        <w:rPr>
          <w:lang w:val="en-US"/>
        </w:rPr>
      </w:pPr>
      <w:r>
        <w:rPr>
          <w:lang w:val="en-US"/>
        </w:rPr>
        <w:t>This will create a folder with the following files</w:t>
      </w:r>
      <w:r w:rsidR="00875AD2">
        <w:rPr>
          <w:lang w:val="en-US"/>
        </w:rPr>
        <w:t xml:space="preserve"> (ignore the files marked red)</w:t>
      </w:r>
      <w:r>
        <w:rPr>
          <w:lang w:val="en-US"/>
        </w:rPr>
        <w:t>. If your model fails to load later in VTube Studio, make sure all files are there</w:t>
      </w:r>
      <w:r w:rsidR="00875AD2">
        <w:rPr>
          <w:lang w:val="en-US"/>
        </w:rPr>
        <w:t>.</w:t>
      </w:r>
    </w:p>
    <w:p w14:paraId="14D75ABD" w14:textId="002C10C0" w:rsidR="000E39EB" w:rsidRDefault="000E39EB" w:rsidP="00024697">
      <w:pPr>
        <w:rPr>
          <w:lang w:val="en-US"/>
        </w:rPr>
      </w:pPr>
      <w:r>
        <w:rPr>
          <w:noProof/>
          <w:lang w:val="en-US"/>
        </w:rPr>
        <w:drawing>
          <wp:inline distT="0" distB="0" distL="0" distR="0" wp14:anchorId="358B5690" wp14:editId="38B33840">
            <wp:extent cx="6601721" cy="4166483"/>
            <wp:effectExtent l="0" t="0" r="8890"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4530" cy="4187189"/>
                    </a:xfrm>
                    <a:prstGeom prst="rect">
                      <a:avLst/>
                    </a:prstGeom>
                    <a:noFill/>
                    <a:ln>
                      <a:noFill/>
                    </a:ln>
                  </pic:spPr>
                </pic:pic>
              </a:graphicData>
            </a:graphic>
          </wp:inline>
        </w:drawing>
      </w:r>
    </w:p>
    <w:p w14:paraId="4E9D182C" w14:textId="5E9F27D1" w:rsidR="00024697" w:rsidRDefault="00024697" w:rsidP="00024697">
      <w:pPr>
        <w:rPr>
          <w:lang w:val="en-US"/>
        </w:rPr>
      </w:pPr>
    </w:p>
    <w:p w14:paraId="617CE683" w14:textId="2A0C15C1" w:rsidR="00875AD2" w:rsidRDefault="00875AD2" w:rsidP="00024697">
      <w:pPr>
        <w:rPr>
          <w:lang w:val="en-US"/>
        </w:rPr>
      </w:pPr>
      <w:r>
        <w:rPr>
          <w:lang w:val="en-US"/>
        </w:rPr>
        <w:lastRenderedPageBreak/>
        <w:t>A short overview</w:t>
      </w:r>
      <w:r w:rsidR="00DD1DD9">
        <w:rPr>
          <w:lang w:val="en-US"/>
        </w:rPr>
        <w:t xml:space="preserve"> about</w:t>
      </w:r>
      <w:r>
        <w:rPr>
          <w:lang w:val="en-US"/>
        </w:rPr>
        <w:t xml:space="preserve"> what these files do:</w:t>
      </w:r>
    </w:p>
    <w:p w14:paraId="0577B0A5" w14:textId="5BC0613D" w:rsidR="00875AD2" w:rsidRDefault="00875AD2" w:rsidP="00024697">
      <w:pPr>
        <w:rPr>
          <w:lang w:val="en-US"/>
        </w:rPr>
      </w:pPr>
    </w:p>
    <w:p w14:paraId="7E5F3CF2" w14:textId="4E8033F0"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&gt;.model3.json</w:t>
      </w:r>
      <w:proofErr w:type="gramEnd"/>
    </w:p>
    <w:p w14:paraId="66EA2BBF" w14:textId="77777777" w:rsidR="00875AD2" w:rsidRDefault="00875AD2" w:rsidP="00875AD2">
      <w:pPr>
        <w:pStyle w:val="Listenabsatz"/>
        <w:numPr>
          <w:ilvl w:val="1"/>
          <w:numId w:val="19"/>
        </w:numPr>
        <w:rPr>
          <w:lang w:val="en-US"/>
        </w:rPr>
      </w:pPr>
      <w:r>
        <w:rPr>
          <w:lang w:val="en-US"/>
        </w:rPr>
        <w:t>Main Live2D model index file.</w:t>
      </w:r>
    </w:p>
    <w:p w14:paraId="784C9099" w14:textId="7B5AD6AA" w:rsidR="00875AD2" w:rsidRDefault="00875AD2" w:rsidP="00875AD2">
      <w:pPr>
        <w:pStyle w:val="Listenabsatz"/>
        <w:numPr>
          <w:ilvl w:val="1"/>
          <w:numId w:val="19"/>
        </w:numPr>
        <w:rPr>
          <w:lang w:val="en-US"/>
        </w:rPr>
      </w:pPr>
      <w:r>
        <w:rPr>
          <w:lang w:val="en-US"/>
        </w:rPr>
        <w:t>Human-readable (can be opened/edited in text-editor)</w:t>
      </w:r>
    </w:p>
    <w:p w14:paraId="54F2EE95" w14:textId="7D2DC644" w:rsidR="00875AD2" w:rsidRDefault="00875AD2" w:rsidP="00875AD2">
      <w:pPr>
        <w:pStyle w:val="Listenabsatz"/>
        <w:numPr>
          <w:ilvl w:val="1"/>
          <w:numId w:val="19"/>
        </w:numPr>
        <w:rPr>
          <w:lang w:val="en-US"/>
        </w:rPr>
      </w:pPr>
      <w:r>
        <w:rPr>
          <w:lang w:val="en-US"/>
        </w:rPr>
        <w:t>Has references to all other files. VTube Studio looks for this file.</w:t>
      </w:r>
    </w:p>
    <w:p w14:paraId="601C1204" w14:textId="58771FD8"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&gt;.moc</w:t>
      </w:r>
      <w:proofErr w:type="gramEnd"/>
      <w:r w:rsidRPr="00A812E7">
        <w:rPr>
          <w:b/>
          <w:lang w:val="en-US"/>
        </w:rPr>
        <w:t>3</w:t>
      </w:r>
    </w:p>
    <w:p w14:paraId="6D0D84D2" w14:textId="55C55B41" w:rsidR="00875AD2" w:rsidRDefault="00875AD2" w:rsidP="00875AD2">
      <w:pPr>
        <w:pStyle w:val="Listenabsatz"/>
        <w:numPr>
          <w:ilvl w:val="1"/>
          <w:numId w:val="19"/>
        </w:numPr>
        <w:rPr>
          <w:lang w:val="en-US"/>
        </w:rPr>
      </w:pPr>
      <w:r>
        <w:rPr>
          <w:lang w:val="en-US"/>
        </w:rPr>
        <w:t>Model binary file. Has all model data, such as vertices, deformers, parameters, etc.</w:t>
      </w:r>
    </w:p>
    <w:p w14:paraId="0F4AB956" w14:textId="107F2CD0"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&gt;.cdi3.json</w:t>
      </w:r>
      <w:proofErr w:type="gramEnd"/>
    </w:p>
    <w:p w14:paraId="62A3725A" w14:textId="77777777" w:rsidR="00875AD2" w:rsidRDefault="00875AD2" w:rsidP="00875AD2">
      <w:pPr>
        <w:pStyle w:val="Listenabsatz"/>
        <w:numPr>
          <w:ilvl w:val="1"/>
          <w:numId w:val="19"/>
        </w:numPr>
        <w:rPr>
          <w:lang w:val="en-US"/>
        </w:rPr>
      </w:pPr>
      <w:r>
        <w:rPr>
          <w:lang w:val="en-US"/>
        </w:rPr>
        <w:t>Model display information file.</w:t>
      </w:r>
    </w:p>
    <w:p w14:paraId="79E6E90C" w14:textId="66BFAED8" w:rsidR="00875AD2" w:rsidRDefault="00875AD2" w:rsidP="00875AD2">
      <w:pPr>
        <w:pStyle w:val="Listenabsatz"/>
        <w:numPr>
          <w:ilvl w:val="1"/>
          <w:numId w:val="19"/>
        </w:numPr>
        <w:rPr>
          <w:lang w:val="en-US"/>
        </w:rPr>
      </w:pPr>
      <w:r>
        <w:rPr>
          <w:lang w:val="en-US"/>
        </w:rPr>
        <w:t>Human-readable.</w:t>
      </w:r>
    </w:p>
    <w:p w14:paraId="59EC4DA5" w14:textId="0CFF3D5E"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&gt;.physics3.json</w:t>
      </w:r>
      <w:proofErr w:type="gramEnd"/>
    </w:p>
    <w:p w14:paraId="661D4E75" w14:textId="3366D763" w:rsidR="00875AD2" w:rsidRDefault="00875AD2" w:rsidP="00875AD2">
      <w:pPr>
        <w:pStyle w:val="Listenabsatz"/>
        <w:numPr>
          <w:ilvl w:val="1"/>
          <w:numId w:val="19"/>
        </w:numPr>
        <w:rPr>
          <w:lang w:val="en-US"/>
        </w:rPr>
      </w:pPr>
      <w:r>
        <w:rPr>
          <w:lang w:val="en-US"/>
        </w:rPr>
        <w:t>Has all the information about your physics setup.</w:t>
      </w:r>
    </w:p>
    <w:p w14:paraId="0B61D200" w14:textId="4EA5E380" w:rsidR="00875AD2" w:rsidRDefault="00875AD2" w:rsidP="00875AD2">
      <w:pPr>
        <w:pStyle w:val="Listenabsatz"/>
        <w:numPr>
          <w:ilvl w:val="1"/>
          <w:numId w:val="19"/>
        </w:numPr>
        <w:rPr>
          <w:lang w:val="en-US"/>
        </w:rPr>
      </w:pPr>
      <w:r>
        <w:rPr>
          <w:lang w:val="en-US"/>
        </w:rPr>
        <w:t>Human-readable.</w:t>
      </w:r>
    </w:p>
    <w:p w14:paraId="4D15943E" w14:textId="74B6E48D" w:rsidR="00A812E7" w:rsidRDefault="00A812E7" w:rsidP="00A812E7">
      <w:pPr>
        <w:pStyle w:val="Listenabsatz"/>
        <w:numPr>
          <w:ilvl w:val="0"/>
          <w:numId w:val="19"/>
        </w:numPr>
        <w:rPr>
          <w:lang w:val="en-US"/>
        </w:rPr>
      </w:pPr>
      <w:r>
        <w:rPr>
          <w:lang w:val="en-US"/>
        </w:rPr>
        <w:t>&lt;</w:t>
      </w:r>
      <w:r w:rsidRPr="00A812E7">
        <w:rPr>
          <w:b/>
          <w:lang w:val="en-US"/>
        </w:rPr>
        <w:t>model</w:t>
      </w:r>
      <w:proofErr w:type="gramStart"/>
      <w:r w:rsidRPr="00A812E7">
        <w:rPr>
          <w:b/>
          <w:lang w:val="en-US"/>
        </w:rPr>
        <w:t>&gt;.&lt;</w:t>
      </w:r>
      <w:proofErr w:type="gramEnd"/>
      <w:r w:rsidRPr="00A812E7">
        <w:rPr>
          <w:b/>
          <w:lang w:val="en-US"/>
        </w:rPr>
        <w:t>resolution&gt; (here: akari.4096)</w:t>
      </w:r>
    </w:p>
    <w:p w14:paraId="276AE10C" w14:textId="0BBA0449" w:rsidR="00A812E7" w:rsidRDefault="00A812E7" w:rsidP="00A812E7">
      <w:pPr>
        <w:pStyle w:val="Listenabsatz"/>
        <w:numPr>
          <w:ilvl w:val="1"/>
          <w:numId w:val="19"/>
        </w:numPr>
        <w:rPr>
          <w:lang w:val="en-US"/>
        </w:rPr>
      </w:pPr>
      <w:r>
        <w:rPr>
          <w:lang w:val="en-US"/>
        </w:rPr>
        <w:t>Contains your texture(s). VTube Studio also supports models with multiple and/or large textures. Be advised that using large textures may lag or even crash the app on mobile.</w:t>
      </w:r>
    </w:p>
    <w:p w14:paraId="7A43293A" w14:textId="77777777" w:rsidR="00A812E7" w:rsidRPr="00875AD2" w:rsidRDefault="00A812E7" w:rsidP="00A812E7">
      <w:pPr>
        <w:pStyle w:val="Listenabsatz"/>
        <w:ind w:left="1440"/>
        <w:rPr>
          <w:lang w:val="en-US"/>
        </w:rPr>
      </w:pPr>
    </w:p>
    <w:p w14:paraId="25CDB2D2" w14:textId="7B2A2DD4" w:rsidR="00875AD2" w:rsidRDefault="00A812E7" w:rsidP="00024697">
      <w:pPr>
        <w:rPr>
          <w:lang w:val="en-US"/>
        </w:rPr>
      </w:pPr>
      <w:r>
        <w:rPr>
          <w:lang w:val="en-US"/>
        </w:rPr>
        <w:t xml:space="preserve">Make sure you have all these files in a folder before you proceed. I usually call this folder </w:t>
      </w:r>
      <w:r w:rsidRPr="00A812E7">
        <w:rPr>
          <w:b/>
          <w:bCs/>
          <w:lang w:val="en-US"/>
        </w:rPr>
        <w:t>&lt;model&gt;_</w:t>
      </w:r>
      <w:proofErr w:type="spellStart"/>
      <w:r w:rsidRPr="00A812E7">
        <w:rPr>
          <w:b/>
          <w:bCs/>
          <w:lang w:val="en-US"/>
        </w:rPr>
        <w:t>vts</w:t>
      </w:r>
      <w:proofErr w:type="spellEnd"/>
      <w:r>
        <w:rPr>
          <w:lang w:val="en-US"/>
        </w:rPr>
        <w:t>, but you can choose any name.</w:t>
      </w:r>
    </w:p>
    <w:p w14:paraId="1C2D1BF9" w14:textId="0996DFF9" w:rsidR="00CD2B7C" w:rsidRDefault="00CD2B7C" w:rsidP="00024697">
      <w:pPr>
        <w:rPr>
          <w:lang w:val="en-US"/>
        </w:rPr>
      </w:pPr>
    </w:p>
    <w:p w14:paraId="7C1B15FD" w14:textId="7DCEA336" w:rsidR="00CD2B7C" w:rsidRDefault="00CD2B7C" w:rsidP="00024697">
      <w:pPr>
        <w:rPr>
          <w:lang w:val="en-US"/>
        </w:rPr>
      </w:pPr>
      <w:r>
        <w:rPr>
          <w:lang w:val="en-US"/>
        </w:rPr>
        <w:t>If you want to use Live2D Animations and Live2D Expressions, put them in this folder as well or in a subfolder (see the two folders in the screenshot above). How expressions and animations work will be explained later. You should also add a model icon into that folder (any filename, .</w:t>
      </w:r>
      <w:proofErr w:type="spellStart"/>
      <w:r>
        <w:rPr>
          <w:lang w:val="en-US"/>
        </w:rPr>
        <w:t>png</w:t>
      </w:r>
      <w:proofErr w:type="spellEnd"/>
      <w:r>
        <w:rPr>
          <w:lang w:val="en-US"/>
        </w:rPr>
        <w:t xml:space="preserve"> or .jpg, recommended 512x512 pixels).</w:t>
      </w:r>
    </w:p>
    <w:p w14:paraId="64BE6CA1" w14:textId="77777777" w:rsidR="00875AD2" w:rsidRDefault="00875AD2" w:rsidP="00024697">
      <w:pPr>
        <w:rPr>
          <w:lang w:val="en-US"/>
        </w:rPr>
      </w:pPr>
    </w:p>
    <w:p w14:paraId="7BB53176" w14:textId="5E496D78" w:rsidR="00024697" w:rsidRPr="00A812E7" w:rsidRDefault="00A812E7" w:rsidP="00024697">
      <w:pPr>
        <w:pStyle w:val="berschrift2"/>
        <w:rPr>
          <w:lang w:val="en-US"/>
        </w:rPr>
      </w:pPr>
      <w:bookmarkStart w:id="10" w:name="_Toc56543949"/>
      <w:r w:rsidRPr="00A812E7">
        <w:rPr>
          <w:lang w:val="en-US"/>
        </w:rPr>
        <w:t xml:space="preserve">Putting your Live2D </w:t>
      </w:r>
      <w:r>
        <w:rPr>
          <w:lang w:val="en-US"/>
        </w:rPr>
        <w:t>Model into VTube Studio</w:t>
      </w:r>
      <w:bookmarkEnd w:id="10"/>
    </w:p>
    <w:p w14:paraId="1F7777DD" w14:textId="77777777" w:rsidR="00024697" w:rsidRDefault="00024697" w:rsidP="00AE4260">
      <w:pPr>
        <w:rPr>
          <w:lang w:val="en-US"/>
        </w:rPr>
      </w:pPr>
    </w:p>
    <w:p w14:paraId="03BD6123" w14:textId="0F1B0886" w:rsidR="00024697" w:rsidRDefault="00CD2B7C" w:rsidP="00AE4260">
      <w:pPr>
        <w:rPr>
          <w:lang w:val="en-US"/>
        </w:rPr>
      </w:pPr>
      <w:r>
        <w:rPr>
          <w:lang w:val="en-US"/>
        </w:rPr>
        <w:t>Take your model folder and put it in the “Live2DModels”-Folder in VTube Studio. Where this folder is located differs depending on the platform:</w:t>
      </w:r>
    </w:p>
    <w:p w14:paraId="1B22C536" w14:textId="1FF47BDD" w:rsidR="00CD2B7C" w:rsidRDefault="00CD2B7C" w:rsidP="00AE4260">
      <w:pPr>
        <w:rPr>
          <w:lang w:val="en-US"/>
        </w:rPr>
      </w:pPr>
    </w:p>
    <w:tbl>
      <w:tblPr>
        <w:tblStyle w:val="Gitternetztabelle4Akzent2"/>
        <w:tblW w:w="0" w:type="auto"/>
        <w:tblInd w:w="137" w:type="dxa"/>
        <w:tblLook w:val="04A0" w:firstRow="1" w:lastRow="0" w:firstColumn="1" w:lastColumn="0" w:noHBand="0" w:noVBand="1"/>
      </w:tblPr>
      <w:tblGrid>
        <w:gridCol w:w="1843"/>
        <w:gridCol w:w="8363"/>
      </w:tblGrid>
      <w:tr w:rsidR="00CD2B7C" w14:paraId="45223AED" w14:textId="77777777" w:rsidTr="00C76429">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252C0D2" w14:textId="77777777" w:rsidR="00CD2B7C" w:rsidRPr="00CF2251" w:rsidRDefault="00CD2B7C" w:rsidP="00C76429">
            <w:pPr>
              <w:rPr>
                <w:color w:val="FFFFFF" w:themeColor="background1"/>
                <w:lang w:val="en-US"/>
              </w:rPr>
            </w:pPr>
            <w:r>
              <w:rPr>
                <w:color w:val="FFFFFF" w:themeColor="background1"/>
                <w:lang w:val="en-US"/>
              </w:rPr>
              <w:t>Platform</w:t>
            </w:r>
          </w:p>
        </w:tc>
        <w:tc>
          <w:tcPr>
            <w:tcW w:w="8363" w:type="dxa"/>
            <w:vAlign w:val="center"/>
          </w:tcPr>
          <w:p w14:paraId="0BBBF7E8" w14:textId="77777777" w:rsidR="00CD2B7C" w:rsidRPr="00CF2251" w:rsidRDefault="00CD2B7C" w:rsidP="00C7642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Folder Location</w:t>
            </w:r>
          </w:p>
        </w:tc>
      </w:tr>
      <w:tr w:rsidR="00CD2B7C" w:rsidRPr="00E83E7B" w14:paraId="3CC6B722" w14:textId="77777777" w:rsidTr="00C76429">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843" w:type="dxa"/>
          </w:tcPr>
          <w:p w14:paraId="4D3B600D" w14:textId="77777777" w:rsidR="00CD2B7C" w:rsidRPr="00CC0BAB" w:rsidRDefault="00CD2B7C" w:rsidP="00C76429">
            <w:pPr>
              <w:rPr>
                <w:bCs w:val="0"/>
                <w:lang w:val="en-US"/>
              </w:rPr>
            </w:pPr>
            <w:r>
              <w:rPr>
                <w:bCs w:val="0"/>
                <w:lang w:val="en-US"/>
              </w:rPr>
              <w:t>iOS</w:t>
            </w:r>
          </w:p>
        </w:tc>
        <w:tc>
          <w:tcPr>
            <w:tcW w:w="8363" w:type="dxa"/>
          </w:tcPr>
          <w:p w14:paraId="79E0B746" w14:textId="77777777" w:rsidR="00CD2B7C"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CE3EF7E" w14:textId="25665783" w:rsidR="00CD2B7C" w:rsidRDefault="00CD2B7C"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Cs w:val="24"/>
                <w:lang w:val="en-GB"/>
              </w:rPr>
            </w:pPr>
            <w:r w:rsidRPr="005E2B41">
              <w:rPr>
                <w:rFonts w:eastAsia="Times New Roman" w:cs="Times New Roman"/>
                <w:color w:val="262626" w:themeColor="text1" w:themeTint="D9"/>
                <w:kern w:val="0"/>
                <w:szCs w:val="24"/>
                <w:lang w:val="en-DE"/>
              </w:rPr>
              <w:t xml:space="preserve">Open </w:t>
            </w:r>
            <w:r w:rsidRPr="005E2B41">
              <w:rPr>
                <w:rFonts w:eastAsia="Times New Roman" w:cs="Times New Roman"/>
                <w:b/>
                <w:color w:val="262626" w:themeColor="text1" w:themeTint="D9"/>
                <w:kern w:val="0"/>
                <w:szCs w:val="24"/>
                <w:lang w:val="en-DE"/>
              </w:rPr>
              <w:t>VTube Studio app data folder</w:t>
            </w:r>
            <w:r w:rsidRPr="005E2B41">
              <w:rPr>
                <w:rFonts w:eastAsia="Times New Roman" w:cs="Times New Roman"/>
                <w:color w:val="262626" w:themeColor="text1" w:themeTint="D9"/>
                <w:kern w:val="0"/>
                <w:szCs w:val="24"/>
                <w:lang w:val="en-DE"/>
              </w:rPr>
              <w:t xml:space="preserve"> on your iPhone</w:t>
            </w:r>
            <w:r>
              <w:rPr>
                <w:rFonts w:eastAsia="Times New Roman" w:cs="Times New Roman"/>
                <w:color w:val="262626" w:themeColor="text1" w:themeTint="D9"/>
                <w:kern w:val="0"/>
                <w:szCs w:val="24"/>
                <w:lang w:val="en-GB"/>
              </w:rPr>
              <w:t>/iPad</w:t>
            </w:r>
            <w:r w:rsidRPr="005E2B41">
              <w:rPr>
                <w:rFonts w:eastAsia="Times New Roman" w:cs="Times New Roman"/>
                <w:color w:val="262626" w:themeColor="text1" w:themeTint="D9"/>
                <w:kern w:val="0"/>
                <w:szCs w:val="24"/>
                <w:lang w:val="en-DE"/>
              </w:rPr>
              <w:t xml:space="preserve"> in iTunes (Windows or macOS) or Finder (on macOS Catalina). You’ll find a </w:t>
            </w:r>
            <w:r>
              <w:rPr>
                <w:rFonts w:eastAsia="Times New Roman" w:cs="Times New Roman"/>
                <w:color w:val="262626" w:themeColor="text1" w:themeTint="D9"/>
                <w:kern w:val="0"/>
                <w:szCs w:val="24"/>
                <w:lang w:val="en-GB"/>
              </w:rPr>
              <w:t>Live2DModels</w:t>
            </w:r>
            <w:r w:rsidRPr="005E2B41">
              <w:rPr>
                <w:rFonts w:eastAsia="Times New Roman" w:cs="Times New Roman"/>
                <w:color w:val="262626" w:themeColor="text1" w:themeTint="D9"/>
                <w:kern w:val="0"/>
                <w:szCs w:val="24"/>
                <w:lang w:val="en-DE"/>
              </w:rPr>
              <w:t>-Folder</w:t>
            </w:r>
            <w:r>
              <w:rPr>
                <w:rFonts w:eastAsia="Times New Roman" w:cs="Times New Roman"/>
                <w:color w:val="262626" w:themeColor="text1" w:themeTint="D9"/>
                <w:kern w:val="0"/>
                <w:szCs w:val="24"/>
                <w:lang w:val="en-GB"/>
              </w:rPr>
              <w:t>.</w:t>
            </w:r>
          </w:p>
          <w:p w14:paraId="0F678061" w14:textId="77777777"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 w:val="12"/>
                <w:szCs w:val="12"/>
                <w:lang w:val="en-GB"/>
              </w:rPr>
            </w:pPr>
            <w:r w:rsidRPr="005E2B41">
              <w:rPr>
                <w:rFonts w:eastAsia="Times New Roman" w:cs="Times New Roman"/>
                <w:color w:val="262626" w:themeColor="text1" w:themeTint="D9"/>
                <w:kern w:val="0"/>
                <w:sz w:val="12"/>
                <w:szCs w:val="12"/>
                <w:lang w:val="en-GB"/>
              </w:rPr>
              <w:t xml:space="preserve">  </w:t>
            </w:r>
          </w:p>
          <w:p w14:paraId="10B4C748" w14:textId="43666CBE"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 xml:space="preserve">Copy </w:t>
            </w:r>
            <w:r>
              <w:rPr>
                <w:rFonts w:eastAsia="Times New Roman" w:cs="Times New Roman"/>
                <w:color w:val="262626" w:themeColor="text1" w:themeTint="D9"/>
                <w:kern w:val="0"/>
                <w:szCs w:val="24"/>
                <w:lang w:val="en-GB"/>
              </w:rPr>
              <w:t>Live2DModels</w:t>
            </w:r>
            <w:r>
              <w:rPr>
                <w:color w:val="262626" w:themeColor="text1" w:themeTint="D9"/>
                <w:lang w:val="en-GB"/>
              </w:rPr>
              <w:t xml:space="preserve"> -Folder to your desktop</w:t>
            </w:r>
          </w:p>
          <w:p w14:paraId="024DD7EC" w14:textId="79888DA1"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Put your new model folder file into that folder</w:t>
            </w:r>
          </w:p>
          <w:p w14:paraId="7F612623" w14:textId="36860EF0"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 xml:space="preserve">Copy </w:t>
            </w:r>
            <w:r>
              <w:rPr>
                <w:rFonts w:eastAsia="Times New Roman" w:cs="Times New Roman"/>
                <w:color w:val="262626" w:themeColor="text1" w:themeTint="D9"/>
                <w:kern w:val="0"/>
                <w:szCs w:val="24"/>
                <w:lang w:val="en-GB"/>
              </w:rPr>
              <w:t>Live2DModels</w:t>
            </w:r>
            <w:r>
              <w:rPr>
                <w:color w:val="262626" w:themeColor="text1" w:themeTint="D9"/>
                <w:lang w:val="en-GB"/>
              </w:rPr>
              <w:t>-Folder back into your iPhone/iPad (overwrite the old folder)</w:t>
            </w:r>
          </w:p>
          <w:p w14:paraId="4D010FC4" w14:textId="77777777"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tc>
      </w:tr>
      <w:tr w:rsidR="00CD2B7C" w:rsidRPr="00E83E7B" w14:paraId="119BB34B" w14:textId="77777777" w:rsidTr="00C76429">
        <w:trPr>
          <w:trHeight w:val="558"/>
        </w:trPr>
        <w:tc>
          <w:tcPr>
            <w:cnfStyle w:val="001000000000" w:firstRow="0" w:lastRow="0" w:firstColumn="1" w:lastColumn="0" w:oddVBand="0" w:evenVBand="0" w:oddHBand="0" w:evenHBand="0" w:firstRowFirstColumn="0" w:firstRowLastColumn="0" w:lastRowFirstColumn="0" w:lastRowLastColumn="0"/>
            <w:tcW w:w="1843" w:type="dxa"/>
          </w:tcPr>
          <w:p w14:paraId="2E6C6087" w14:textId="77777777" w:rsidR="00CD2B7C" w:rsidRPr="00CC0BAB" w:rsidRDefault="00CD2B7C" w:rsidP="00C76429">
            <w:pPr>
              <w:rPr>
                <w:bCs w:val="0"/>
                <w:lang w:val="en-US"/>
              </w:rPr>
            </w:pPr>
            <w:r>
              <w:rPr>
                <w:bCs w:val="0"/>
                <w:lang w:val="en-US"/>
              </w:rPr>
              <w:t>Android</w:t>
            </w:r>
          </w:p>
        </w:tc>
        <w:tc>
          <w:tcPr>
            <w:tcW w:w="8363" w:type="dxa"/>
          </w:tcPr>
          <w:p w14:paraId="0EBFF855" w14:textId="77777777" w:rsidR="00CD2B7C"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5A68DD2" w14:textId="6FA28F1B" w:rsidR="00CD2B7C" w:rsidRPr="005E2B41"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&lt;Your Phone&gt;</w:t>
            </w:r>
            <w:r w:rsidRPr="005E2B41">
              <w:rPr>
                <w:rFonts w:eastAsia="Times New Roman" w:cs="Times New Roman"/>
                <w:color w:val="262626" w:themeColor="text1" w:themeTint="D9"/>
                <w:kern w:val="0"/>
                <w:szCs w:val="24"/>
                <w:lang w:val="en-DE"/>
              </w:rPr>
              <w:t>/Android/data/</w:t>
            </w:r>
            <w:proofErr w:type="spellStart"/>
            <w:r w:rsidRPr="005E2B41">
              <w:rPr>
                <w:rFonts w:eastAsia="Times New Roman" w:cs="Times New Roman"/>
                <w:color w:val="262626" w:themeColor="text1" w:themeTint="D9"/>
                <w:kern w:val="0"/>
                <w:szCs w:val="24"/>
                <w:lang w:val="en-DE"/>
              </w:rPr>
              <w:t>com.denchi.vtubestudio</w:t>
            </w:r>
            <w:proofErr w:type="spellEnd"/>
            <w:r w:rsidRPr="005E2B41">
              <w:rPr>
                <w:rFonts w:eastAsia="Times New Roman" w:cs="Times New Roman"/>
                <w:color w:val="262626" w:themeColor="text1" w:themeTint="D9"/>
                <w:kern w:val="0"/>
                <w:szCs w:val="24"/>
                <w:lang w:val="en-DE"/>
              </w:rPr>
              <w:t>/files/</w:t>
            </w:r>
            <w:r>
              <w:rPr>
                <w:rFonts w:eastAsia="Times New Roman" w:cs="Times New Roman"/>
                <w:color w:val="262626" w:themeColor="text1" w:themeTint="D9"/>
                <w:kern w:val="0"/>
                <w:szCs w:val="24"/>
                <w:lang w:val="en-GB"/>
              </w:rPr>
              <w:t>Live2DModels</w:t>
            </w:r>
          </w:p>
        </w:tc>
      </w:tr>
      <w:tr w:rsidR="00CD2B7C" w:rsidRPr="00E83E7B" w14:paraId="05FA69A1" w14:textId="77777777" w:rsidTr="00C76429">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43" w:type="dxa"/>
          </w:tcPr>
          <w:p w14:paraId="1D39FD6B" w14:textId="77777777" w:rsidR="00CD2B7C" w:rsidRPr="00CC0BAB" w:rsidRDefault="00CD2B7C" w:rsidP="00C76429">
            <w:pPr>
              <w:rPr>
                <w:bCs w:val="0"/>
                <w:lang w:val="en-US"/>
              </w:rPr>
            </w:pPr>
            <w:r>
              <w:rPr>
                <w:bCs w:val="0"/>
                <w:lang w:val="en-US"/>
              </w:rPr>
              <w:t>MacOS</w:t>
            </w:r>
          </w:p>
        </w:tc>
        <w:tc>
          <w:tcPr>
            <w:tcW w:w="8363" w:type="dxa"/>
          </w:tcPr>
          <w:p w14:paraId="54BBBC0D" w14:textId="77777777" w:rsidR="00CD2B7C"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12A11D2" w14:textId="4A590288"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proofErr w:type="spellStart"/>
            <w:r w:rsidRPr="005E2B41">
              <w:rPr>
                <w:rFonts w:eastAsia="Times New Roman" w:cs="Times New Roman"/>
                <w:b/>
                <w:color w:val="262626" w:themeColor="text1" w:themeTint="D9"/>
                <w:kern w:val="0"/>
                <w:szCs w:val="24"/>
                <w:lang w:val="en-DE"/>
              </w:rPr>
              <w:t>VtubeStudio.app</w:t>
            </w:r>
            <w:proofErr w:type="spellEnd"/>
            <w:r w:rsidRPr="005E2B41">
              <w:rPr>
                <w:rFonts w:eastAsia="Times New Roman" w:cs="Times New Roman"/>
                <w:color w:val="262626" w:themeColor="text1" w:themeTint="D9"/>
                <w:kern w:val="0"/>
                <w:szCs w:val="24"/>
                <w:lang w:val="en-DE"/>
              </w:rPr>
              <w:t>/Contents/Resources/Data/</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w:t>
            </w:r>
            <w:r>
              <w:rPr>
                <w:rFonts w:eastAsia="Times New Roman" w:cs="Times New Roman"/>
                <w:color w:val="262626" w:themeColor="text1" w:themeTint="D9"/>
                <w:kern w:val="0"/>
                <w:szCs w:val="24"/>
                <w:lang w:val="en-GB"/>
              </w:rPr>
              <w:t>Live2DModels</w:t>
            </w:r>
          </w:p>
        </w:tc>
      </w:tr>
      <w:tr w:rsidR="00CD2B7C" w:rsidRPr="00E83E7B" w14:paraId="6950AC7A" w14:textId="77777777" w:rsidTr="00C76429">
        <w:trPr>
          <w:trHeight w:val="546"/>
        </w:trPr>
        <w:tc>
          <w:tcPr>
            <w:cnfStyle w:val="001000000000" w:firstRow="0" w:lastRow="0" w:firstColumn="1" w:lastColumn="0" w:oddVBand="0" w:evenVBand="0" w:oddHBand="0" w:evenHBand="0" w:firstRowFirstColumn="0" w:firstRowLastColumn="0" w:lastRowFirstColumn="0" w:lastRowLastColumn="0"/>
            <w:tcW w:w="1843" w:type="dxa"/>
          </w:tcPr>
          <w:p w14:paraId="72B2EBC6" w14:textId="77777777" w:rsidR="00CD2B7C" w:rsidRPr="00CC0BAB" w:rsidRDefault="00CD2B7C" w:rsidP="00C76429">
            <w:pPr>
              <w:rPr>
                <w:bCs w:val="0"/>
                <w:lang w:val="en-US"/>
              </w:rPr>
            </w:pPr>
            <w:r>
              <w:rPr>
                <w:bCs w:val="0"/>
                <w:lang w:val="en-US"/>
              </w:rPr>
              <w:t>Windows</w:t>
            </w:r>
          </w:p>
        </w:tc>
        <w:tc>
          <w:tcPr>
            <w:tcW w:w="8363" w:type="dxa"/>
          </w:tcPr>
          <w:p w14:paraId="550C042A" w14:textId="77777777" w:rsidR="00CD2B7C"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9089533" w14:textId="53C301D5" w:rsidR="00CD2B7C" w:rsidRPr="005E2B41"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&lt;VTubeStudio.exe-Path&gt;/</w:t>
            </w:r>
            <w:proofErr w:type="spellStart"/>
            <w:r w:rsidRPr="005E2B41">
              <w:rPr>
                <w:rFonts w:eastAsia="Times New Roman" w:cs="Times New Roman"/>
                <w:color w:val="262626" w:themeColor="text1" w:themeTint="D9"/>
                <w:kern w:val="0"/>
                <w:szCs w:val="24"/>
                <w:lang w:val="en-DE"/>
              </w:rPr>
              <w:t>Vtube</w:t>
            </w:r>
            <w:proofErr w:type="spellEnd"/>
            <w:r w:rsidRPr="005E2B41">
              <w:rPr>
                <w:rFonts w:eastAsia="Times New Roman" w:cs="Times New Roman"/>
                <w:color w:val="262626" w:themeColor="text1" w:themeTint="D9"/>
                <w:kern w:val="0"/>
                <w:szCs w:val="24"/>
                <w:lang w:val="en-DE"/>
              </w:rPr>
              <w:t xml:space="preserve"> </w:t>
            </w:r>
            <w:proofErr w:type="spellStart"/>
            <w:r w:rsidRPr="005E2B41">
              <w:rPr>
                <w:rFonts w:eastAsia="Times New Roman" w:cs="Times New Roman"/>
                <w:color w:val="262626" w:themeColor="text1" w:themeTint="D9"/>
                <w:kern w:val="0"/>
                <w:szCs w:val="24"/>
                <w:lang w:val="en-DE"/>
              </w:rPr>
              <w:t>Studio_Data</w:t>
            </w:r>
            <w:proofErr w:type="spellEnd"/>
            <w:r w:rsidRPr="005E2B41">
              <w:rPr>
                <w:rFonts w:eastAsia="Times New Roman" w:cs="Times New Roman"/>
                <w:color w:val="262626" w:themeColor="text1" w:themeTint="D9"/>
                <w:kern w:val="0"/>
                <w:szCs w:val="24"/>
                <w:lang w:val="en-DE"/>
              </w:rPr>
              <w:t>/</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w:t>
            </w:r>
            <w:r>
              <w:rPr>
                <w:rFonts w:eastAsia="Times New Roman" w:cs="Times New Roman"/>
                <w:color w:val="262626" w:themeColor="text1" w:themeTint="D9"/>
                <w:kern w:val="0"/>
                <w:szCs w:val="24"/>
                <w:lang w:val="en-GB"/>
              </w:rPr>
              <w:t>Live2DModels</w:t>
            </w:r>
          </w:p>
        </w:tc>
      </w:tr>
    </w:tbl>
    <w:p w14:paraId="56F5B430" w14:textId="77777777" w:rsidR="00CD2B7C" w:rsidRPr="005E2B41" w:rsidRDefault="00CD2B7C" w:rsidP="00CD2B7C">
      <w:pPr>
        <w:rPr>
          <w:lang w:val="en-DE"/>
        </w:rPr>
      </w:pPr>
    </w:p>
    <w:p w14:paraId="3E2913EE" w14:textId="0A40774B" w:rsidR="00EA0DC9" w:rsidRDefault="00EA0DC9" w:rsidP="00AE4260">
      <w:pPr>
        <w:rPr>
          <w:lang w:val="en-GB"/>
        </w:rPr>
      </w:pPr>
      <w:r>
        <w:rPr>
          <w:lang w:val="en-GB"/>
        </w:rPr>
        <w:t>Now start VTube Studio.</w:t>
      </w:r>
      <w:r w:rsidR="001E1FA1">
        <w:rPr>
          <w:lang w:val="en-GB"/>
        </w:rPr>
        <w:t xml:space="preserve"> When the app is started, it automatically looks for new Live2D models and creates a VTube Studio Model (VTS Model, </w:t>
      </w:r>
      <w:r w:rsidR="001E1FA1" w:rsidRPr="001E1FA1">
        <w:rPr>
          <w:b/>
          <w:lang w:val="en-GB"/>
        </w:rPr>
        <w:t>&lt;Live2D-Model-</w:t>
      </w:r>
      <w:proofErr w:type="gramStart"/>
      <w:r w:rsidR="001E1FA1" w:rsidRPr="001E1FA1">
        <w:rPr>
          <w:b/>
          <w:lang w:val="en-GB"/>
        </w:rPr>
        <w:t>Name&gt;.</w:t>
      </w:r>
      <w:proofErr w:type="spellStart"/>
      <w:r w:rsidR="001E1FA1" w:rsidRPr="001E1FA1">
        <w:rPr>
          <w:b/>
          <w:lang w:val="en-GB"/>
        </w:rPr>
        <w:t>vtube.json</w:t>
      </w:r>
      <w:proofErr w:type="spellEnd"/>
      <w:proofErr w:type="gramEnd"/>
      <w:r w:rsidR="001E1FA1" w:rsidRPr="001E1FA1">
        <w:rPr>
          <w:lang w:val="en-GB"/>
        </w:rPr>
        <w:t>) in</w:t>
      </w:r>
      <w:r w:rsidR="001E1FA1">
        <w:rPr>
          <w:lang w:val="en-GB"/>
        </w:rPr>
        <w:t xml:space="preserve"> the same folder. This file is human-readable and contains all information about your VTube Studio model setup.</w:t>
      </w:r>
    </w:p>
    <w:p w14:paraId="662D1E28" w14:textId="0B5AD250" w:rsidR="001E1FA1" w:rsidRDefault="001E1FA1" w:rsidP="00AE4260">
      <w:pPr>
        <w:rPr>
          <w:lang w:val="en-GB"/>
        </w:rPr>
      </w:pPr>
    </w:p>
    <w:p w14:paraId="7CE7E288" w14:textId="6AF4CE80" w:rsidR="00EA0DC9" w:rsidRDefault="001E1FA1" w:rsidP="00AE4260">
      <w:pPr>
        <w:rPr>
          <w:lang w:val="en-GB"/>
        </w:rPr>
      </w:pPr>
      <w:r>
        <w:rPr>
          <w:lang w:val="en-GB"/>
        </w:rPr>
        <w:t xml:space="preserve">You should now be able to see your model in the model selection bar. </w:t>
      </w:r>
      <w:r w:rsidR="004C3C0B">
        <w:rPr>
          <w:lang w:val="en-GB"/>
        </w:rPr>
        <w:t>If not, make sure all files are present and there are no errors in the logs.</w:t>
      </w:r>
    </w:p>
    <w:p w14:paraId="4AAEF530" w14:textId="77777777" w:rsidR="001E1FA1" w:rsidRDefault="001E1FA1" w:rsidP="001E1FA1">
      <w:pPr>
        <w:rPr>
          <w:lang w:val="en-US"/>
        </w:rPr>
      </w:pPr>
    </w:p>
    <w:p w14:paraId="35010CCD" w14:textId="14233C6F" w:rsidR="001E1FA1" w:rsidRDefault="001E1FA1" w:rsidP="001E1FA1">
      <w:pPr>
        <w:pStyle w:val="berschrift2"/>
        <w:rPr>
          <w:lang w:val="en-US"/>
        </w:rPr>
      </w:pPr>
      <w:bookmarkStart w:id="11" w:name="_Toc56543950"/>
      <w:r>
        <w:rPr>
          <w:lang w:val="en-US"/>
        </w:rPr>
        <w:lastRenderedPageBreak/>
        <w:t>Auto-Setup</w:t>
      </w:r>
      <w:bookmarkEnd w:id="11"/>
    </w:p>
    <w:p w14:paraId="26D230F0" w14:textId="68AC2D05" w:rsidR="001E1FA1" w:rsidRDefault="001E1FA1" w:rsidP="001E1FA1">
      <w:pPr>
        <w:rPr>
          <w:lang w:val="en-US"/>
        </w:rPr>
      </w:pPr>
    </w:p>
    <w:p w14:paraId="3047FDBF" w14:textId="00ADD67F" w:rsidR="001E1FA1" w:rsidRPr="001E1FA1" w:rsidRDefault="001E1FA1" w:rsidP="001E1FA1">
      <w:pPr>
        <w:rPr>
          <w:lang w:val="en-US"/>
        </w:rPr>
      </w:pPr>
      <w:r>
        <w:rPr>
          <w:lang w:val="en-US"/>
        </w:rPr>
        <w:t>When loading a new Live2D model, you will be asked to run the “Auto-Setup”. The Auto-Setup can be triggered manually as well after the model is loaded.</w:t>
      </w:r>
      <w:r>
        <w:rPr>
          <w:noProof/>
          <w:lang w:val="en-US"/>
        </w:rPr>
        <w:drawing>
          <wp:inline distT="0" distB="0" distL="0" distR="0" wp14:anchorId="0D25BE4E" wp14:editId="3500C87D">
            <wp:extent cx="6639560" cy="253619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9560" cy="2536190"/>
                    </a:xfrm>
                    <a:prstGeom prst="rect">
                      <a:avLst/>
                    </a:prstGeom>
                    <a:noFill/>
                    <a:ln>
                      <a:noFill/>
                    </a:ln>
                  </pic:spPr>
                </pic:pic>
              </a:graphicData>
            </a:graphic>
          </wp:inline>
        </w:drawing>
      </w:r>
    </w:p>
    <w:p w14:paraId="529EAF75" w14:textId="280A66BB" w:rsidR="002E1A16" w:rsidRDefault="002E1A16" w:rsidP="00A24F9D">
      <w:pPr>
        <w:rPr>
          <w:lang w:val="en-US"/>
        </w:rPr>
      </w:pPr>
    </w:p>
    <w:p w14:paraId="41543F6E" w14:textId="6EA60697" w:rsidR="00565B2D" w:rsidRDefault="001E1FA1" w:rsidP="00A24F9D">
      <w:pPr>
        <w:rPr>
          <w:lang w:val="en-US"/>
        </w:rPr>
      </w:pPr>
      <w:r>
        <w:rPr>
          <w:lang w:val="en-US"/>
        </w:rPr>
        <w:t xml:space="preserve">When running the Auto-Setup </w:t>
      </w:r>
      <w:r w:rsidR="009A749A">
        <w:rPr>
          <w:lang w:val="en-US"/>
        </w:rPr>
        <w:t>for iOS or Android, VTube Studio will automatically look for default Live2D parameters in your model. VTube Studio will assume that you have used default Live2D parameter IDs and parameter names and set up your VTube Studio accordingly.</w:t>
      </w:r>
      <w:r w:rsidR="00565B2D">
        <w:rPr>
          <w:lang w:val="en-US"/>
        </w:rPr>
        <w:t xml:space="preserve"> You can learn more about the default IDs here: </w:t>
      </w:r>
      <w:hyperlink r:id="rId45" w:history="1">
        <w:r w:rsidR="00565B2D" w:rsidRPr="00202D2C">
          <w:rPr>
            <w:rStyle w:val="Hyperlink"/>
            <w:lang w:val="en-US"/>
          </w:rPr>
          <w:t>https://docs.live2d.com/cubism-editor-manual/standard-parametor-list/#</w:t>
        </w:r>
      </w:hyperlink>
      <w:r w:rsidR="00565B2D">
        <w:rPr>
          <w:lang w:val="en-US"/>
        </w:rPr>
        <w:t xml:space="preserve"> </w:t>
      </w:r>
    </w:p>
    <w:p w14:paraId="0352B056" w14:textId="77777777" w:rsidR="009A749A" w:rsidRDefault="009A749A" w:rsidP="00A24F9D">
      <w:pPr>
        <w:rPr>
          <w:lang w:val="en-US"/>
        </w:rPr>
      </w:pPr>
    </w:p>
    <w:p w14:paraId="3213EE4D" w14:textId="647E3570" w:rsidR="001E1FA1" w:rsidRDefault="008D2B68" w:rsidP="00A24F9D">
      <w:pPr>
        <w:rPr>
          <w:lang w:val="en-US"/>
        </w:rPr>
      </w:pPr>
      <w:r>
        <w:rPr>
          <w:lang w:val="en-US"/>
        </w:rPr>
        <w:t>If you do not use the default IDs</w:t>
      </w:r>
      <w:r w:rsidR="009A749A">
        <w:rPr>
          <w:lang w:val="en-US"/>
        </w:rPr>
        <w:t xml:space="preserve">, you will have to set your model up manually. This is explained in detail in the chapter </w:t>
      </w:r>
      <w:r w:rsidR="009A749A" w:rsidRPr="00F94E62">
        <w:rPr>
          <w:b/>
          <w:lang w:val="en-US"/>
        </w:rPr>
        <w:t>“VTS Parameter Setup”</w:t>
      </w:r>
      <w:r w:rsidR="009A749A" w:rsidRPr="008D2B68">
        <w:rPr>
          <w:lang w:val="en-US"/>
        </w:rPr>
        <w:t>.</w:t>
      </w:r>
    </w:p>
    <w:p w14:paraId="36A29D62" w14:textId="177C8388" w:rsidR="009A749A" w:rsidRDefault="009A749A" w:rsidP="00A24F9D">
      <w:pPr>
        <w:rPr>
          <w:lang w:val="en-US"/>
        </w:rPr>
      </w:pPr>
    </w:p>
    <w:p w14:paraId="1ECEC476" w14:textId="6C841DED" w:rsidR="009A749A" w:rsidRDefault="009A749A" w:rsidP="00A24F9D">
      <w:pPr>
        <w:rPr>
          <w:lang w:val="en-US"/>
        </w:rPr>
      </w:pPr>
      <w:r>
        <w:rPr>
          <w:lang w:val="en-US"/>
        </w:rPr>
        <w:t>The model will be optimized for use with either Android or iOS depending on which option you choose.</w:t>
      </w:r>
    </w:p>
    <w:p w14:paraId="3976525B" w14:textId="14F4E92D" w:rsidR="009A749A" w:rsidRDefault="009A749A" w:rsidP="00A24F9D">
      <w:pPr>
        <w:rPr>
          <w:lang w:val="en-US"/>
        </w:rPr>
      </w:pPr>
    </w:p>
    <w:p w14:paraId="12A21122" w14:textId="6576B378" w:rsidR="0041407E" w:rsidRPr="00AE4260" w:rsidRDefault="0041407E" w:rsidP="00A24F9D">
      <w:pPr>
        <w:rPr>
          <w:lang w:val="en-US"/>
        </w:rPr>
      </w:pPr>
      <w:r>
        <w:rPr>
          <w:lang w:val="en-US"/>
        </w:rPr>
        <w:t>Your model should now be ready to use. Of course, you may need to finetune it, but it should move already. On iOS, you might have to open the camera preview once after installing the app before the model will move.</w:t>
      </w:r>
    </w:p>
    <w:p w14:paraId="0DD62A04" w14:textId="6C169333" w:rsidR="002E1A16" w:rsidRPr="00AE4260" w:rsidRDefault="002E1A16" w:rsidP="00A24F9D">
      <w:pPr>
        <w:rPr>
          <w:lang w:val="en-US"/>
        </w:rPr>
      </w:pPr>
    </w:p>
    <w:p w14:paraId="110F8F3B" w14:textId="17462DA5" w:rsidR="0041407E" w:rsidRDefault="0041407E" w:rsidP="00A24F9D">
      <w:pPr>
        <w:rPr>
          <w:lang w:val="en-US"/>
        </w:rPr>
      </w:pPr>
      <w:r>
        <w:rPr>
          <w:lang w:val="en-US"/>
        </w:rPr>
        <w:t>The whole process is also explained in this video:</w:t>
      </w:r>
    </w:p>
    <w:p w14:paraId="36B96BC9" w14:textId="20282733" w:rsidR="0041407E" w:rsidRPr="0041407E" w:rsidRDefault="0041407E" w:rsidP="00A24F9D">
      <w:pPr>
        <w:rPr>
          <w:sz w:val="10"/>
          <w:szCs w:val="10"/>
          <w:lang w:val="en-US"/>
        </w:rPr>
      </w:pPr>
      <w:r w:rsidRPr="0041407E">
        <w:rPr>
          <w:sz w:val="10"/>
          <w:szCs w:val="10"/>
          <w:lang w:val="en-US"/>
        </w:rPr>
        <w:t xml:space="preserve"> </w:t>
      </w:r>
    </w:p>
    <w:p w14:paraId="3919EAC3" w14:textId="20CE29D9" w:rsidR="002E1A16" w:rsidRPr="00AE4260" w:rsidRDefault="0041407E" w:rsidP="00A24F9D">
      <w:pPr>
        <w:rPr>
          <w:lang w:val="en-US"/>
        </w:rPr>
      </w:pPr>
      <w:r w:rsidRPr="0041407E">
        <w:rPr>
          <w:b/>
          <w:bCs/>
          <w:lang w:val="en-US"/>
        </w:rPr>
        <w:t>[VTube Studio] Loading your own Live2D Models</w:t>
      </w:r>
      <w:r>
        <w:rPr>
          <w:b/>
          <w:bCs/>
          <w:lang w:val="en-US"/>
        </w:rPr>
        <w:t xml:space="preserve"> -- </w:t>
      </w:r>
      <w:r w:rsidRPr="0041407E">
        <w:rPr>
          <w:b/>
          <w:bCs/>
          <w:lang w:val="en-US"/>
        </w:rPr>
        <w:t xml:space="preserve"> </w:t>
      </w:r>
      <w:hyperlink r:id="rId46" w:history="1">
        <w:r w:rsidRPr="00202D2C">
          <w:rPr>
            <w:rStyle w:val="Hyperlink"/>
            <w:lang w:val="en-US"/>
          </w:rPr>
          <w:t>https://www.youtube.com/watch?v=AssUd6EtFXw</w:t>
        </w:r>
      </w:hyperlink>
      <w:r>
        <w:rPr>
          <w:lang w:val="en-US"/>
        </w:rPr>
        <w:t xml:space="preserve"> </w:t>
      </w:r>
    </w:p>
    <w:p w14:paraId="4472B1AD" w14:textId="7F171EEC" w:rsidR="002E1A16" w:rsidRPr="00AE4260" w:rsidRDefault="002E1A16" w:rsidP="00A24F9D">
      <w:pPr>
        <w:rPr>
          <w:lang w:val="en-US"/>
        </w:rPr>
      </w:pPr>
    </w:p>
    <w:p w14:paraId="350A4536" w14:textId="660DFDA9" w:rsidR="002E1A16" w:rsidRPr="00AE4260" w:rsidRDefault="002E1A16" w:rsidP="00A24F9D">
      <w:pPr>
        <w:rPr>
          <w:lang w:val="en-US"/>
        </w:rPr>
      </w:pPr>
    </w:p>
    <w:p w14:paraId="41C91C74" w14:textId="5B5562BC" w:rsidR="002E1A16" w:rsidRPr="00AE4260" w:rsidRDefault="002E1A16" w:rsidP="00A24F9D">
      <w:pPr>
        <w:rPr>
          <w:lang w:val="en-US"/>
        </w:rPr>
      </w:pPr>
    </w:p>
    <w:p w14:paraId="75B9A2E8" w14:textId="6DAB8B99" w:rsidR="002E1A16" w:rsidRPr="00AE4260" w:rsidRDefault="002E1A16" w:rsidP="00A24F9D">
      <w:pPr>
        <w:rPr>
          <w:lang w:val="en-US"/>
        </w:rPr>
      </w:pPr>
    </w:p>
    <w:p w14:paraId="69176D62" w14:textId="42CC2BBB" w:rsidR="002E1A16" w:rsidRPr="00AE4260" w:rsidRDefault="002E1A16" w:rsidP="00A24F9D">
      <w:pPr>
        <w:rPr>
          <w:lang w:val="en-US"/>
        </w:rPr>
      </w:pPr>
    </w:p>
    <w:p w14:paraId="2DB68AB0" w14:textId="4EF34F0A" w:rsidR="002E1A16" w:rsidRPr="00AE4260" w:rsidRDefault="002E1A16" w:rsidP="00A24F9D">
      <w:pPr>
        <w:rPr>
          <w:lang w:val="en-US"/>
        </w:rPr>
      </w:pPr>
    </w:p>
    <w:p w14:paraId="672C08F3" w14:textId="1F6035B6" w:rsidR="002E1A16" w:rsidRPr="00AE4260" w:rsidRDefault="002E1A16" w:rsidP="00A24F9D">
      <w:pPr>
        <w:rPr>
          <w:lang w:val="en-US"/>
        </w:rPr>
      </w:pPr>
    </w:p>
    <w:p w14:paraId="48F93C04" w14:textId="1C804870" w:rsidR="002E1A16" w:rsidRPr="00AE4260" w:rsidRDefault="002E1A16" w:rsidP="00A24F9D">
      <w:pPr>
        <w:rPr>
          <w:lang w:val="en-US"/>
        </w:rPr>
      </w:pPr>
    </w:p>
    <w:p w14:paraId="0067A225" w14:textId="22C4146C" w:rsidR="002E1A16" w:rsidRPr="00AE4260" w:rsidRDefault="002E1A16" w:rsidP="00A24F9D">
      <w:pPr>
        <w:rPr>
          <w:lang w:val="en-US"/>
        </w:rPr>
      </w:pPr>
    </w:p>
    <w:p w14:paraId="575048CE" w14:textId="3E05D955" w:rsidR="002E1A16" w:rsidRPr="00AE4260" w:rsidRDefault="002E1A16" w:rsidP="00A24F9D">
      <w:pPr>
        <w:rPr>
          <w:lang w:val="en-US"/>
        </w:rPr>
      </w:pPr>
    </w:p>
    <w:p w14:paraId="016F6B33" w14:textId="2A70246C" w:rsidR="002E1A16" w:rsidRPr="00AE4260" w:rsidRDefault="002E1A16" w:rsidP="00A24F9D">
      <w:pPr>
        <w:rPr>
          <w:lang w:val="en-US"/>
        </w:rPr>
      </w:pPr>
    </w:p>
    <w:p w14:paraId="2B32131C" w14:textId="3B13F047" w:rsidR="002E1A16" w:rsidRPr="00AE4260" w:rsidRDefault="002E1A16" w:rsidP="00A24F9D">
      <w:pPr>
        <w:rPr>
          <w:lang w:val="en-US"/>
        </w:rPr>
      </w:pPr>
    </w:p>
    <w:p w14:paraId="06F5A07C" w14:textId="181A782F" w:rsidR="002E1A16" w:rsidRPr="00AE4260" w:rsidRDefault="002E1A16" w:rsidP="00A24F9D">
      <w:pPr>
        <w:rPr>
          <w:lang w:val="en-US"/>
        </w:rPr>
      </w:pPr>
    </w:p>
    <w:p w14:paraId="4A817352" w14:textId="6331FF3B" w:rsidR="002E1A16" w:rsidRPr="00AE4260" w:rsidRDefault="002E1A16" w:rsidP="00A24F9D">
      <w:pPr>
        <w:rPr>
          <w:lang w:val="en-US"/>
        </w:rPr>
      </w:pPr>
    </w:p>
    <w:p w14:paraId="10197099" w14:textId="3B016238" w:rsidR="002E1A16" w:rsidRPr="00AE4260" w:rsidRDefault="002E1A16" w:rsidP="00A24F9D">
      <w:pPr>
        <w:rPr>
          <w:lang w:val="en-US"/>
        </w:rPr>
      </w:pPr>
    </w:p>
    <w:p w14:paraId="3F21C081" w14:textId="0CE2FD9E" w:rsidR="002E1A16" w:rsidRPr="00AE4260" w:rsidRDefault="002E1A16" w:rsidP="00A24F9D">
      <w:pPr>
        <w:rPr>
          <w:lang w:val="en-US"/>
        </w:rPr>
      </w:pPr>
    </w:p>
    <w:p w14:paraId="7B284753" w14:textId="53452C71" w:rsidR="002E1A16" w:rsidRPr="00AE4260" w:rsidRDefault="002E1A16" w:rsidP="00A24F9D">
      <w:pPr>
        <w:rPr>
          <w:lang w:val="en-US"/>
        </w:rPr>
      </w:pPr>
    </w:p>
    <w:p w14:paraId="1FC6DD78" w14:textId="2B2B0615" w:rsidR="002E1A16" w:rsidRPr="00AE4260" w:rsidRDefault="002E1A16" w:rsidP="00A24F9D">
      <w:pPr>
        <w:rPr>
          <w:lang w:val="en-US"/>
        </w:rPr>
      </w:pPr>
    </w:p>
    <w:p w14:paraId="2C952407" w14:textId="7093F68F" w:rsidR="002E1A16" w:rsidRPr="00AE4260" w:rsidRDefault="002E1A16" w:rsidP="00A24F9D">
      <w:pPr>
        <w:rPr>
          <w:lang w:val="en-US"/>
        </w:rPr>
      </w:pPr>
    </w:p>
    <w:p w14:paraId="7766B9DE" w14:textId="3AF56579" w:rsidR="002E1A16" w:rsidRPr="00AE4260" w:rsidRDefault="002E1A16" w:rsidP="00A24F9D">
      <w:pPr>
        <w:rPr>
          <w:lang w:val="en-US"/>
        </w:rPr>
      </w:pPr>
    </w:p>
    <w:p w14:paraId="65AFB6C3" w14:textId="41504683" w:rsidR="00A24F9D" w:rsidRDefault="00A24F9D" w:rsidP="00A24F9D">
      <w:pPr>
        <w:pStyle w:val="berschrift1"/>
        <w:rPr>
          <w:caps w:val="0"/>
          <w:sz w:val="26"/>
          <w:szCs w:val="26"/>
        </w:rPr>
      </w:pPr>
      <w:bookmarkStart w:id="12" w:name="_Toc56543951"/>
      <w:proofErr w:type="spellStart"/>
      <w:r>
        <w:rPr>
          <w:caps w:val="0"/>
          <w:sz w:val="26"/>
          <w:szCs w:val="26"/>
        </w:rPr>
        <w:lastRenderedPageBreak/>
        <w:t>Loading</w:t>
      </w:r>
      <w:proofErr w:type="spellEnd"/>
      <w:r>
        <w:rPr>
          <w:caps w:val="0"/>
          <w:sz w:val="26"/>
          <w:szCs w:val="26"/>
        </w:rPr>
        <w:t xml:space="preserve"> </w:t>
      </w:r>
      <w:proofErr w:type="spellStart"/>
      <w:r>
        <w:rPr>
          <w:caps w:val="0"/>
          <w:sz w:val="26"/>
          <w:szCs w:val="26"/>
        </w:rPr>
        <w:t>your</w:t>
      </w:r>
      <w:proofErr w:type="spellEnd"/>
      <w:r>
        <w:rPr>
          <w:caps w:val="0"/>
          <w:sz w:val="26"/>
          <w:szCs w:val="26"/>
        </w:rPr>
        <w:t xml:space="preserve"> own Backgrounds</w:t>
      </w:r>
      <w:bookmarkEnd w:id="12"/>
    </w:p>
    <w:p w14:paraId="5F56A9D1" w14:textId="1ABDA3B9" w:rsidR="00935A47" w:rsidRDefault="00935A47" w:rsidP="00E77BFF">
      <w:pPr>
        <w:rPr>
          <w:lang w:val="en-US"/>
        </w:rPr>
      </w:pPr>
    </w:p>
    <w:p w14:paraId="643C0581" w14:textId="6500163F" w:rsidR="005E2B41" w:rsidRDefault="00784FB5" w:rsidP="00CF7163">
      <w:pPr>
        <w:rPr>
          <w:lang w:val="en-US"/>
        </w:rPr>
      </w:pPr>
      <w:r>
        <w:rPr>
          <w:lang w:val="en-US"/>
        </w:rPr>
        <w:t>VTube Studio comes with a few default backgrounds. Some of them are animated backgrounds that can’t be added or removed (for example the dogg</w:t>
      </w:r>
      <w:r w:rsidR="005E2B41">
        <w:rPr>
          <w:lang w:val="en-US"/>
        </w:rPr>
        <w:t>o</w:t>
      </w:r>
      <w:r>
        <w:rPr>
          <w:lang w:val="en-US"/>
        </w:rPr>
        <w:t xml:space="preserve"> one).</w:t>
      </w:r>
    </w:p>
    <w:p w14:paraId="7F967358" w14:textId="77777777" w:rsidR="005E2B41" w:rsidRDefault="005E2B41" w:rsidP="00CF7163">
      <w:pPr>
        <w:rPr>
          <w:lang w:val="en-US"/>
        </w:rPr>
      </w:pPr>
    </w:p>
    <w:p w14:paraId="043B83EF" w14:textId="6DAC21B8" w:rsidR="00CF7163" w:rsidRDefault="003E6774" w:rsidP="00CF7163">
      <w:pPr>
        <w:rPr>
          <w:lang w:val="en-US"/>
        </w:rPr>
      </w:pPr>
      <w:r w:rsidRPr="003E6774">
        <w:rPr>
          <w:lang w:val="en-US"/>
        </w:rPr>
        <w:t xml:space="preserve">The </w:t>
      </w:r>
      <w:r>
        <w:rPr>
          <w:lang w:val="en-US"/>
        </w:rPr>
        <w:t xml:space="preserve">PC </w:t>
      </w:r>
      <w:r w:rsidRPr="003E6774">
        <w:rPr>
          <w:lang w:val="en-US"/>
        </w:rPr>
        <w:t>app also comes with a color-picker-background, pictured below.</w:t>
      </w:r>
      <w:r>
        <w:rPr>
          <w:lang w:val="en-US"/>
        </w:rPr>
        <w:t xml:space="preserve"> Using this background, you can also activate “Transparent Mode”, which will enable OBS and other capture software to record your model with a transparent background, so you don’t need to use a col</w:t>
      </w:r>
      <w:r w:rsidR="001458DC">
        <w:rPr>
          <w:lang w:val="en-US"/>
        </w:rPr>
        <w:t>or key.</w:t>
      </w:r>
    </w:p>
    <w:p w14:paraId="4082638D" w14:textId="77777777" w:rsidR="003E6774" w:rsidRPr="003E6774" w:rsidRDefault="003E6774" w:rsidP="00CF7163">
      <w:pPr>
        <w:rPr>
          <w:lang w:val="en-US"/>
        </w:rPr>
      </w:pPr>
    </w:p>
    <w:p w14:paraId="77ADB8F6" w14:textId="6531F774" w:rsidR="00580F6F" w:rsidRDefault="003E6774" w:rsidP="00CF7163">
      <w:pPr>
        <w:rPr>
          <w:lang w:val="en-US"/>
        </w:rPr>
      </w:pPr>
      <w:r>
        <w:rPr>
          <w:lang w:val="en-US"/>
        </w:rPr>
        <w:t xml:space="preserve">                                     </w:t>
      </w:r>
      <w:r>
        <w:rPr>
          <w:noProof/>
          <w:lang w:val="en-US"/>
        </w:rPr>
        <w:drawing>
          <wp:inline distT="0" distB="0" distL="0" distR="0" wp14:anchorId="1F1CA51A" wp14:editId="16EA639D">
            <wp:extent cx="3297840" cy="339242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4046" cy="3419382"/>
                    </a:xfrm>
                    <a:prstGeom prst="rect">
                      <a:avLst/>
                    </a:prstGeom>
                    <a:noFill/>
                    <a:ln>
                      <a:noFill/>
                    </a:ln>
                  </pic:spPr>
                </pic:pic>
              </a:graphicData>
            </a:graphic>
          </wp:inline>
        </w:drawing>
      </w:r>
    </w:p>
    <w:p w14:paraId="48EF182C" w14:textId="77777777" w:rsidR="003E6774" w:rsidRDefault="003E6774" w:rsidP="00CF7163">
      <w:pPr>
        <w:rPr>
          <w:lang w:val="en-US"/>
        </w:rPr>
      </w:pPr>
    </w:p>
    <w:p w14:paraId="43305023" w14:textId="472E86D1" w:rsidR="002E1A16" w:rsidRDefault="00580F6F" w:rsidP="00CF7163">
      <w:pPr>
        <w:rPr>
          <w:lang w:val="en-US"/>
        </w:rPr>
      </w:pPr>
      <w:r>
        <w:rPr>
          <w:lang w:val="en-US"/>
        </w:rPr>
        <w:t>You can freely add backgrounds (videos or images) to VTube Studio.</w:t>
      </w:r>
      <w:r w:rsidR="002E1A16">
        <w:rPr>
          <w:lang w:val="en-US"/>
        </w:rPr>
        <w:t xml:space="preserve"> Be careful when using videos with a large file size in the mobile app as they could potentially crash the app due to memory limitations.</w:t>
      </w:r>
    </w:p>
    <w:p w14:paraId="5EF6DAF6" w14:textId="77777777" w:rsidR="002E1A16" w:rsidRDefault="002E1A16" w:rsidP="00CF7163">
      <w:pPr>
        <w:rPr>
          <w:lang w:val="en-US"/>
        </w:rPr>
      </w:pPr>
    </w:p>
    <w:p w14:paraId="6384F133" w14:textId="630B4A5A" w:rsidR="00580F6F" w:rsidRDefault="00580F6F" w:rsidP="00CF7163">
      <w:pPr>
        <w:rPr>
          <w:lang w:val="en-US"/>
        </w:rPr>
      </w:pPr>
      <w:r>
        <w:rPr>
          <w:lang w:val="en-US"/>
        </w:rPr>
        <w:t>Supported formats are:</w:t>
      </w:r>
    </w:p>
    <w:p w14:paraId="65A978AD" w14:textId="318781FB" w:rsidR="00580F6F" w:rsidRDefault="00580F6F" w:rsidP="00CF7163">
      <w:pPr>
        <w:rPr>
          <w:lang w:val="en-US"/>
        </w:rPr>
      </w:pPr>
    </w:p>
    <w:p w14:paraId="36923AB3" w14:textId="1D309BC9" w:rsidR="00580F6F" w:rsidRPr="002E1A16" w:rsidRDefault="00580F6F" w:rsidP="00580F6F">
      <w:pPr>
        <w:pStyle w:val="Listenabsatz"/>
        <w:numPr>
          <w:ilvl w:val="0"/>
          <w:numId w:val="15"/>
        </w:numPr>
        <w:rPr>
          <w:b/>
          <w:lang w:val="en-US"/>
        </w:rPr>
      </w:pPr>
      <w:r w:rsidRPr="002E1A16">
        <w:rPr>
          <w:b/>
          <w:lang w:val="en-US"/>
        </w:rPr>
        <w:t>Image</w:t>
      </w:r>
    </w:p>
    <w:p w14:paraId="6CD54216" w14:textId="7C9B4B3B" w:rsidR="00580F6F" w:rsidRDefault="00580F6F" w:rsidP="00580F6F">
      <w:pPr>
        <w:pStyle w:val="Listenabsatz"/>
        <w:numPr>
          <w:ilvl w:val="1"/>
          <w:numId w:val="15"/>
        </w:numPr>
        <w:rPr>
          <w:lang w:val="en-US"/>
        </w:rPr>
      </w:pPr>
      <w:r>
        <w:rPr>
          <w:lang w:val="en-US"/>
        </w:rPr>
        <w:t>.jpg</w:t>
      </w:r>
    </w:p>
    <w:p w14:paraId="6CA2112A" w14:textId="06A5FF49" w:rsidR="00580F6F" w:rsidRDefault="00580F6F" w:rsidP="00580F6F">
      <w:pPr>
        <w:pStyle w:val="Listenabsatz"/>
        <w:numPr>
          <w:ilvl w:val="1"/>
          <w:numId w:val="15"/>
        </w:numPr>
        <w:rPr>
          <w:lang w:val="en-US"/>
        </w:rPr>
      </w:pPr>
      <w:r>
        <w:rPr>
          <w:lang w:val="en-US"/>
        </w:rPr>
        <w:t>.</w:t>
      </w:r>
      <w:proofErr w:type="spellStart"/>
      <w:r>
        <w:rPr>
          <w:lang w:val="en-US"/>
        </w:rPr>
        <w:t>png</w:t>
      </w:r>
      <w:proofErr w:type="spellEnd"/>
    </w:p>
    <w:p w14:paraId="7AA20997" w14:textId="293F486C" w:rsidR="00580F6F" w:rsidRPr="002E1A16" w:rsidRDefault="00580F6F" w:rsidP="00580F6F">
      <w:pPr>
        <w:pStyle w:val="Listenabsatz"/>
        <w:numPr>
          <w:ilvl w:val="0"/>
          <w:numId w:val="15"/>
        </w:numPr>
        <w:rPr>
          <w:b/>
          <w:lang w:val="en-US"/>
        </w:rPr>
      </w:pPr>
      <w:r w:rsidRPr="002E1A16">
        <w:rPr>
          <w:b/>
          <w:lang w:val="en-US"/>
        </w:rPr>
        <w:t>Video</w:t>
      </w:r>
    </w:p>
    <w:p w14:paraId="2BB386DD" w14:textId="3395B9DF" w:rsidR="00580F6F" w:rsidRPr="003E6774" w:rsidRDefault="00580F6F" w:rsidP="003E6774">
      <w:pPr>
        <w:pStyle w:val="Listenabsatz"/>
        <w:numPr>
          <w:ilvl w:val="1"/>
          <w:numId w:val="15"/>
        </w:numPr>
        <w:rPr>
          <w:lang w:val="en-US"/>
        </w:rPr>
      </w:pPr>
      <w:r>
        <w:rPr>
          <w:lang w:val="en-US"/>
        </w:rPr>
        <w:t>.mp4</w:t>
      </w:r>
    </w:p>
    <w:p w14:paraId="75D0ED3F" w14:textId="0958F010" w:rsidR="00580F6F" w:rsidRDefault="00580F6F" w:rsidP="00580F6F">
      <w:pPr>
        <w:pStyle w:val="Listenabsatz"/>
        <w:numPr>
          <w:ilvl w:val="1"/>
          <w:numId w:val="15"/>
        </w:numPr>
        <w:rPr>
          <w:lang w:val="en-US"/>
        </w:rPr>
      </w:pPr>
      <w:proofErr w:type="gramStart"/>
      <w:r>
        <w:rPr>
          <w:lang w:val="en-US"/>
        </w:rPr>
        <w:t>.</w:t>
      </w:r>
      <w:proofErr w:type="spellStart"/>
      <w:r>
        <w:rPr>
          <w:lang w:val="en-US"/>
        </w:rPr>
        <w:t>webm</w:t>
      </w:r>
      <w:proofErr w:type="spellEnd"/>
      <w:proofErr w:type="gramEnd"/>
      <w:r>
        <w:rPr>
          <w:lang w:val="en-US"/>
        </w:rPr>
        <w:t xml:space="preserve"> (may not be supported on some platforms)</w:t>
      </w:r>
    </w:p>
    <w:p w14:paraId="2ACAFA05" w14:textId="246B9F65" w:rsidR="005E2B41" w:rsidRDefault="005E2B41" w:rsidP="005E2B41">
      <w:pPr>
        <w:spacing w:before="100" w:beforeAutospacing="1" w:after="100" w:afterAutospacing="1"/>
        <w:rPr>
          <w:rFonts w:eastAsia="Times New Roman" w:cs="Times New Roman"/>
          <w:color w:val="auto"/>
          <w:kern w:val="0"/>
          <w:szCs w:val="24"/>
          <w:lang w:val="en-DE"/>
        </w:rPr>
      </w:pPr>
      <w:r w:rsidRPr="005E2B41">
        <w:rPr>
          <w:rFonts w:eastAsia="Times New Roman" w:cs="Times New Roman"/>
          <w:color w:val="auto"/>
          <w:kern w:val="0"/>
          <w:szCs w:val="24"/>
          <w:lang w:val="en-DE"/>
        </w:rPr>
        <w:t>The backgrounds-folder can be found in the following locations. You may need to restart the app after adding your own backgrounds.</w:t>
      </w:r>
    </w:p>
    <w:tbl>
      <w:tblPr>
        <w:tblStyle w:val="Gitternetztabelle4Akzent2"/>
        <w:tblW w:w="0" w:type="auto"/>
        <w:tblInd w:w="137" w:type="dxa"/>
        <w:tblLook w:val="04A0" w:firstRow="1" w:lastRow="0" w:firstColumn="1" w:lastColumn="0" w:noHBand="0" w:noVBand="1"/>
      </w:tblPr>
      <w:tblGrid>
        <w:gridCol w:w="1843"/>
        <w:gridCol w:w="8363"/>
      </w:tblGrid>
      <w:tr w:rsidR="005E2B41" w14:paraId="70D0A467" w14:textId="77777777" w:rsidTr="005E2B41">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EECA0F9" w14:textId="0D9D4D36" w:rsidR="005E2B41" w:rsidRPr="00CF2251" w:rsidRDefault="005E2B41" w:rsidP="00C76429">
            <w:pPr>
              <w:rPr>
                <w:color w:val="FFFFFF" w:themeColor="background1"/>
                <w:lang w:val="en-US"/>
              </w:rPr>
            </w:pPr>
            <w:r>
              <w:rPr>
                <w:color w:val="FFFFFF" w:themeColor="background1"/>
                <w:lang w:val="en-US"/>
              </w:rPr>
              <w:t>Platform</w:t>
            </w:r>
          </w:p>
        </w:tc>
        <w:tc>
          <w:tcPr>
            <w:tcW w:w="8363" w:type="dxa"/>
            <w:vAlign w:val="center"/>
          </w:tcPr>
          <w:p w14:paraId="36E862CC" w14:textId="0FB3B43C" w:rsidR="005E2B41" w:rsidRPr="00CF2251" w:rsidRDefault="005E2B41" w:rsidP="00C7642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Folder Location</w:t>
            </w:r>
          </w:p>
        </w:tc>
      </w:tr>
      <w:tr w:rsidR="005E2B41" w:rsidRPr="00E83E7B" w14:paraId="6AC77062" w14:textId="77777777" w:rsidTr="005E2B41">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843" w:type="dxa"/>
          </w:tcPr>
          <w:p w14:paraId="0F4003C6" w14:textId="5911D622" w:rsidR="005E2B41" w:rsidRPr="00CC0BAB" w:rsidRDefault="005E2B41" w:rsidP="00C76429">
            <w:pPr>
              <w:rPr>
                <w:bCs w:val="0"/>
                <w:lang w:val="en-US"/>
              </w:rPr>
            </w:pPr>
            <w:r>
              <w:rPr>
                <w:bCs w:val="0"/>
                <w:lang w:val="en-US"/>
              </w:rPr>
              <w:t>iOS</w:t>
            </w:r>
          </w:p>
        </w:tc>
        <w:tc>
          <w:tcPr>
            <w:tcW w:w="8363" w:type="dxa"/>
          </w:tcPr>
          <w:p w14:paraId="11A0F7AF" w14:textId="77777777" w:rsid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6C0B435" w14:textId="2DB847A3" w:rsidR="005E2B41" w:rsidRDefault="005E2B41"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Cs w:val="24"/>
                <w:lang w:val="en-GB"/>
              </w:rPr>
            </w:pPr>
            <w:r w:rsidRPr="005E2B41">
              <w:rPr>
                <w:rFonts w:eastAsia="Times New Roman" w:cs="Times New Roman"/>
                <w:color w:val="262626" w:themeColor="text1" w:themeTint="D9"/>
                <w:kern w:val="0"/>
                <w:szCs w:val="24"/>
                <w:lang w:val="en-DE"/>
              </w:rPr>
              <w:t xml:space="preserve">Open </w:t>
            </w:r>
            <w:r w:rsidRPr="005E2B41">
              <w:rPr>
                <w:rFonts w:eastAsia="Times New Roman" w:cs="Times New Roman"/>
                <w:b/>
                <w:color w:val="262626" w:themeColor="text1" w:themeTint="D9"/>
                <w:kern w:val="0"/>
                <w:szCs w:val="24"/>
                <w:lang w:val="en-DE"/>
              </w:rPr>
              <w:t>VTube Studio app data folder</w:t>
            </w:r>
            <w:r w:rsidRPr="005E2B41">
              <w:rPr>
                <w:rFonts w:eastAsia="Times New Roman" w:cs="Times New Roman"/>
                <w:color w:val="262626" w:themeColor="text1" w:themeTint="D9"/>
                <w:kern w:val="0"/>
                <w:szCs w:val="24"/>
                <w:lang w:val="en-DE"/>
              </w:rPr>
              <w:t xml:space="preserve"> on your iPhone</w:t>
            </w:r>
            <w:r>
              <w:rPr>
                <w:rFonts w:eastAsia="Times New Roman" w:cs="Times New Roman"/>
                <w:color w:val="262626" w:themeColor="text1" w:themeTint="D9"/>
                <w:kern w:val="0"/>
                <w:szCs w:val="24"/>
                <w:lang w:val="en-GB"/>
              </w:rPr>
              <w:t>/iPad</w:t>
            </w:r>
            <w:r w:rsidRPr="005E2B41">
              <w:rPr>
                <w:rFonts w:eastAsia="Times New Roman" w:cs="Times New Roman"/>
                <w:color w:val="262626" w:themeColor="text1" w:themeTint="D9"/>
                <w:kern w:val="0"/>
                <w:szCs w:val="24"/>
                <w:lang w:val="en-DE"/>
              </w:rPr>
              <w:t xml:space="preserve"> in iTunes (Windows or macOS) or Finder (on macOS Catalina). You’ll find a Backgrounds-Folder</w:t>
            </w:r>
            <w:r>
              <w:rPr>
                <w:rFonts w:eastAsia="Times New Roman" w:cs="Times New Roman"/>
                <w:color w:val="262626" w:themeColor="text1" w:themeTint="D9"/>
                <w:kern w:val="0"/>
                <w:szCs w:val="24"/>
                <w:lang w:val="en-GB"/>
              </w:rPr>
              <w:t>.</w:t>
            </w:r>
          </w:p>
          <w:p w14:paraId="1C372BB1" w14:textId="43F584B0" w:rsidR="005E2B41" w:rsidRPr="005E2B41" w:rsidRDefault="005E2B41"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 w:val="12"/>
                <w:szCs w:val="12"/>
                <w:lang w:val="en-GB"/>
              </w:rPr>
            </w:pPr>
            <w:r w:rsidRPr="005E2B41">
              <w:rPr>
                <w:rFonts w:eastAsia="Times New Roman" w:cs="Times New Roman"/>
                <w:color w:val="262626" w:themeColor="text1" w:themeTint="D9"/>
                <w:kern w:val="0"/>
                <w:sz w:val="12"/>
                <w:szCs w:val="12"/>
                <w:lang w:val="en-GB"/>
              </w:rPr>
              <w:t xml:space="preserve">  </w:t>
            </w:r>
          </w:p>
          <w:p w14:paraId="3675E3E4"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Copy Backgrounds-Folder to your desktop</w:t>
            </w:r>
          </w:p>
          <w:p w14:paraId="376FBAC9"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Put your new background file into that folder</w:t>
            </w:r>
          </w:p>
          <w:p w14:paraId="6A6AEE08"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Copy Backgrounds-Folder back into your iPhone/iPad (overwrite the old folder)</w:t>
            </w:r>
          </w:p>
          <w:p w14:paraId="25DD7C40" w14:textId="7D9AFEC3" w:rsidR="005E2B41" w:rsidRPr="005E2B41" w:rsidRDefault="005E2B41" w:rsidP="005E2B41">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tc>
      </w:tr>
      <w:tr w:rsidR="005E2B41" w:rsidRPr="00E83E7B" w14:paraId="68121CFA" w14:textId="77777777" w:rsidTr="005E2B41">
        <w:trPr>
          <w:trHeight w:val="558"/>
        </w:trPr>
        <w:tc>
          <w:tcPr>
            <w:cnfStyle w:val="001000000000" w:firstRow="0" w:lastRow="0" w:firstColumn="1" w:lastColumn="0" w:oddVBand="0" w:evenVBand="0" w:oddHBand="0" w:evenHBand="0" w:firstRowFirstColumn="0" w:firstRowLastColumn="0" w:lastRowFirstColumn="0" w:lastRowLastColumn="0"/>
            <w:tcW w:w="1843" w:type="dxa"/>
          </w:tcPr>
          <w:p w14:paraId="002F55FE" w14:textId="27E64247" w:rsidR="005E2B41" w:rsidRPr="00CC0BAB" w:rsidRDefault="005E2B41" w:rsidP="00C76429">
            <w:pPr>
              <w:rPr>
                <w:bCs w:val="0"/>
                <w:lang w:val="en-US"/>
              </w:rPr>
            </w:pPr>
            <w:r>
              <w:rPr>
                <w:bCs w:val="0"/>
                <w:lang w:val="en-US"/>
              </w:rPr>
              <w:t>Android</w:t>
            </w:r>
          </w:p>
        </w:tc>
        <w:tc>
          <w:tcPr>
            <w:tcW w:w="8363" w:type="dxa"/>
          </w:tcPr>
          <w:p w14:paraId="43012E2E" w14:textId="77777777" w:rsidR="005E2B41" w:rsidRDefault="005E2B41" w:rsidP="005E2B41">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302A473" w14:textId="2D4B762C" w:rsidR="005E2B41" w:rsidRPr="005E2B41" w:rsidRDefault="005E2B41" w:rsidP="005E2B41">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&lt;Your Phone&gt;</w:t>
            </w:r>
            <w:r w:rsidRPr="005E2B41">
              <w:rPr>
                <w:rFonts w:eastAsia="Times New Roman" w:cs="Times New Roman"/>
                <w:color w:val="262626" w:themeColor="text1" w:themeTint="D9"/>
                <w:kern w:val="0"/>
                <w:szCs w:val="24"/>
                <w:lang w:val="en-DE"/>
              </w:rPr>
              <w:t>/Android/data/</w:t>
            </w:r>
            <w:proofErr w:type="spellStart"/>
            <w:r w:rsidRPr="005E2B41">
              <w:rPr>
                <w:rFonts w:eastAsia="Times New Roman" w:cs="Times New Roman"/>
                <w:color w:val="262626" w:themeColor="text1" w:themeTint="D9"/>
                <w:kern w:val="0"/>
                <w:szCs w:val="24"/>
                <w:lang w:val="en-DE"/>
              </w:rPr>
              <w:t>com.denchi.vtubestudio</w:t>
            </w:r>
            <w:proofErr w:type="spellEnd"/>
            <w:r w:rsidRPr="005E2B41">
              <w:rPr>
                <w:rFonts w:eastAsia="Times New Roman" w:cs="Times New Roman"/>
                <w:color w:val="262626" w:themeColor="text1" w:themeTint="D9"/>
                <w:kern w:val="0"/>
                <w:szCs w:val="24"/>
                <w:lang w:val="en-DE"/>
              </w:rPr>
              <w:t>/files/Backgrounds</w:t>
            </w:r>
          </w:p>
        </w:tc>
      </w:tr>
      <w:tr w:rsidR="005E2B41" w:rsidRPr="00E83E7B" w14:paraId="05FA12C0" w14:textId="77777777" w:rsidTr="005E2B4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43" w:type="dxa"/>
          </w:tcPr>
          <w:p w14:paraId="19EE9610" w14:textId="107B772C" w:rsidR="005E2B41" w:rsidRPr="00CC0BAB" w:rsidRDefault="005E2B41" w:rsidP="00C76429">
            <w:pPr>
              <w:rPr>
                <w:bCs w:val="0"/>
                <w:lang w:val="en-US"/>
              </w:rPr>
            </w:pPr>
            <w:r>
              <w:rPr>
                <w:bCs w:val="0"/>
                <w:lang w:val="en-US"/>
              </w:rPr>
              <w:lastRenderedPageBreak/>
              <w:t>MacOS</w:t>
            </w:r>
          </w:p>
        </w:tc>
        <w:tc>
          <w:tcPr>
            <w:tcW w:w="8363" w:type="dxa"/>
          </w:tcPr>
          <w:p w14:paraId="05093E81" w14:textId="77777777" w:rsid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0FFA539" w14:textId="3540765B" w:rsidR="005E2B41" w:rsidRP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VtubeStudio.app</w:t>
            </w:r>
            <w:r w:rsidRPr="005E2B41">
              <w:rPr>
                <w:rFonts w:eastAsia="Times New Roman" w:cs="Times New Roman"/>
                <w:color w:val="262626" w:themeColor="text1" w:themeTint="D9"/>
                <w:kern w:val="0"/>
                <w:szCs w:val="24"/>
                <w:lang w:val="en-DE"/>
              </w:rPr>
              <w:t>/Contents/Resources/Data/StreamingAssets/Backgrounds</w:t>
            </w:r>
          </w:p>
        </w:tc>
      </w:tr>
      <w:tr w:rsidR="005E2B41" w:rsidRPr="00E83E7B" w14:paraId="07524156" w14:textId="77777777" w:rsidTr="005E2B41">
        <w:trPr>
          <w:trHeight w:val="546"/>
        </w:trPr>
        <w:tc>
          <w:tcPr>
            <w:cnfStyle w:val="001000000000" w:firstRow="0" w:lastRow="0" w:firstColumn="1" w:lastColumn="0" w:oddVBand="0" w:evenVBand="0" w:oddHBand="0" w:evenHBand="0" w:firstRowFirstColumn="0" w:firstRowLastColumn="0" w:lastRowFirstColumn="0" w:lastRowLastColumn="0"/>
            <w:tcW w:w="1843" w:type="dxa"/>
          </w:tcPr>
          <w:p w14:paraId="65ADF91C" w14:textId="3247FB36" w:rsidR="005E2B41" w:rsidRPr="00CC0BAB" w:rsidRDefault="005E2B41" w:rsidP="00C76429">
            <w:pPr>
              <w:rPr>
                <w:bCs w:val="0"/>
                <w:lang w:val="en-US"/>
              </w:rPr>
            </w:pPr>
            <w:r>
              <w:rPr>
                <w:bCs w:val="0"/>
                <w:lang w:val="en-US"/>
              </w:rPr>
              <w:t>Windows</w:t>
            </w:r>
          </w:p>
        </w:tc>
        <w:tc>
          <w:tcPr>
            <w:tcW w:w="8363" w:type="dxa"/>
          </w:tcPr>
          <w:p w14:paraId="0FF6F53F" w14:textId="77777777" w:rsidR="005E2B41" w:rsidRDefault="005E2B41"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5E3A8B33" w14:textId="3FA3F4E6" w:rsidR="005E2B41" w:rsidRPr="005E2B41" w:rsidRDefault="005E2B41"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&lt;VTubeStudio.exe-Path&gt;/</w:t>
            </w:r>
            <w:proofErr w:type="spellStart"/>
            <w:r w:rsidRPr="005E2B41">
              <w:rPr>
                <w:rFonts w:eastAsia="Times New Roman" w:cs="Times New Roman"/>
                <w:color w:val="262626" w:themeColor="text1" w:themeTint="D9"/>
                <w:kern w:val="0"/>
                <w:szCs w:val="24"/>
                <w:lang w:val="en-DE"/>
              </w:rPr>
              <w:t>Vtube</w:t>
            </w:r>
            <w:proofErr w:type="spellEnd"/>
            <w:r w:rsidRPr="005E2B41">
              <w:rPr>
                <w:rFonts w:eastAsia="Times New Roman" w:cs="Times New Roman"/>
                <w:color w:val="262626" w:themeColor="text1" w:themeTint="D9"/>
                <w:kern w:val="0"/>
                <w:szCs w:val="24"/>
                <w:lang w:val="en-DE"/>
              </w:rPr>
              <w:t xml:space="preserve"> </w:t>
            </w:r>
            <w:proofErr w:type="spellStart"/>
            <w:r w:rsidRPr="005E2B41">
              <w:rPr>
                <w:rFonts w:eastAsia="Times New Roman" w:cs="Times New Roman"/>
                <w:color w:val="262626" w:themeColor="text1" w:themeTint="D9"/>
                <w:kern w:val="0"/>
                <w:szCs w:val="24"/>
                <w:lang w:val="en-DE"/>
              </w:rPr>
              <w:t>Studio_Data</w:t>
            </w:r>
            <w:proofErr w:type="spellEnd"/>
            <w:r w:rsidRPr="005E2B41">
              <w:rPr>
                <w:rFonts w:eastAsia="Times New Roman" w:cs="Times New Roman"/>
                <w:color w:val="262626" w:themeColor="text1" w:themeTint="D9"/>
                <w:kern w:val="0"/>
                <w:szCs w:val="24"/>
                <w:lang w:val="en-DE"/>
              </w:rPr>
              <w:t>/</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/Backgrounds</w:t>
            </w:r>
          </w:p>
        </w:tc>
      </w:tr>
    </w:tbl>
    <w:p w14:paraId="33FE5727" w14:textId="77777777" w:rsidR="005E2B41" w:rsidRPr="005E2B41" w:rsidRDefault="005E2B41" w:rsidP="005E2B41">
      <w:pPr>
        <w:rPr>
          <w:lang w:val="en-DE"/>
        </w:rPr>
      </w:pPr>
    </w:p>
    <w:p w14:paraId="3784B823" w14:textId="7998E815" w:rsidR="00784FB5" w:rsidRDefault="00784FB5" w:rsidP="00CF7163">
      <w:pPr>
        <w:rPr>
          <w:lang w:val="en-US"/>
        </w:rPr>
      </w:pPr>
    </w:p>
    <w:p w14:paraId="7A0C77DE" w14:textId="77777777" w:rsidR="00784FB5" w:rsidRDefault="00784FB5" w:rsidP="00CF7163">
      <w:pPr>
        <w:rPr>
          <w:lang w:val="en-US"/>
        </w:rPr>
      </w:pPr>
    </w:p>
    <w:p w14:paraId="7A412A82" w14:textId="3F996B74" w:rsidR="00CF7163" w:rsidRDefault="00CF7163" w:rsidP="00CF7163">
      <w:pPr>
        <w:pStyle w:val="berschrift1"/>
        <w:rPr>
          <w:caps w:val="0"/>
          <w:sz w:val="26"/>
          <w:szCs w:val="26"/>
        </w:rPr>
      </w:pPr>
      <w:bookmarkStart w:id="13" w:name="_Toc56543952"/>
      <w:r>
        <w:rPr>
          <w:caps w:val="0"/>
          <w:sz w:val="26"/>
          <w:szCs w:val="26"/>
        </w:rPr>
        <w:t>VTube Studio Settings</w:t>
      </w:r>
      <w:bookmarkEnd w:id="13"/>
    </w:p>
    <w:p w14:paraId="783EC027" w14:textId="1A5E911B" w:rsidR="00935A47" w:rsidRDefault="00935A47" w:rsidP="00E77BFF">
      <w:pPr>
        <w:rPr>
          <w:lang w:val="en-US"/>
        </w:rPr>
      </w:pPr>
    </w:p>
    <w:p w14:paraId="0CE91DC5" w14:textId="754BF9D5" w:rsidR="00935A47" w:rsidRDefault="00CF7163" w:rsidP="00E77BFF">
      <w:pPr>
        <w:rPr>
          <w:lang w:val="en-US"/>
        </w:rPr>
      </w:pPr>
      <w:r>
        <w:rPr>
          <w:lang w:val="en-US"/>
        </w:rPr>
        <w:t>After clicking the settings icon in the main menu, the settings screen will be shown. It has several tabs, a help icon (links to this document) and a language selector</w:t>
      </w:r>
      <w:r w:rsidR="002C7A8A">
        <w:rPr>
          <w:lang w:val="en-US"/>
        </w:rPr>
        <w:t xml:space="preserve"> button that changes between Japanese and English (app restart needed).</w:t>
      </w:r>
    </w:p>
    <w:p w14:paraId="76448252" w14:textId="77777777" w:rsidR="00792D14" w:rsidRDefault="00792D14" w:rsidP="00792D14">
      <w:pPr>
        <w:rPr>
          <w:lang w:val="en-US"/>
        </w:rPr>
      </w:pPr>
    </w:p>
    <w:p w14:paraId="7A5786B2" w14:textId="6697DE4C" w:rsidR="00792D14" w:rsidRPr="00792D14" w:rsidRDefault="00792D14" w:rsidP="004F37A1">
      <w:pPr>
        <w:pStyle w:val="berschrift2"/>
      </w:pPr>
      <w:bookmarkStart w:id="14" w:name="_Toc56543953"/>
      <w:r>
        <w:t>General Settings</w:t>
      </w:r>
      <w:bookmarkEnd w:id="14"/>
    </w:p>
    <w:p w14:paraId="0269CC8A" w14:textId="77777777" w:rsidR="00792D14" w:rsidRPr="00792D14" w:rsidRDefault="00792D14" w:rsidP="004F37A1">
      <w:pPr>
        <w:rPr>
          <w:lang w:val="en-US"/>
        </w:rPr>
      </w:pPr>
    </w:p>
    <w:p w14:paraId="06EFCAE1" w14:textId="0AD75879" w:rsidR="004F37A1" w:rsidRPr="003E4582" w:rsidRDefault="004F37A1" w:rsidP="004F37A1">
      <w:pPr>
        <w:rPr>
          <w:lang w:val="en-US"/>
        </w:rPr>
      </w:pPr>
      <w:r>
        <w:rPr>
          <w:noProof/>
        </w:rPr>
        <w:drawing>
          <wp:inline distT="0" distB="0" distL="0" distR="0" wp14:anchorId="0D921BCC" wp14:editId="5D966AAA">
            <wp:extent cx="2145970" cy="4311810"/>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145970"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1018D7AB" wp14:editId="4694B68E">
            <wp:extent cx="2161284" cy="4342579"/>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161284"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0CDFA6C6" wp14:editId="06284EAC">
            <wp:extent cx="2174376" cy="436888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174376" cy="4368885"/>
                    </a:xfrm>
                    <a:prstGeom prst="rect">
                      <a:avLst/>
                    </a:prstGeom>
                    <a:noFill/>
                    <a:ln>
                      <a:noFill/>
                    </a:ln>
                  </pic:spPr>
                </pic:pic>
              </a:graphicData>
            </a:graphic>
          </wp:inline>
        </w:drawing>
      </w:r>
    </w:p>
    <w:p w14:paraId="3846C220" w14:textId="77777777" w:rsidR="004F37A1" w:rsidRDefault="004F37A1" w:rsidP="004F37A1">
      <w:pPr>
        <w:rPr>
          <w:lang w:val="en-US"/>
        </w:rPr>
      </w:pPr>
    </w:p>
    <w:p w14:paraId="4D8D748B" w14:textId="0B897092" w:rsidR="00935A47" w:rsidRDefault="005F6010" w:rsidP="00E77BFF">
      <w:pPr>
        <w:rPr>
          <w:lang w:val="en-US"/>
        </w:rPr>
      </w:pPr>
      <w:r>
        <w:rPr>
          <w:lang w:val="en-US"/>
        </w:rPr>
        <w:t>From here, you can purchase VTube Studio PRO. On iOS, there is also a button to restore purchases on this screen.</w:t>
      </w:r>
    </w:p>
    <w:p w14:paraId="55709851" w14:textId="5B9048D2" w:rsidR="00935A47" w:rsidRDefault="00935A47" w:rsidP="00E77BFF">
      <w:pPr>
        <w:rPr>
          <w:lang w:val="en-US"/>
        </w:rPr>
      </w:pPr>
    </w:p>
    <w:p w14:paraId="4946819F" w14:textId="617E6750" w:rsidR="00935A47" w:rsidRDefault="00CF523F" w:rsidP="00E77BFF">
      <w:pPr>
        <w:rPr>
          <w:lang w:val="en-US"/>
        </w:rPr>
      </w:pPr>
      <w:r>
        <w:rPr>
          <w:lang w:val="en-US"/>
        </w:rPr>
        <w:t>Furthermore, there are some general settings for hiding the VTS logo, remembering the scene (save open background and model when restarting), etc.</w:t>
      </w:r>
    </w:p>
    <w:p w14:paraId="494E47BF" w14:textId="5B234280" w:rsidR="00CF523F" w:rsidRDefault="00CF523F" w:rsidP="00E77BFF">
      <w:pPr>
        <w:rPr>
          <w:lang w:val="en-US"/>
        </w:rPr>
      </w:pPr>
    </w:p>
    <w:p w14:paraId="72BB19B7" w14:textId="043C672D" w:rsidR="00CF523F" w:rsidRDefault="00CF523F" w:rsidP="00E77BFF">
      <w:pPr>
        <w:rPr>
          <w:b/>
          <w:lang w:val="en-US"/>
        </w:rPr>
      </w:pPr>
      <w:r>
        <w:rPr>
          <w:lang w:val="en-US"/>
        </w:rPr>
        <w:t xml:space="preserve">Next, there’s the “Stream to PC” setup. This is for connecting your phone to your PC to stream the face tracking data to the PC app. This will be covered </w:t>
      </w:r>
      <w:r w:rsidR="00574E40">
        <w:rPr>
          <w:lang w:val="en-US"/>
        </w:rPr>
        <w:t xml:space="preserve">in the chapter </w:t>
      </w:r>
      <w:r w:rsidR="00574E40" w:rsidRPr="00574E40">
        <w:rPr>
          <w:b/>
          <w:lang w:val="en-US"/>
        </w:rPr>
        <w:t>“Connecting your Smartphone to your PC/Mac”.</w:t>
      </w:r>
    </w:p>
    <w:p w14:paraId="1C4EEE6F" w14:textId="6B5635C7" w:rsidR="00574E40" w:rsidRDefault="00574E40" w:rsidP="00E77BFF">
      <w:pPr>
        <w:rPr>
          <w:b/>
          <w:lang w:val="en-US"/>
        </w:rPr>
      </w:pPr>
    </w:p>
    <w:p w14:paraId="655A0662" w14:textId="49B3B771" w:rsidR="00BD4420" w:rsidRDefault="00BD4420" w:rsidP="00E77BFF">
      <w:pPr>
        <w:rPr>
          <w:b/>
          <w:lang w:val="en-US"/>
        </w:rPr>
      </w:pPr>
    </w:p>
    <w:p w14:paraId="0E913BBA" w14:textId="74AD0198" w:rsidR="00BD4420" w:rsidRDefault="00BD4420" w:rsidP="00E77BFF">
      <w:pPr>
        <w:rPr>
          <w:b/>
          <w:lang w:val="en-US"/>
        </w:rPr>
      </w:pPr>
    </w:p>
    <w:p w14:paraId="2C2318CF" w14:textId="77777777" w:rsidR="00BD4420" w:rsidRDefault="00BD4420" w:rsidP="00E77BFF">
      <w:pPr>
        <w:rPr>
          <w:b/>
          <w:lang w:val="en-US"/>
        </w:rPr>
      </w:pPr>
    </w:p>
    <w:p w14:paraId="45F8DEAD" w14:textId="77777777" w:rsidR="00935A47" w:rsidRPr="00196948" w:rsidRDefault="00574E40" w:rsidP="00E77BFF">
      <w:pPr>
        <w:rPr>
          <w:bCs/>
          <w:lang w:val="en-US"/>
        </w:rPr>
      </w:pPr>
      <w:r>
        <w:rPr>
          <w:bCs/>
          <w:lang w:val="en-US"/>
        </w:rPr>
        <w:lastRenderedPageBreak/>
        <w:t>Finally, there’s the “Mouse Input Config”.</w:t>
      </w:r>
      <w:r w:rsidR="00196948">
        <w:rPr>
          <w:bCs/>
          <w:lang w:val="en-US"/>
        </w:rPr>
        <w:t xml:space="preserve"> This allows you to use the mouse/finger position as input parameter to animate your model in addition to face tracking. You can select an </w:t>
      </w:r>
      <w:r w:rsidR="00196948" w:rsidRPr="00196948">
        <w:rPr>
          <w:b/>
          <w:bCs/>
          <w:lang w:val="en-US"/>
        </w:rPr>
        <w:t>X-Range</w:t>
      </w:r>
      <w:r w:rsidR="00196948">
        <w:rPr>
          <w:bCs/>
          <w:lang w:val="en-US"/>
        </w:rPr>
        <w:t xml:space="preserve"> and </w:t>
      </w:r>
      <w:r w:rsidR="00196948" w:rsidRPr="00196948">
        <w:rPr>
          <w:b/>
          <w:bCs/>
          <w:lang w:val="en-US"/>
        </w:rPr>
        <w:t>Y-Range</w:t>
      </w:r>
      <w:r w:rsidR="00196948">
        <w:rPr>
          <w:bCs/>
          <w:lang w:val="en-US"/>
        </w:rPr>
        <w:t xml:space="preserve"> in pixels. This range will be mapped to [-1, 1] for X and Y. With this setting, you could for example make your model follow your finger or mouse pointer with its eyes. This will also show mouse-clicks (right, left, middle) that can be used to trigger hotkeys. In the smartphone app, these mouse-clicks can be triggered by touching the screen with one finger (left-click), two fingers (right-click) and three fingers (middle-click). </w:t>
      </w:r>
    </w:p>
    <w:p w14:paraId="164C811D" w14:textId="77777777" w:rsidR="00792D14" w:rsidRDefault="00792D14" w:rsidP="00792D14">
      <w:pPr>
        <w:rPr>
          <w:lang w:val="en-US"/>
        </w:rPr>
      </w:pPr>
    </w:p>
    <w:p w14:paraId="1001F095" w14:textId="0A8224D0" w:rsidR="00792D14" w:rsidRPr="00792D14" w:rsidRDefault="00792D14" w:rsidP="00792D14">
      <w:pPr>
        <w:pStyle w:val="berschrift2"/>
      </w:pPr>
      <w:bookmarkStart w:id="15" w:name="_Toc56543954"/>
      <w:proofErr w:type="spellStart"/>
      <w:r>
        <w:t>Camera</w:t>
      </w:r>
      <w:proofErr w:type="spellEnd"/>
      <w:r>
        <w:t xml:space="preserve"> Settings</w:t>
      </w:r>
      <w:bookmarkEnd w:id="15"/>
    </w:p>
    <w:p w14:paraId="09DBD75E" w14:textId="51E1F868" w:rsidR="00935A47" w:rsidRDefault="00935A47" w:rsidP="00E77BFF">
      <w:pPr>
        <w:rPr>
          <w:lang w:val="en-US"/>
        </w:rPr>
      </w:pPr>
    </w:p>
    <w:p w14:paraId="4395A2E8" w14:textId="77777777" w:rsidR="00196948" w:rsidRPr="003E4582" w:rsidRDefault="00196948" w:rsidP="00196948">
      <w:pPr>
        <w:rPr>
          <w:lang w:val="en-US"/>
        </w:rPr>
      </w:pPr>
      <w:r>
        <w:rPr>
          <w:noProof/>
        </w:rPr>
        <w:drawing>
          <wp:inline distT="0" distB="0" distL="0" distR="0" wp14:anchorId="5E976B28" wp14:editId="2756BD41">
            <wp:extent cx="2145969" cy="4311810"/>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145969"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22FC3122" wp14:editId="39723591">
            <wp:extent cx="2161283" cy="4342579"/>
            <wp:effectExtent l="0" t="0" r="0" b="127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161283"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4C004E2B" wp14:editId="4B367D12">
            <wp:extent cx="2174375" cy="436888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174375" cy="4368885"/>
                    </a:xfrm>
                    <a:prstGeom prst="rect">
                      <a:avLst/>
                    </a:prstGeom>
                    <a:noFill/>
                    <a:ln>
                      <a:noFill/>
                    </a:ln>
                  </pic:spPr>
                </pic:pic>
              </a:graphicData>
            </a:graphic>
          </wp:inline>
        </w:drawing>
      </w:r>
    </w:p>
    <w:p w14:paraId="0B94ED09" w14:textId="77777777" w:rsidR="00BD4420" w:rsidRDefault="00BD4420" w:rsidP="00E77BFF">
      <w:pPr>
        <w:rPr>
          <w:lang w:val="en-US"/>
        </w:rPr>
      </w:pPr>
    </w:p>
    <w:p w14:paraId="3BE91527" w14:textId="49C7A86B" w:rsidR="00196948" w:rsidRDefault="008C36BE" w:rsidP="00E77BFF">
      <w:pPr>
        <w:rPr>
          <w:lang w:val="en-US"/>
        </w:rPr>
      </w:pPr>
      <w:r>
        <w:rPr>
          <w:lang w:val="en-US"/>
        </w:rPr>
        <w:t>This config tab will let you change settings related to rendering and the camera:</w:t>
      </w:r>
    </w:p>
    <w:p w14:paraId="3D6767D6" w14:textId="430750F6" w:rsidR="008C36BE" w:rsidRDefault="008C36BE" w:rsidP="00E77BFF">
      <w:pPr>
        <w:rPr>
          <w:lang w:val="en-US"/>
        </w:rPr>
      </w:pPr>
    </w:p>
    <w:p w14:paraId="0AB9CD81" w14:textId="252EEAB4" w:rsidR="008C36BE" w:rsidRPr="00CA32E5" w:rsidRDefault="008C36BE" w:rsidP="008C36BE">
      <w:pPr>
        <w:pStyle w:val="Listenabsatz"/>
        <w:numPr>
          <w:ilvl w:val="0"/>
          <w:numId w:val="9"/>
        </w:numPr>
        <w:rPr>
          <w:b/>
          <w:lang w:val="en-US"/>
        </w:rPr>
      </w:pPr>
      <w:r w:rsidRPr="00CA32E5">
        <w:rPr>
          <w:b/>
          <w:lang w:val="en-US"/>
        </w:rPr>
        <w:t>AR Camera Config</w:t>
      </w:r>
    </w:p>
    <w:p w14:paraId="5AD64FA8" w14:textId="77777777" w:rsidR="008C36BE" w:rsidRDefault="008C36BE" w:rsidP="008C36BE">
      <w:pPr>
        <w:pStyle w:val="Listenabsatz"/>
        <w:numPr>
          <w:ilvl w:val="1"/>
          <w:numId w:val="9"/>
        </w:numPr>
        <w:rPr>
          <w:lang w:val="en-US"/>
        </w:rPr>
      </w:pPr>
      <w:r>
        <w:rPr>
          <w:lang w:val="en-US"/>
        </w:rPr>
        <w:t>Change face tracking camera FPS. This does not affect the app framerate.</w:t>
      </w:r>
    </w:p>
    <w:p w14:paraId="5809511A" w14:textId="0624C8A0" w:rsidR="008C36BE" w:rsidRDefault="008C36BE" w:rsidP="008C36BE">
      <w:pPr>
        <w:pStyle w:val="Listenabsatz"/>
        <w:numPr>
          <w:ilvl w:val="1"/>
          <w:numId w:val="9"/>
        </w:numPr>
        <w:rPr>
          <w:lang w:val="en-US"/>
        </w:rPr>
      </w:pPr>
      <w:r>
        <w:rPr>
          <w:lang w:val="en-US"/>
        </w:rPr>
        <w:t>Change whether the camera preview is shown. If you want to make sure your face is never shown on your smartphone screen, you can configure that here</w:t>
      </w:r>
      <w:r w:rsidR="00793D4F">
        <w:rPr>
          <w:lang w:val="en-US"/>
        </w:rPr>
        <w:t xml:space="preserve"> (see third picture).</w:t>
      </w:r>
    </w:p>
    <w:p w14:paraId="13EEBB3C" w14:textId="01F5493D" w:rsidR="008C36BE" w:rsidRDefault="008C36BE" w:rsidP="008C36BE">
      <w:pPr>
        <w:pStyle w:val="Listenabsatz"/>
        <w:numPr>
          <w:ilvl w:val="1"/>
          <w:numId w:val="9"/>
        </w:numPr>
        <w:rPr>
          <w:lang w:val="en-US"/>
        </w:rPr>
      </w:pPr>
      <w:r>
        <w:rPr>
          <w:lang w:val="en-US"/>
        </w:rPr>
        <w:t xml:space="preserve">Change whether face mask is shown over your face. </w:t>
      </w:r>
    </w:p>
    <w:p w14:paraId="3A076853" w14:textId="1F909541" w:rsidR="008C36BE" w:rsidRPr="00CA32E5" w:rsidRDefault="008C36BE" w:rsidP="008C36BE">
      <w:pPr>
        <w:pStyle w:val="Listenabsatz"/>
        <w:numPr>
          <w:ilvl w:val="0"/>
          <w:numId w:val="9"/>
        </w:numPr>
        <w:rPr>
          <w:b/>
          <w:lang w:val="en-US"/>
        </w:rPr>
      </w:pPr>
      <w:r w:rsidRPr="00CA32E5">
        <w:rPr>
          <w:b/>
          <w:lang w:val="en-US"/>
        </w:rPr>
        <w:t>Tracking Config</w:t>
      </w:r>
    </w:p>
    <w:p w14:paraId="08BAA978" w14:textId="574A5981" w:rsidR="008C36BE" w:rsidRDefault="008C36BE" w:rsidP="008C36BE">
      <w:pPr>
        <w:pStyle w:val="Listenabsatz"/>
        <w:numPr>
          <w:ilvl w:val="1"/>
          <w:numId w:val="9"/>
        </w:numPr>
        <w:rPr>
          <w:lang w:val="en-US"/>
        </w:rPr>
      </w:pPr>
      <w:r>
        <w:rPr>
          <w:lang w:val="en-US"/>
        </w:rPr>
        <w:t>Change behavior of model when face tracking is lost. You can either have the model freeze in place when your face is lost or have it return to its default pose.</w:t>
      </w:r>
    </w:p>
    <w:p w14:paraId="5A588E6A" w14:textId="27DF307F" w:rsidR="008C36BE" w:rsidRPr="00CA32E5" w:rsidRDefault="008C36BE" w:rsidP="008C36BE">
      <w:pPr>
        <w:pStyle w:val="Listenabsatz"/>
        <w:numPr>
          <w:ilvl w:val="0"/>
          <w:numId w:val="9"/>
        </w:numPr>
        <w:rPr>
          <w:b/>
          <w:lang w:val="en-US"/>
        </w:rPr>
      </w:pPr>
      <w:r w:rsidRPr="00CA32E5">
        <w:rPr>
          <w:b/>
          <w:lang w:val="en-US"/>
        </w:rPr>
        <w:t>Quality and Effects</w:t>
      </w:r>
    </w:p>
    <w:p w14:paraId="3854483C" w14:textId="7445344F" w:rsidR="008C36BE" w:rsidRDefault="008C36BE" w:rsidP="008C36BE">
      <w:pPr>
        <w:pStyle w:val="Listenabsatz"/>
        <w:numPr>
          <w:ilvl w:val="1"/>
          <w:numId w:val="9"/>
        </w:numPr>
        <w:rPr>
          <w:lang w:val="en-US"/>
        </w:rPr>
      </w:pPr>
      <w:r>
        <w:rPr>
          <w:lang w:val="en-US"/>
        </w:rPr>
        <w:t>Turn on Anti-Aliasing (smoother model edges but costs performance, not recommended on mobile)</w:t>
      </w:r>
    </w:p>
    <w:p w14:paraId="1DF4A493" w14:textId="5B28E06C" w:rsidR="008C36BE" w:rsidRDefault="008C36BE" w:rsidP="008C36BE">
      <w:pPr>
        <w:pStyle w:val="Listenabsatz"/>
        <w:numPr>
          <w:ilvl w:val="1"/>
          <w:numId w:val="9"/>
        </w:numPr>
        <w:rPr>
          <w:lang w:val="en-US"/>
        </w:rPr>
      </w:pPr>
      <w:r>
        <w:rPr>
          <w:lang w:val="en-US"/>
        </w:rPr>
        <w:t>Change app FPS. VSync means the FPS will be synced to your display update rate. This is recommended on PC to prevent screen-tearing.</w:t>
      </w:r>
    </w:p>
    <w:p w14:paraId="4A3673B7" w14:textId="21CF65D2" w:rsidR="008C36BE" w:rsidRPr="00CA32E5" w:rsidRDefault="008C36BE" w:rsidP="008C36BE">
      <w:pPr>
        <w:pStyle w:val="Listenabsatz"/>
        <w:numPr>
          <w:ilvl w:val="0"/>
          <w:numId w:val="9"/>
        </w:numPr>
        <w:rPr>
          <w:b/>
          <w:lang w:val="en-US"/>
        </w:rPr>
      </w:pPr>
      <w:r w:rsidRPr="00CA32E5">
        <w:rPr>
          <w:b/>
          <w:lang w:val="en-US"/>
        </w:rPr>
        <w:t>Record Screen</w:t>
      </w:r>
    </w:p>
    <w:p w14:paraId="2C81F6D7" w14:textId="2ABA3124" w:rsidR="008C36BE" w:rsidRPr="008C36BE" w:rsidRDefault="008C36BE" w:rsidP="008C36BE">
      <w:pPr>
        <w:pStyle w:val="Listenabsatz"/>
        <w:numPr>
          <w:ilvl w:val="1"/>
          <w:numId w:val="9"/>
        </w:numPr>
        <w:rPr>
          <w:lang w:val="en-US"/>
        </w:rPr>
      </w:pPr>
      <w:r>
        <w:rPr>
          <w:lang w:val="en-US"/>
        </w:rPr>
        <w:t xml:space="preserve">Smartphone-only. </w:t>
      </w:r>
      <w:proofErr w:type="spellStart"/>
      <w:r>
        <w:rPr>
          <w:lang w:val="en-US"/>
        </w:rPr>
        <w:t>Lets</w:t>
      </w:r>
      <w:proofErr w:type="spellEnd"/>
      <w:r>
        <w:rPr>
          <w:lang w:val="en-US"/>
        </w:rPr>
        <w:t xml:space="preserve"> you directly record your screen including microphone sound. A small red dot will be shown at the bottom-right while recording. Tap it to stop the recording at any time.</w:t>
      </w:r>
    </w:p>
    <w:p w14:paraId="35A59D68" w14:textId="22CC6660" w:rsidR="008A7241" w:rsidRDefault="00792D14" w:rsidP="00BF7F08">
      <w:pPr>
        <w:pStyle w:val="berschrift2"/>
        <w:rPr>
          <w:lang w:val="en-US"/>
        </w:rPr>
      </w:pPr>
      <w:bookmarkStart w:id="16" w:name="_Toc56543955"/>
      <w:r w:rsidRPr="004D5DED">
        <w:rPr>
          <w:lang w:val="en-US"/>
        </w:rPr>
        <w:lastRenderedPageBreak/>
        <w:t>VTS Model Setting</w:t>
      </w:r>
      <w:bookmarkEnd w:id="16"/>
      <w:r w:rsidRPr="004D5DED">
        <w:rPr>
          <w:lang w:val="en-US"/>
        </w:rPr>
        <w:t xml:space="preserve"> </w:t>
      </w:r>
    </w:p>
    <w:p w14:paraId="6AED5532" w14:textId="0BEA10C6" w:rsidR="004D5DED" w:rsidRPr="00177852" w:rsidRDefault="004D5DED" w:rsidP="004D5DED">
      <w:pPr>
        <w:pStyle w:val="berschrift3"/>
        <w:rPr>
          <w:color w:val="112F51" w:themeColor="accent1" w:themeShade="BF"/>
          <w:lang w:val="en-US"/>
        </w:rPr>
      </w:pPr>
      <w:bookmarkStart w:id="17" w:name="_Toc56543956"/>
      <w:r w:rsidRPr="00177852">
        <w:rPr>
          <w:color w:val="112F51" w:themeColor="accent1" w:themeShade="BF"/>
          <w:lang w:val="en-US"/>
        </w:rPr>
        <w:t>Basic Setup</w:t>
      </w:r>
      <w:bookmarkEnd w:id="17"/>
    </w:p>
    <w:p w14:paraId="509E7B4F" w14:textId="77777777" w:rsidR="004D5DED" w:rsidRPr="004D5DED" w:rsidRDefault="004D5DED" w:rsidP="004D5DED">
      <w:pPr>
        <w:rPr>
          <w:lang w:val="en-US"/>
        </w:rPr>
      </w:pPr>
    </w:p>
    <w:p w14:paraId="130DB119" w14:textId="77777777" w:rsidR="008A7241" w:rsidRPr="003E4582" w:rsidRDefault="008A7241" w:rsidP="008A7241">
      <w:pPr>
        <w:rPr>
          <w:lang w:val="en-US"/>
        </w:rPr>
      </w:pPr>
      <w:r>
        <w:rPr>
          <w:noProof/>
        </w:rPr>
        <w:drawing>
          <wp:inline distT="0" distB="0" distL="0" distR="0" wp14:anchorId="0F4FBAEA" wp14:editId="55133CB6">
            <wp:extent cx="2145969" cy="4311808"/>
            <wp:effectExtent l="0" t="0" r="698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145969" cy="4311808"/>
                    </a:xfrm>
                    <a:prstGeom prst="rect">
                      <a:avLst/>
                    </a:prstGeom>
                    <a:noFill/>
                    <a:ln>
                      <a:noFill/>
                    </a:ln>
                  </pic:spPr>
                </pic:pic>
              </a:graphicData>
            </a:graphic>
          </wp:inline>
        </w:drawing>
      </w:r>
      <w:r w:rsidRPr="003E4582">
        <w:rPr>
          <w:lang w:val="en-US"/>
        </w:rPr>
        <w:t xml:space="preserve"> </w:t>
      </w:r>
      <w:r>
        <w:rPr>
          <w:noProof/>
        </w:rPr>
        <w:drawing>
          <wp:inline distT="0" distB="0" distL="0" distR="0" wp14:anchorId="3D81E1EE" wp14:editId="2F635796">
            <wp:extent cx="2161283" cy="4342577"/>
            <wp:effectExtent l="0" t="0" r="0"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161283" cy="4342577"/>
                    </a:xfrm>
                    <a:prstGeom prst="rect">
                      <a:avLst/>
                    </a:prstGeom>
                    <a:noFill/>
                    <a:ln>
                      <a:noFill/>
                    </a:ln>
                  </pic:spPr>
                </pic:pic>
              </a:graphicData>
            </a:graphic>
          </wp:inline>
        </w:drawing>
      </w:r>
      <w:r w:rsidRPr="003E4582">
        <w:rPr>
          <w:lang w:val="en-US"/>
        </w:rPr>
        <w:t xml:space="preserve"> </w:t>
      </w:r>
      <w:r>
        <w:rPr>
          <w:noProof/>
        </w:rPr>
        <w:drawing>
          <wp:inline distT="0" distB="0" distL="0" distR="0" wp14:anchorId="3CEE1E08" wp14:editId="2609B672">
            <wp:extent cx="2174375" cy="4368883"/>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74375" cy="4368883"/>
                    </a:xfrm>
                    <a:prstGeom prst="rect">
                      <a:avLst/>
                    </a:prstGeom>
                    <a:noFill/>
                    <a:ln>
                      <a:noFill/>
                    </a:ln>
                  </pic:spPr>
                </pic:pic>
              </a:graphicData>
            </a:graphic>
          </wp:inline>
        </w:drawing>
      </w:r>
    </w:p>
    <w:p w14:paraId="32015329" w14:textId="77E02714" w:rsidR="008A7241" w:rsidRDefault="008A7241" w:rsidP="008A7241">
      <w:pPr>
        <w:rPr>
          <w:lang w:val="en-US"/>
        </w:rPr>
      </w:pPr>
    </w:p>
    <w:p w14:paraId="6D482CA3" w14:textId="1694FD3F" w:rsidR="008A7241" w:rsidRDefault="008A7241" w:rsidP="008A7241">
      <w:pPr>
        <w:rPr>
          <w:lang w:val="en-US"/>
        </w:rPr>
      </w:pPr>
      <w:r>
        <w:rPr>
          <w:lang w:val="en-US"/>
        </w:rPr>
        <w:t>Once you have loaded a model, you will be able to access the model settings in the VTS model config tab.</w:t>
      </w:r>
    </w:p>
    <w:p w14:paraId="6CC40857" w14:textId="3780E31F" w:rsidR="00C345F1" w:rsidRDefault="00C345F1" w:rsidP="008A7241">
      <w:pPr>
        <w:rPr>
          <w:lang w:val="en-US"/>
        </w:rPr>
      </w:pPr>
    </w:p>
    <w:p w14:paraId="6695FD4B" w14:textId="2CCD1848" w:rsidR="00C345F1" w:rsidRDefault="00C345F1" w:rsidP="008A7241">
      <w:pPr>
        <w:rPr>
          <w:lang w:val="en-US"/>
        </w:rPr>
      </w:pPr>
      <w:r>
        <w:rPr>
          <w:lang w:val="en-US"/>
        </w:rPr>
        <w:t>At the top, you can enter a name for your model. This name will be shown in the model selection bar.</w:t>
      </w:r>
    </w:p>
    <w:p w14:paraId="53295ACC" w14:textId="15295B14" w:rsidR="00C345F1" w:rsidRDefault="00C345F1" w:rsidP="008A7241">
      <w:pPr>
        <w:rPr>
          <w:lang w:val="en-US"/>
        </w:rPr>
      </w:pPr>
      <w:r>
        <w:rPr>
          <w:lang w:val="en-US"/>
        </w:rPr>
        <w:t>Below that, you can see the name of the Live2D model file and the automatically created VTube Studio model file (VTS model).</w:t>
      </w:r>
    </w:p>
    <w:p w14:paraId="6E97D598" w14:textId="51EA256C" w:rsidR="00C345F1" w:rsidRDefault="00C345F1" w:rsidP="008A7241">
      <w:pPr>
        <w:rPr>
          <w:lang w:val="en-US"/>
        </w:rPr>
      </w:pPr>
    </w:p>
    <w:p w14:paraId="1EAA8E28" w14:textId="7CCF5A88" w:rsidR="00C345F1" w:rsidRDefault="00C345F1" w:rsidP="008A7241">
      <w:pPr>
        <w:rPr>
          <w:lang w:val="en-US"/>
        </w:rPr>
      </w:pPr>
      <w:r>
        <w:rPr>
          <w:lang w:val="en-US"/>
        </w:rPr>
        <w:t>You can choose an icon (.jpg or .</w:t>
      </w:r>
      <w:proofErr w:type="spellStart"/>
      <w:r>
        <w:rPr>
          <w:lang w:val="en-US"/>
        </w:rPr>
        <w:t>png</w:t>
      </w:r>
      <w:proofErr w:type="spellEnd"/>
      <w:r>
        <w:rPr>
          <w:lang w:val="en-US"/>
        </w:rPr>
        <w:t xml:space="preserve">) and default idle animation </w:t>
      </w:r>
      <w:proofErr w:type="gramStart"/>
      <w:r>
        <w:rPr>
          <w:lang w:val="en-US"/>
        </w:rPr>
        <w:t>(.motion3.json</w:t>
      </w:r>
      <w:proofErr w:type="gramEnd"/>
      <w:r>
        <w:rPr>
          <w:lang w:val="en-US"/>
        </w:rPr>
        <w:t xml:space="preserve">) for your model. You can choose from any file inside your model folder. </w:t>
      </w:r>
    </w:p>
    <w:p w14:paraId="705A7BFE" w14:textId="617DA441" w:rsidR="008A7241" w:rsidRDefault="008A7241" w:rsidP="008A7241">
      <w:pPr>
        <w:rPr>
          <w:lang w:val="en-US"/>
        </w:rPr>
      </w:pPr>
    </w:p>
    <w:p w14:paraId="2C1348E7" w14:textId="1C9099A0" w:rsidR="006D0217" w:rsidRDefault="006D0217" w:rsidP="008A7241">
      <w:pPr>
        <w:rPr>
          <w:lang w:val="en-US"/>
        </w:rPr>
      </w:pPr>
      <w:r>
        <w:rPr>
          <w:lang w:val="en-US"/>
        </w:rPr>
        <w:t xml:space="preserve">You can also run the auto-setup for your VTube Studio model. This will set up your model based on standard Live2D parameter names and values. For more information about these parameters, please see: </w:t>
      </w:r>
      <w:hyperlink r:id="rId57" w:history="1">
        <w:r w:rsidRPr="00561705">
          <w:rPr>
            <w:rStyle w:val="Hyperlink"/>
            <w:lang w:val="en-US"/>
          </w:rPr>
          <w:t>https://docs.live2d.com/cubism-editor-manual/standard-parametor-list/#</w:t>
        </w:r>
      </w:hyperlink>
      <w:r>
        <w:rPr>
          <w:lang w:val="en-US"/>
        </w:rPr>
        <w:t xml:space="preserve"> </w:t>
      </w:r>
    </w:p>
    <w:p w14:paraId="72624C0A" w14:textId="400C0F53" w:rsidR="004D5DED" w:rsidRDefault="004D5DED" w:rsidP="008A7241">
      <w:pPr>
        <w:rPr>
          <w:lang w:val="en-US"/>
        </w:rPr>
      </w:pPr>
    </w:p>
    <w:p w14:paraId="29B4A803" w14:textId="02F4CCAA" w:rsidR="004D5DED" w:rsidRDefault="004D5DED" w:rsidP="008A7241">
      <w:pPr>
        <w:rPr>
          <w:lang w:val="en-US"/>
        </w:rPr>
      </w:pPr>
      <w:r>
        <w:rPr>
          <w:lang w:val="en-US"/>
        </w:rPr>
        <w:t>If you change the parameter IDs or ranges, auto-setup will not be able to set up your model and you’ll have to do it manually. Even if you use auto-setup, you may have to fine-tune your VTS model to fit your Live2D model.</w:t>
      </w:r>
    </w:p>
    <w:p w14:paraId="150D5648" w14:textId="77777777" w:rsidR="006D0217" w:rsidRDefault="006D0217" w:rsidP="008A7241">
      <w:pPr>
        <w:rPr>
          <w:lang w:val="en-US"/>
        </w:rPr>
      </w:pPr>
    </w:p>
    <w:p w14:paraId="577C121E" w14:textId="262D8174" w:rsidR="00C345F1" w:rsidRPr="00177852" w:rsidRDefault="004008BF" w:rsidP="004D5DED">
      <w:pPr>
        <w:pStyle w:val="berschrift3"/>
        <w:rPr>
          <w:color w:val="112F51" w:themeColor="accent1" w:themeShade="BF"/>
          <w:lang w:val="en-US"/>
        </w:rPr>
      </w:pPr>
      <w:bookmarkStart w:id="18" w:name="_Toc56543957"/>
      <w:r>
        <w:rPr>
          <w:color w:val="112F51" w:themeColor="accent1" w:themeShade="BF"/>
          <w:lang w:val="en-US"/>
        </w:rPr>
        <w:t>Model</w:t>
      </w:r>
      <w:r w:rsidR="00C345F1" w:rsidRPr="00177852">
        <w:rPr>
          <w:color w:val="112F51" w:themeColor="accent1" w:themeShade="BF"/>
          <w:lang w:val="en-US"/>
        </w:rPr>
        <w:t xml:space="preserve"> Movement</w:t>
      </w:r>
      <w:bookmarkEnd w:id="18"/>
    </w:p>
    <w:p w14:paraId="5AD41268" w14:textId="045C38E7" w:rsidR="008A7241" w:rsidRDefault="008A7241" w:rsidP="008A7241">
      <w:pPr>
        <w:rPr>
          <w:lang w:val="en-US"/>
        </w:rPr>
      </w:pPr>
    </w:p>
    <w:p w14:paraId="60FFB0AA" w14:textId="74E96E53" w:rsidR="004D5DED" w:rsidRDefault="004D5DED" w:rsidP="008A7241">
      <w:pPr>
        <w:rPr>
          <w:lang w:val="en-US"/>
        </w:rPr>
      </w:pPr>
      <w:r>
        <w:rPr>
          <w:lang w:val="en-US"/>
        </w:rPr>
        <w:t xml:space="preserve">With the “Model Movement” settings, </w:t>
      </w:r>
      <w:r w:rsidR="00177852">
        <w:rPr>
          <w:lang w:val="en-US"/>
        </w:rPr>
        <w:t>you can move the model left/right and closer/further away from the screen based on your head position. With the sliders, you can configure how much the model is moved.</w:t>
      </w:r>
    </w:p>
    <w:p w14:paraId="3A3A4A68" w14:textId="2C0CDFA7" w:rsidR="00177852" w:rsidRDefault="00177852" w:rsidP="008A7241">
      <w:pPr>
        <w:rPr>
          <w:lang w:val="en-US"/>
        </w:rPr>
      </w:pPr>
    </w:p>
    <w:p w14:paraId="04ECD653" w14:textId="0CE6DAAA" w:rsidR="00177852" w:rsidRDefault="00177852" w:rsidP="008A7241">
      <w:pPr>
        <w:rPr>
          <w:lang w:val="en-US"/>
        </w:rPr>
      </w:pPr>
    </w:p>
    <w:p w14:paraId="0F5F5B31" w14:textId="77777777" w:rsidR="00177852" w:rsidRDefault="00177852" w:rsidP="008A7241">
      <w:pPr>
        <w:rPr>
          <w:lang w:val="en-US"/>
        </w:rPr>
      </w:pPr>
    </w:p>
    <w:p w14:paraId="3AE82869" w14:textId="74CE0636" w:rsidR="00177852" w:rsidRPr="00177852" w:rsidRDefault="00177852" w:rsidP="00177852">
      <w:pPr>
        <w:pStyle w:val="berschrift3"/>
        <w:rPr>
          <w:color w:val="112F51" w:themeColor="accent1" w:themeShade="BF"/>
          <w:lang w:val="en-US"/>
        </w:rPr>
      </w:pPr>
      <w:bookmarkStart w:id="19" w:name="_Toc56543958"/>
      <w:r>
        <w:rPr>
          <w:color w:val="112F51" w:themeColor="accent1" w:themeShade="BF"/>
          <w:lang w:val="en-US"/>
        </w:rPr>
        <w:lastRenderedPageBreak/>
        <w:t>Physics Settings</w:t>
      </w:r>
      <w:bookmarkEnd w:id="19"/>
    </w:p>
    <w:p w14:paraId="77632746" w14:textId="77777777" w:rsidR="00177852" w:rsidRDefault="00177852" w:rsidP="00177852">
      <w:pPr>
        <w:rPr>
          <w:lang w:val="en-US"/>
        </w:rPr>
      </w:pPr>
    </w:p>
    <w:p w14:paraId="31E68E2F" w14:textId="698801F1" w:rsidR="00177852" w:rsidRDefault="00177852" w:rsidP="00177852">
      <w:pPr>
        <w:rPr>
          <w:lang w:val="en-US"/>
        </w:rPr>
      </w:pPr>
      <w:r>
        <w:rPr>
          <w:lang w:val="en-US"/>
        </w:rPr>
        <w:t xml:space="preserve">Here, you can boost or reduce the effect of your Live2D physics setup. </w:t>
      </w:r>
      <w:r w:rsidR="00CB0E19">
        <w:rPr>
          <w:lang w:val="en-US"/>
        </w:rPr>
        <w:t>You can also activate “wind”, which will randomly apply a wind-like force to the physics system. This is experimental and may not look good depending on how your model is set up.</w:t>
      </w:r>
    </w:p>
    <w:p w14:paraId="661B59DA" w14:textId="77777777" w:rsidR="004D5DED" w:rsidRDefault="004D5DED" w:rsidP="008A7241">
      <w:pPr>
        <w:rPr>
          <w:lang w:val="en-US"/>
        </w:rPr>
      </w:pPr>
    </w:p>
    <w:p w14:paraId="21B6CEDF" w14:textId="5938ED3F" w:rsidR="00C345F1" w:rsidRPr="00177852" w:rsidRDefault="00C345F1" w:rsidP="004D5DED">
      <w:pPr>
        <w:pStyle w:val="berschrift3"/>
        <w:rPr>
          <w:color w:val="112F51" w:themeColor="accent1" w:themeShade="BF"/>
          <w:lang w:val="en-US"/>
        </w:rPr>
      </w:pPr>
      <w:bookmarkStart w:id="20" w:name="_Toc56543959"/>
      <w:r w:rsidRPr="00177852">
        <w:rPr>
          <w:color w:val="112F51" w:themeColor="accent1" w:themeShade="BF"/>
          <w:lang w:val="en-US"/>
        </w:rPr>
        <w:t>VTS Parameter Setup</w:t>
      </w:r>
      <w:bookmarkEnd w:id="20"/>
    </w:p>
    <w:p w14:paraId="7F401D97" w14:textId="59BC2B55" w:rsidR="008A7241" w:rsidRDefault="008A7241" w:rsidP="008A7241">
      <w:pPr>
        <w:rPr>
          <w:lang w:val="en-US"/>
        </w:rPr>
      </w:pPr>
    </w:p>
    <w:p w14:paraId="598A0089" w14:textId="77777777" w:rsidR="003035AC" w:rsidRPr="003E4582" w:rsidRDefault="003035AC" w:rsidP="003035AC">
      <w:pPr>
        <w:rPr>
          <w:lang w:val="en-US"/>
        </w:rPr>
      </w:pPr>
      <w:r>
        <w:rPr>
          <w:noProof/>
        </w:rPr>
        <w:drawing>
          <wp:inline distT="0" distB="0" distL="0" distR="0" wp14:anchorId="1B0443D6" wp14:editId="11FBBAD4">
            <wp:extent cx="2145968" cy="43118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45968" cy="4311808"/>
                    </a:xfrm>
                    <a:prstGeom prst="rect">
                      <a:avLst/>
                    </a:prstGeom>
                    <a:noFill/>
                    <a:ln>
                      <a:noFill/>
                    </a:ln>
                  </pic:spPr>
                </pic:pic>
              </a:graphicData>
            </a:graphic>
          </wp:inline>
        </w:drawing>
      </w:r>
      <w:r w:rsidRPr="003E4582">
        <w:rPr>
          <w:lang w:val="en-US"/>
        </w:rPr>
        <w:t xml:space="preserve"> </w:t>
      </w:r>
      <w:r>
        <w:rPr>
          <w:noProof/>
        </w:rPr>
        <w:drawing>
          <wp:inline distT="0" distB="0" distL="0" distR="0" wp14:anchorId="7ADBE5B1" wp14:editId="3124AAF6">
            <wp:extent cx="2161282" cy="4342577"/>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1282" cy="4342577"/>
                    </a:xfrm>
                    <a:prstGeom prst="rect">
                      <a:avLst/>
                    </a:prstGeom>
                    <a:noFill/>
                    <a:ln>
                      <a:noFill/>
                    </a:ln>
                  </pic:spPr>
                </pic:pic>
              </a:graphicData>
            </a:graphic>
          </wp:inline>
        </w:drawing>
      </w:r>
      <w:r w:rsidRPr="003E4582">
        <w:rPr>
          <w:lang w:val="en-US"/>
        </w:rPr>
        <w:t xml:space="preserve"> </w:t>
      </w:r>
      <w:r>
        <w:rPr>
          <w:noProof/>
        </w:rPr>
        <w:drawing>
          <wp:inline distT="0" distB="0" distL="0" distR="0" wp14:anchorId="7D012519" wp14:editId="3B6F699B">
            <wp:extent cx="2159677" cy="4339353"/>
            <wp:effectExtent l="0" t="0" r="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3390" cy="4346814"/>
                    </a:xfrm>
                    <a:prstGeom prst="rect">
                      <a:avLst/>
                    </a:prstGeom>
                    <a:noFill/>
                    <a:ln>
                      <a:noFill/>
                    </a:ln>
                  </pic:spPr>
                </pic:pic>
              </a:graphicData>
            </a:graphic>
          </wp:inline>
        </w:drawing>
      </w:r>
    </w:p>
    <w:p w14:paraId="1E436848" w14:textId="2E5EE789" w:rsidR="003035AC" w:rsidRDefault="003035AC" w:rsidP="003035AC">
      <w:pPr>
        <w:rPr>
          <w:lang w:val="en-US"/>
        </w:rPr>
      </w:pPr>
    </w:p>
    <w:p w14:paraId="09E5366F" w14:textId="77777777" w:rsidR="00A20A4D" w:rsidRDefault="00A20A4D" w:rsidP="003035AC">
      <w:pPr>
        <w:rPr>
          <w:lang w:val="en-US"/>
        </w:rPr>
      </w:pPr>
    </w:p>
    <w:p w14:paraId="22D730ED" w14:textId="3EBB8EDE" w:rsidR="008A7241" w:rsidRPr="008A7241" w:rsidRDefault="006E16C2" w:rsidP="008A7241">
      <w:pPr>
        <w:rPr>
          <w:lang w:val="en-US"/>
        </w:rPr>
      </w:pPr>
      <w:r>
        <w:rPr>
          <w:lang w:val="en-US"/>
        </w:rPr>
        <w:t xml:space="preserve">This is the most important part of your model settings. Here, you set up </w:t>
      </w:r>
      <w:r w:rsidR="00A20A4D">
        <w:rPr>
          <w:lang w:val="en-US"/>
        </w:rPr>
        <w:t xml:space="preserve">which face tracking parameters </w:t>
      </w:r>
      <w:r w:rsidR="00F96C1F">
        <w:rPr>
          <w:lang w:val="en-US"/>
        </w:rPr>
        <w:t>control which Live2D parameters.</w:t>
      </w:r>
    </w:p>
    <w:p w14:paraId="0EEB6EBC" w14:textId="499C9B4E" w:rsidR="00792D14" w:rsidRDefault="00792D14" w:rsidP="00792D14">
      <w:pPr>
        <w:rPr>
          <w:lang w:val="en-US"/>
        </w:rPr>
      </w:pPr>
    </w:p>
    <w:p w14:paraId="17FEE684" w14:textId="0E2E9128" w:rsidR="00863433" w:rsidRDefault="00863433" w:rsidP="00792D14">
      <w:pPr>
        <w:rPr>
          <w:lang w:val="en-US"/>
        </w:rPr>
      </w:pPr>
      <w:r>
        <w:rPr>
          <w:lang w:val="en-US"/>
        </w:rPr>
        <w:t>The general idea is:</w:t>
      </w:r>
    </w:p>
    <w:p w14:paraId="2B8351E5" w14:textId="66BF7B3A" w:rsidR="00863433" w:rsidRDefault="00863433" w:rsidP="00863433">
      <w:pPr>
        <w:pStyle w:val="Listenabsatz"/>
        <w:numPr>
          <w:ilvl w:val="0"/>
          <w:numId w:val="11"/>
        </w:numPr>
        <w:rPr>
          <w:lang w:val="en-US"/>
        </w:rPr>
      </w:pPr>
      <w:r>
        <w:rPr>
          <w:lang w:val="en-US"/>
        </w:rPr>
        <w:t>You can freely map any INPUT parameter (face-tracking, mouse, etc.) to any OUTPUT parameter (Live2D parameter).</w:t>
      </w:r>
    </w:p>
    <w:p w14:paraId="5AE7546F" w14:textId="555B2B2C" w:rsidR="00863433" w:rsidRDefault="00863433" w:rsidP="00863433">
      <w:pPr>
        <w:pStyle w:val="Listenabsatz"/>
        <w:numPr>
          <w:ilvl w:val="0"/>
          <w:numId w:val="11"/>
        </w:numPr>
        <w:rPr>
          <w:lang w:val="en-US"/>
        </w:rPr>
      </w:pPr>
      <w:r>
        <w:rPr>
          <w:lang w:val="en-US"/>
        </w:rPr>
        <w:t xml:space="preserve">How the values are mapped can be freely configured. For example, the input parameter MouthOpen is within the range [0, 1], with 0 being closed and 1 being all the way open. If your Live2D parameter </w:t>
      </w:r>
      <w:r w:rsidR="00EF5BCE">
        <w:rPr>
          <w:lang w:val="en-US"/>
        </w:rPr>
        <w:t xml:space="preserve">(for example named </w:t>
      </w:r>
      <w:r>
        <w:rPr>
          <w:lang w:val="en-US"/>
        </w:rPr>
        <w:t>ParamMouthOpen</w:t>
      </w:r>
      <w:r w:rsidR="00EF5BCE">
        <w:rPr>
          <w:lang w:val="en-US"/>
        </w:rPr>
        <w:t>) has the range [-10, 10], you could map the ranges so (IN, 0) becomes (OUT, -10) and (IN, 1) becomes (OUT, 10). Or you map it any other way, there are no restrictions.</w:t>
      </w:r>
      <w:r w:rsidR="007E1CC5">
        <w:rPr>
          <w:lang w:val="en-US"/>
        </w:rPr>
        <w:t xml:space="preserve"> </w:t>
      </w:r>
    </w:p>
    <w:p w14:paraId="25941A1E" w14:textId="5B2CFE1D" w:rsidR="007E1CC5" w:rsidRDefault="007E1CC5" w:rsidP="00863433">
      <w:pPr>
        <w:pStyle w:val="Listenabsatz"/>
        <w:numPr>
          <w:ilvl w:val="0"/>
          <w:numId w:val="11"/>
        </w:numPr>
        <w:rPr>
          <w:lang w:val="en-US"/>
        </w:rPr>
      </w:pPr>
      <w:r>
        <w:rPr>
          <w:lang w:val="en-US"/>
        </w:rPr>
        <w:t>The red dot will show where the current value is placed within the input and output range.</w:t>
      </w:r>
    </w:p>
    <w:p w14:paraId="62402635" w14:textId="6F12CC79" w:rsidR="00EF5BCE" w:rsidRDefault="00EF5BCE" w:rsidP="00863433">
      <w:pPr>
        <w:pStyle w:val="Listenabsatz"/>
        <w:numPr>
          <w:ilvl w:val="0"/>
          <w:numId w:val="11"/>
        </w:numPr>
        <w:rPr>
          <w:lang w:val="en-US"/>
        </w:rPr>
      </w:pPr>
      <w:r>
        <w:rPr>
          <w:lang w:val="en-US"/>
        </w:rPr>
        <w:t xml:space="preserve">By activating “Limit Range”, you can make sure the </w:t>
      </w:r>
      <w:proofErr w:type="spellStart"/>
      <w:r>
        <w:rPr>
          <w:lang w:val="en-US"/>
        </w:rPr>
        <w:t>the</w:t>
      </w:r>
      <w:proofErr w:type="spellEnd"/>
      <w:r>
        <w:rPr>
          <w:lang w:val="en-US"/>
        </w:rPr>
        <w:t xml:space="preserve"> input or output values never exceed the range you set for the input or output. This will also cause the value to stop smoothly when approaching the limits.</w:t>
      </w:r>
    </w:p>
    <w:p w14:paraId="027CE3F4" w14:textId="3F3B2103" w:rsidR="00EF5BCE" w:rsidRDefault="00EF5BCE" w:rsidP="00863433">
      <w:pPr>
        <w:pStyle w:val="Listenabsatz"/>
        <w:numPr>
          <w:ilvl w:val="0"/>
          <w:numId w:val="11"/>
        </w:numPr>
        <w:rPr>
          <w:lang w:val="en-US"/>
        </w:rPr>
      </w:pPr>
      <w:r>
        <w:rPr>
          <w:lang w:val="en-US"/>
        </w:rPr>
        <w:t>Generally, it is recommended to only change the output range and leave the input range as is.</w:t>
      </w:r>
    </w:p>
    <w:p w14:paraId="2C7CC716" w14:textId="77777777" w:rsidR="00EF5BCE" w:rsidRDefault="00EF5BCE" w:rsidP="00863433">
      <w:pPr>
        <w:pStyle w:val="Listenabsatz"/>
        <w:numPr>
          <w:ilvl w:val="0"/>
          <w:numId w:val="11"/>
        </w:numPr>
        <w:rPr>
          <w:lang w:val="en-US"/>
        </w:rPr>
      </w:pPr>
      <w:r>
        <w:rPr>
          <w:lang w:val="en-US"/>
        </w:rPr>
        <w:t>More smoothing will make the movements less shaky but will introduce lag. Experiment with the smoothing values until you find something that works for each parameter. On iOS, you will most likely need very little smoothing.</w:t>
      </w:r>
    </w:p>
    <w:p w14:paraId="5A6E4F06" w14:textId="525077C5" w:rsidR="00EF5BCE" w:rsidRDefault="00EF5BCE" w:rsidP="00863433">
      <w:pPr>
        <w:pStyle w:val="Listenabsatz"/>
        <w:numPr>
          <w:ilvl w:val="0"/>
          <w:numId w:val="11"/>
        </w:numPr>
        <w:rPr>
          <w:lang w:val="en-US"/>
        </w:rPr>
      </w:pPr>
      <w:r>
        <w:rPr>
          <w:lang w:val="en-US"/>
        </w:rPr>
        <w:lastRenderedPageBreak/>
        <w:t>Auto-breath will fade the output parameter up and down in a breath-like motion. No input parameter is required when using this option. Any input will be ignored.</w:t>
      </w:r>
    </w:p>
    <w:p w14:paraId="69CBEABE" w14:textId="796E307A" w:rsidR="00863433" w:rsidRDefault="00EF5BCE" w:rsidP="00792D14">
      <w:pPr>
        <w:pStyle w:val="Listenabsatz"/>
        <w:numPr>
          <w:ilvl w:val="0"/>
          <w:numId w:val="11"/>
        </w:numPr>
        <w:rPr>
          <w:lang w:val="en-US"/>
        </w:rPr>
      </w:pPr>
      <w:r>
        <w:rPr>
          <w:lang w:val="en-US"/>
        </w:rPr>
        <w:t>Auto-blink will randomly reduce the parameter to zero. This can be combined with an input parameter, but none is necessary.</w:t>
      </w:r>
    </w:p>
    <w:p w14:paraId="1346B288" w14:textId="665F409E" w:rsidR="00150E4B" w:rsidRDefault="00150E4B" w:rsidP="00792D14">
      <w:pPr>
        <w:pStyle w:val="Listenabsatz"/>
        <w:numPr>
          <w:ilvl w:val="0"/>
          <w:numId w:val="11"/>
        </w:numPr>
        <w:rPr>
          <w:lang w:val="en-US"/>
        </w:rPr>
      </w:pPr>
      <w:r>
        <w:rPr>
          <w:lang w:val="en-US"/>
        </w:rPr>
        <w:t xml:space="preserve">As input parameter, you can choose from a list of available parameters. iOS supports more face tracking parameters than Android (see </w:t>
      </w:r>
      <w:r w:rsidR="00561775">
        <w:rPr>
          <w:lang w:val="en-US"/>
        </w:rPr>
        <w:t>below</w:t>
      </w:r>
      <w:r>
        <w:rPr>
          <w:lang w:val="en-US"/>
        </w:rPr>
        <w:t>).</w:t>
      </w:r>
    </w:p>
    <w:p w14:paraId="1364BED4" w14:textId="4208AAF4" w:rsidR="00150E4B" w:rsidRDefault="00150E4B" w:rsidP="00792D14">
      <w:pPr>
        <w:pStyle w:val="Listenabsatz"/>
        <w:numPr>
          <w:ilvl w:val="0"/>
          <w:numId w:val="11"/>
        </w:numPr>
        <w:rPr>
          <w:lang w:val="en-US"/>
        </w:rPr>
      </w:pPr>
      <w:r>
        <w:rPr>
          <w:lang w:val="en-US"/>
        </w:rPr>
        <w:t>As output parameter, you can choose any Live2D parameter. Each output parameter can only be chosen once, as otherwise you would have multiple input parameters writing to the same output parameter.</w:t>
      </w:r>
    </w:p>
    <w:p w14:paraId="61932F1A" w14:textId="77777777" w:rsidR="00150E4B" w:rsidRPr="00150E4B" w:rsidRDefault="00150E4B" w:rsidP="00150E4B">
      <w:pPr>
        <w:rPr>
          <w:lang w:val="en-US"/>
        </w:rPr>
      </w:pPr>
    </w:p>
    <w:p w14:paraId="50BA771E" w14:textId="375E5915" w:rsidR="00863433" w:rsidRDefault="00150E4B" w:rsidP="00792D14">
      <w:pPr>
        <w:rPr>
          <w:lang w:val="en-US"/>
        </w:rPr>
      </w:pPr>
      <w:r w:rsidRPr="00952E5B">
        <w:rPr>
          <w:noProof/>
          <w:lang w:val="en-US"/>
        </w:rPr>
        <mc:AlternateContent>
          <mc:Choice Requires="wps">
            <w:drawing>
              <wp:inline distT="0" distB="0" distL="0" distR="0" wp14:anchorId="398C4CD3" wp14:editId="41590E04">
                <wp:extent cx="1297155" cy="6580431"/>
                <wp:effectExtent l="25400" t="12700" r="43180" b="62230"/>
                <wp:docPr id="3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97155" cy="6580431"/>
                        </a:xfrm>
                        <a:custGeom>
                          <a:avLst/>
                          <a:gdLst>
                            <a:gd name="connsiteX0" fmla="*/ 0 w 1297155"/>
                            <a:gd name="connsiteY0" fmla="*/ 169045 h 6580431"/>
                            <a:gd name="connsiteX1" fmla="*/ 169045 w 1297155"/>
                            <a:gd name="connsiteY1" fmla="*/ 0 h 6580431"/>
                            <a:gd name="connsiteX2" fmla="*/ 629396 w 1297155"/>
                            <a:gd name="connsiteY2" fmla="*/ 0 h 6580431"/>
                            <a:gd name="connsiteX3" fmla="*/ 1128110 w 1297155"/>
                            <a:gd name="connsiteY3" fmla="*/ 0 h 6580431"/>
                            <a:gd name="connsiteX4" fmla="*/ 1297155 w 1297155"/>
                            <a:gd name="connsiteY4" fmla="*/ 169045 h 6580431"/>
                            <a:gd name="connsiteX5" fmla="*/ 1297155 w 1297155"/>
                            <a:gd name="connsiteY5" fmla="*/ 925062 h 6580431"/>
                            <a:gd name="connsiteX6" fmla="*/ 1297155 w 1297155"/>
                            <a:gd name="connsiteY6" fmla="*/ 1493808 h 6580431"/>
                            <a:gd name="connsiteX7" fmla="*/ 1297155 w 1297155"/>
                            <a:gd name="connsiteY7" fmla="*/ 2062555 h 6580431"/>
                            <a:gd name="connsiteX8" fmla="*/ 1297155 w 1297155"/>
                            <a:gd name="connsiteY8" fmla="*/ 2568878 h 6580431"/>
                            <a:gd name="connsiteX9" fmla="*/ 1297155 w 1297155"/>
                            <a:gd name="connsiteY9" fmla="*/ 3387319 h 6580431"/>
                            <a:gd name="connsiteX10" fmla="*/ 1297155 w 1297155"/>
                            <a:gd name="connsiteY10" fmla="*/ 3956065 h 6580431"/>
                            <a:gd name="connsiteX11" fmla="*/ 1297155 w 1297155"/>
                            <a:gd name="connsiteY11" fmla="*/ 4774505 h 6580431"/>
                            <a:gd name="connsiteX12" fmla="*/ 1297155 w 1297155"/>
                            <a:gd name="connsiteY12" fmla="*/ 5280829 h 6580431"/>
                            <a:gd name="connsiteX13" fmla="*/ 1297155 w 1297155"/>
                            <a:gd name="connsiteY13" fmla="*/ 6411386 h 6580431"/>
                            <a:gd name="connsiteX14" fmla="*/ 1128110 w 1297155"/>
                            <a:gd name="connsiteY14" fmla="*/ 6580431 h 6580431"/>
                            <a:gd name="connsiteX15" fmla="*/ 648578 w 1297155"/>
                            <a:gd name="connsiteY15" fmla="*/ 6580431 h 6580431"/>
                            <a:gd name="connsiteX16" fmla="*/ 169045 w 1297155"/>
                            <a:gd name="connsiteY16" fmla="*/ 6580431 h 6580431"/>
                            <a:gd name="connsiteX17" fmla="*/ 0 w 1297155"/>
                            <a:gd name="connsiteY17" fmla="*/ 6411386 h 6580431"/>
                            <a:gd name="connsiteX18" fmla="*/ 0 w 1297155"/>
                            <a:gd name="connsiteY18" fmla="*/ 5842639 h 6580431"/>
                            <a:gd name="connsiteX19" fmla="*/ 0 w 1297155"/>
                            <a:gd name="connsiteY19" fmla="*/ 5086623 h 6580431"/>
                            <a:gd name="connsiteX20" fmla="*/ 0 w 1297155"/>
                            <a:gd name="connsiteY20" fmla="*/ 4393029 h 6580431"/>
                            <a:gd name="connsiteX21" fmla="*/ 0 w 1297155"/>
                            <a:gd name="connsiteY21" fmla="*/ 3886706 h 6580431"/>
                            <a:gd name="connsiteX22" fmla="*/ 0 w 1297155"/>
                            <a:gd name="connsiteY22" fmla="*/ 3130689 h 6580431"/>
                            <a:gd name="connsiteX23" fmla="*/ 0 w 1297155"/>
                            <a:gd name="connsiteY23" fmla="*/ 2312249 h 6580431"/>
                            <a:gd name="connsiteX24" fmla="*/ 0 w 1297155"/>
                            <a:gd name="connsiteY24" fmla="*/ 1681079 h 6580431"/>
                            <a:gd name="connsiteX25" fmla="*/ 0 w 1297155"/>
                            <a:gd name="connsiteY25" fmla="*/ 862638 h 6580431"/>
                            <a:gd name="connsiteX26" fmla="*/ 0 w 1297155"/>
                            <a:gd name="connsiteY26" fmla="*/ 169045 h 6580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297155" h="6580431" fill="none" extrusionOk="0">
                              <a:moveTo>
                                <a:pt x="0" y="169045"/>
                              </a:moveTo>
                              <a:cubicBezTo>
                                <a:pt x="-5600" y="57179"/>
                                <a:pt x="80041" y="1395"/>
                                <a:pt x="169045" y="0"/>
                              </a:cubicBezTo>
                              <a:cubicBezTo>
                                <a:pt x="269386" y="5025"/>
                                <a:pt x="506077" y="22946"/>
                                <a:pt x="629396" y="0"/>
                              </a:cubicBezTo>
                              <a:cubicBezTo>
                                <a:pt x="752715" y="-22946"/>
                                <a:pt x="971941" y="549"/>
                                <a:pt x="1128110" y="0"/>
                              </a:cubicBezTo>
                              <a:cubicBezTo>
                                <a:pt x="1207297" y="-10449"/>
                                <a:pt x="1280620" y="72284"/>
                                <a:pt x="1297155" y="169045"/>
                              </a:cubicBezTo>
                              <a:cubicBezTo>
                                <a:pt x="1275099" y="327695"/>
                                <a:pt x="1273647" y="704115"/>
                                <a:pt x="1297155" y="925062"/>
                              </a:cubicBezTo>
                              <a:cubicBezTo>
                                <a:pt x="1320663" y="1146009"/>
                                <a:pt x="1308258" y="1268268"/>
                                <a:pt x="1297155" y="1493808"/>
                              </a:cubicBezTo>
                              <a:cubicBezTo>
                                <a:pt x="1286052" y="1719348"/>
                                <a:pt x="1309179" y="1851598"/>
                                <a:pt x="1297155" y="2062555"/>
                              </a:cubicBezTo>
                              <a:cubicBezTo>
                                <a:pt x="1285131" y="2273512"/>
                                <a:pt x="1298079" y="2328244"/>
                                <a:pt x="1297155" y="2568878"/>
                              </a:cubicBezTo>
                              <a:cubicBezTo>
                                <a:pt x="1296231" y="2809512"/>
                                <a:pt x="1322532" y="3082064"/>
                                <a:pt x="1297155" y="3387319"/>
                              </a:cubicBezTo>
                              <a:cubicBezTo>
                                <a:pt x="1271778" y="3692574"/>
                                <a:pt x="1272755" y="3760345"/>
                                <a:pt x="1297155" y="3956065"/>
                              </a:cubicBezTo>
                              <a:cubicBezTo>
                                <a:pt x="1321555" y="4151785"/>
                                <a:pt x="1327439" y="4496252"/>
                                <a:pt x="1297155" y="4774505"/>
                              </a:cubicBezTo>
                              <a:cubicBezTo>
                                <a:pt x="1266871" y="5052758"/>
                                <a:pt x="1301765" y="5116764"/>
                                <a:pt x="1297155" y="5280829"/>
                              </a:cubicBezTo>
                              <a:cubicBezTo>
                                <a:pt x="1292545" y="5444894"/>
                                <a:pt x="1342155" y="5883300"/>
                                <a:pt x="1297155" y="6411386"/>
                              </a:cubicBezTo>
                              <a:cubicBezTo>
                                <a:pt x="1304365" y="6483176"/>
                                <a:pt x="1242131" y="6584844"/>
                                <a:pt x="1128110" y="6580431"/>
                              </a:cubicBezTo>
                              <a:cubicBezTo>
                                <a:pt x="983720" y="6582653"/>
                                <a:pt x="811285" y="6581648"/>
                                <a:pt x="648578" y="6580431"/>
                              </a:cubicBezTo>
                              <a:cubicBezTo>
                                <a:pt x="485871" y="6579214"/>
                                <a:pt x="391261" y="6599752"/>
                                <a:pt x="169045" y="6580431"/>
                              </a:cubicBezTo>
                              <a:cubicBezTo>
                                <a:pt x="65187" y="6589265"/>
                                <a:pt x="9210" y="6516647"/>
                                <a:pt x="0" y="6411386"/>
                              </a:cubicBezTo>
                              <a:cubicBezTo>
                                <a:pt x="9141" y="6188895"/>
                                <a:pt x="-4457" y="5980328"/>
                                <a:pt x="0" y="5842639"/>
                              </a:cubicBezTo>
                              <a:cubicBezTo>
                                <a:pt x="4457" y="5704950"/>
                                <a:pt x="7641" y="5406138"/>
                                <a:pt x="0" y="5086623"/>
                              </a:cubicBezTo>
                              <a:cubicBezTo>
                                <a:pt x="-7641" y="4767108"/>
                                <a:pt x="33145" y="4671706"/>
                                <a:pt x="0" y="4393029"/>
                              </a:cubicBezTo>
                              <a:cubicBezTo>
                                <a:pt x="-33145" y="4114352"/>
                                <a:pt x="-11257" y="3998724"/>
                                <a:pt x="0" y="3886706"/>
                              </a:cubicBezTo>
                              <a:cubicBezTo>
                                <a:pt x="11257" y="3774688"/>
                                <a:pt x="-34642" y="3452221"/>
                                <a:pt x="0" y="3130689"/>
                              </a:cubicBezTo>
                              <a:cubicBezTo>
                                <a:pt x="34642" y="2809157"/>
                                <a:pt x="38139" y="2605116"/>
                                <a:pt x="0" y="2312249"/>
                              </a:cubicBezTo>
                              <a:cubicBezTo>
                                <a:pt x="-38139" y="2019382"/>
                                <a:pt x="4100" y="1916889"/>
                                <a:pt x="0" y="1681079"/>
                              </a:cubicBezTo>
                              <a:cubicBezTo>
                                <a:pt x="-4100" y="1445269"/>
                                <a:pt x="-37545" y="1125253"/>
                                <a:pt x="0" y="862638"/>
                              </a:cubicBezTo>
                              <a:cubicBezTo>
                                <a:pt x="37545" y="600023"/>
                                <a:pt x="-26928" y="341347"/>
                                <a:pt x="0" y="169045"/>
                              </a:cubicBezTo>
                              <a:close/>
                            </a:path>
                            <a:path w="1297155" h="6580431" stroke="0" extrusionOk="0">
                              <a:moveTo>
                                <a:pt x="0" y="169045"/>
                              </a:moveTo>
                              <a:cubicBezTo>
                                <a:pt x="-3471" y="90437"/>
                                <a:pt x="79802" y="-5100"/>
                                <a:pt x="169045" y="0"/>
                              </a:cubicBezTo>
                              <a:cubicBezTo>
                                <a:pt x="283360" y="-2803"/>
                                <a:pt x="504833" y="18589"/>
                                <a:pt x="667759" y="0"/>
                              </a:cubicBezTo>
                              <a:cubicBezTo>
                                <a:pt x="830685" y="-18589"/>
                                <a:pt x="990007" y="5178"/>
                                <a:pt x="1128110" y="0"/>
                              </a:cubicBezTo>
                              <a:cubicBezTo>
                                <a:pt x="1226019" y="5902"/>
                                <a:pt x="1284688" y="91395"/>
                                <a:pt x="1297155" y="169045"/>
                              </a:cubicBezTo>
                              <a:cubicBezTo>
                                <a:pt x="1292250" y="329605"/>
                                <a:pt x="1311534" y="629816"/>
                                <a:pt x="1297155" y="800215"/>
                              </a:cubicBezTo>
                              <a:cubicBezTo>
                                <a:pt x="1282777" y="970614"/>
                                <a:pt x="1295864" y="1169513"/>
                                <a:pt x="1297155" y="1431385"/>
                              </a:cubicBezTo>
                              <a:cubicBezTo>
                                <a:pt x="1298447" y="1693257"/>
                                <a:pt x="1310623" y="1732786"/>
                                <a:pt x="1297155" y="1937708"/>
                              </a:cubicBezTo>
                              <a:cubicBezTo>
                                <a:pt x="1283687" y="2142630"/>
                                <a:pt x="1273410" y="2204944"/>
                                <a:pt x="1297155" y="2444031"/>
                              </a:cubicBezTo>
                              <a:cubicBezTo>
                                <a:pt x="1320900" y="2683118"/>
                                <a:pt x="1294614" y="2820897"/>
                                <a:pt x="1297155" y="2950355"/>
                              </a:cubicBezTo>
                              <a:cubicBezTo>
                                <a:pt x="1299696" y="3079813"/>
                                <a:pt x="1264896" y="3461105"/>
                                <a:pt x="1297155" y="3643948"/>
                              </a:cubicBezTo>
                              <a:cubicBezTo>
                                <a:pt x="1329414" y="3826791"/>
                                <a:pt x="1269444" y="4193693"/>
                                <a:pt x="1297155" y="4399965"/>
                              </a:cubicBezTo>
                              <a:cubicBezTo>
                                <a:pt x="1324866" y="4606237"/>
                                <a:pt x="1316920" y="5040243"/>
                                <a:pt x="1297155" y="5218405"/>
                              </a:cubicBezTo>
                              <a:cubicBezTo>
                                <a:pt x="1277390" y="5396567"/>
                                <a:pt x="1249384" y="5923787"/>
                                <a:pt x="1297155" y="6411386"/>
                              </a:cubicBezTo>
                              <a:cubicBezTo>
                                <a:pt x="1286361" y="6514245"/>
                                <a:pt x="1228041" y="6602356"/>
                                <a:pt x="1128110" y="6580431"/>
                              </a:cubicBezTo>
                              <a:cubicBezTo>
                                <a:pt x="940680" y="6558490"/>
                                <a:pt x="826623" y="6560764"/>
                                <a:pt x="677349" y="6580431"/>
                              </a:cubicBezTo>
                              <a:cubicBezTo>
                                <a:pt x="528075" y="6600098"/>
                                <a:pt x="288685" y="6595461"/>
                                <a:pt x="169045" y="6580431"/>
                              </a:cubicBezTo>
                              <a:cubicBezTo>
                                <a:pt x="66827" y="6562887"/>
                                <a:pt x="-1340" y="6502126"/>
                                <a:pt x="0" y="6411386"/>
                              </a:cubicBezTo>
                              <a:cubicBezTo>
                                <a:pt x="-37570" y="6058064"/>
                                <a:pt x="9444" y="5828373"/>
                                <a:pt x="0" y="5655369"/>
                              </a:cubicBezTo>
                              <a:cubicBezTo>
                                <a:pt x="-9444" y="5482365"/>
                                <a:pt x="-9217" y="5259021"/>
                                <a:pt x="0" y="5086623"/>
                              </a:cubicBezTo>
                              <a:cubicBezTo>
                                <a:pt x="9217" y="4914225"/>
                                <a:pt x="-19746" y="4486630"/>
                                <a:pt x="0" y="4268182"/>
                              </a:cubicBezTo>
                              <a:cubicBezTo>
                                <a:pt x="19746" y="4049734"/>
                                <a:pt x="-12555" y="3937883"/>
                                <a:pt x="0" y="3699436"/>
                              </a:cubicBezTo>
                              <a:cubicBezTo>
                                <a:pt x="12555" y="3460989"/>
                                <a:pt x="-17376" y="3119351"/>
                                <a:pt x="0" y="2943419"/>
                              </a:cubicBezTo>
                              <a:cubicBezTo>
                                <a:pt x="17376" y="2767487"/>
                                <a:pt x="14884" y="2578800"/>
                                <a:pt x="0" y="2312249"/>
                              </a:cubicBezTo>
                              <a:cubicBezTo>
                                <a:pt x="-14884" y="2045698"/>
                                <a:pt x="-23179" y="1930167"/>
                                <a:pt x="0" y="1743502"/>
                              </a:cubicBezTo>
                              <a:cubicBezTo>
                                <a:pt x="23179" y="1556837"/>
                                <a:pt x="-6402" y="1345707"/>
                                <a:pt x="0" y="1237179"/>
                              </a:cubicBezTo>
                              <a:cubicBezTo>
                                <a:pt x="6402" y="1128651"/>
                                <a:pt x="31422" y="562754"/>
                                <a:pt x="0" y="169045"/>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5B1663C9" w14:textId="77777777" w:rsidR="00910015" w:rsidRPr="005268B7" w:rsidRDefault="00910015" w:rsidP="00150E4B">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1F60AA88" wp14:editId="5A7AE2DF">
                                  <wp:extent cx="1103896" cy="34505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C0305F5" w14:textId="77777777" w:rsidR="00910015" w:rsidRDefault="00910015"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If your model doesn’t move despite the Live2D parameter clearly moving in the VTS model</w:t>
                            </w:r>
                          </w:p>
                          <w:p w14:paraId="72AD73E5" w14:textId="788DC152" w:rsidR="00910015" w:rsidRDefault="00910015"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config, the cause is most</w:t>
                            </w:r>
                            <w:r w:rsidRPr="00CE6BF2">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likely an expression, an animation or the physics system overwriting</w:t>
                            </w:r>
                          </w:p>
                          <w:p w14:paraId="52AB39F2" w14:textId="026F8F06" w:rsidR="00910015" w:rsidRDefault="00910015"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the value from the face tracking. This is explained in detail in the chapter:</w:t>
                            </w:r>
                          </w:p>
                          <w:p w14:paraId="1DA7C6BD" w14:textId="63CEACFB" w:rsidR="00910015" w:rsidRPr="00150E4B" w:rsidRDefault="00910015" w:rsidP="00150E4B">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150E4B">
                              <w:rPr>
                                <w:rFonts w:asciiTheme="majorHAnsi" w:eastAsiaTheme="majorEastAsia" w:hAnsiTheme="majorHAnsi" w:cstheme="majorBidi"/>
                                <w:color w:val="354B77"/>
                                <w:sz w:val="8"/>
                                <w:szCs w:val="8"/>
                                <w:lang w:val="en-US"/>
                                <w14:textFill>
                                  <w14:solidFill>
                                    <w14:srgbClr w14:val="354B77">
                                      <w14:lumMod w14:val="75000"/>
                                    </w14:srgbClr>
                                  </w14:solidFill>
                                </w14:textFill>
                              </w:rPr>
                              <w:t xml:space="preserve"> </w:t>
                            </w:r>
                          </w:p>
                          <w:p w14:paraId="1839FB10" w14:textId="52A1C37F" w:rsidR="00910015" w:rsidRDefault="00910015" w:rsidP="00150E4B">
                            <w:pPr>
                              <w:rPr>
                                <w:sz w:val="26"/>
                                <w:szCs w:val="26"/>
                                <w:lang w:val="en-US"/>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p w14:paraId="22D5BCCD" w14:textId="77777777" w:rsidR="00910015" w:rsidRPr="00CE6BF2" w:rsidRDefault="00910015" w:rsidP="00150E4B">
                            <w:pPr>
                              <w:rPr>
                                <w:rFonts w:asciiTheme="majorHAnsi" w:eastAsiaTheme="majorEastAsia" w:hAnsiTheme="majorHAnsi" w:cstheme="majorBidi"/>
                                <w:color w:val="354B77"/>
                                <w:szCs w:val="24"/>
                                <w:lang w:val="en-US"/>
                              </w:rPr>
                            </w:pPr>
                          </w:p>
                        </w:txbxContent>
                      </wps:txbx>
                      <wps:bodyPr rot="0" vert="horz" wrap="square" lIns="0" tIns="0" rIns="0" bIns="0" anchor="t" anchorCtr="0" upright="1">
                        <a:noAutofit/>
                      </wps:bodyPr>
                    </wps:wsp>
                  </a:graphicData>
                </a:graphic>
              </wp:inline>
            </w:drawing>
          </mc:Choice>
          <mc:Fallback>
            <w:pict>
              <v:roundrect w14:anchorId="398C4CD3" id="_x0000_s1027" style="width:102.15pt;height:518.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" fillcolor="#fff3f3" strokecolor="#0075a2 [2405]" strokeweight="1.5pt">
                <v:stroke dashstyle="dash"/>
                <v:textbox inset="0,0,0,0">
                  <w:txbxContent>
                    <w:p w14:paraId="5B1663C9" w14:textId="77777777" w:rsidR="00910015" w:rsidRPr="005268B7" w:rsidRDefault="00910015" w:rsidP="00150E4B">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1F60AA88" wp14:editId="5A7AE2DF">
                            <wp:extent cx="1103896" cy="34505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C0305F5" w14:textId="77777777" w:rsidR="00910015" w:rsidRDefault="00910015"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If your model doesn’t move despite the Live2D parameter clearly moving in the VTS model</w:t>
                      </w:r>
                    </w:p>
                    <w:p w14:paraId="72AD73E5" w14:textId="788DC152" w:rsidR="00910015" w:rsidRDefault="00910015"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config, the cause is most</w:t>
                      </w:r>
                      <w:r w:rsidRPr="00CE6BF2">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likely an expression, an animation or the physics system overwriting</w:t>
                      </w:r>
                    </w:p>
                    <w:p w14:paraId="52AB39F2" w14:textId="026F8F06" w:rsidR="00910015" w:rsidRDefault="00910015"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the value from the face tracking. This is explained in detail in the chapter:</w:t>
                      </w:r>
                    </w:p>
                    <w:p w14:paraId="1DA7C6BD" w14:textId="63CEACFB" w:rsidR="00910015" w:rsidRPr="00150E4B" w:rsidRDefault="00910015" w:rsidP="00150E4B">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150E4B">
                        <w:rPr>
                          <w:rFonts w:asciiTheme="majorHAnsi" w:eastAsiaTheme="majorEastAsia" w:hAnsiTheme="majorHAnsi" w:cstheme="majorBidi"/>
                          <w:color w:val="354B77"/>
                          <w:sz w:val="8"/>
                          <w:szCs w:val="8"/>
                          <w:lang w:val="en-US"/>
                          <w14:textFill>
                            <w14:solidFill>
                              <w14:srgbClr w14:val="354B77">
                                <w14:lumMod w14:val="75000"/>
                              </w14:srgbClr>
                            </w14:solidFill>
                          </w14:textFill>
                        </w:rPr>
                        <w:t xml:space="preserve"> </w:t>
                      </w:r>
                    </w:p>
                    <w:p w14:paraId="1839FB10" w14:textId="52A1C37F" w:rsidR="00910015" w:rsidRDefault="00910015" w:rsidP="00150E4B">
                      <w:pPr>
                        <w:rPr>
                          <w:sz w:val="26"/>
                          <w:szCs w:val="26"/>
                          <w:lang w:val="en-US"/>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p w14:paraId="22D5BCCD" w14:textId="77777777" w:rsidR="00910015" w:rsidRPr="00CE6BF2" w:rsidRDefault="00910015" w:rsidP="00150E4B">
                      <w:pPr>
                        <w:rPr>
                          <w:rFonts w:asciiTheme="majorHAnsi" w:eastAsiaTheme="majorEastAsia" w:hAnsiTheme="majorHAnsi" w:cstheme="majorBidi"/>
                          <w:color w:val="354B77"/>
                          <w:szCs w:val="24"/>
                          <w:lang w:val="en-US"/>
                        </w:rPr>
                      </w:pPr>
                    </w:p>
                  </w:txbxContent>
                </v:textbox>
                <w10:anchorlock/>
              </v:roundrect>
            </w:pict>
          </mc:Fallback>
        </mc:AlternateContent>
      </w:r>
    </w:p>
    <w:p w14:paraId="16FC785A" w14:textId="77777777" w:rsidR="00561775" w:rsidRDefault="00561775" w:rsidP="00561775">
      <w:pPr>
        <w:rPr>
          <w:lang w:val="en-US"/>
        </w:rPr>
      </w:pPr>
    </w:p>
    <w:p w14:paraId="6EA1C399" w14:textId="2510083B" w:rsidR="00561775" w:rsidRPr="00177852" w:rsidRDefault="00561775" w:rsidP="00561775">
      <w:pPr>
        <w:pStyle w:val="berschrift3"/>
        <w:rPr>
          <w:color w:val="112F51" w:themeColor="accent1" w:themeShade="BF"/>
          <w:lang w:val="en-US"/>
        </w:rPr>
      </w:pPr>
      <w:bookmarkStart w:id="21" w:name="_Toc56543960"/>
      <w:r>
        <w:rPr>
          <w:color w:val="112F51" w:themeColor="accent1" w:themeShade="BF"/>
          <w:lang w:val="en-US"/>
        </w:rPr>
        <w:t>Supported INPUT parameters (face tracking, etc.)</w:t>
      </w:r>
      <w:bookmarkEnd w:id="21"/>
    </w:p>
    <w:p w14:paraId="34E054BF" w14:textId="5D1CCFF7" w:rsidR="00F96C1F" w:rsidRDefault="00F96C1F" w:rsidP="00F96C1F">
      <w:pPr>
        <w:rPr>
          <w:lang w:val="en-US"/>
        </w:rPr>
      </w:pPr>
    </w:p>
    <w:p w14:paraId="1E29A9D5" w14:textId="42B2FC4A" w:rsidR="00CC0BAB" w:rsidRPr="00400C67" w:rsidRDefault="009D087A" w:rsidP="00400C67">
      <w:pPr>
        <w:rPr>
          <w:lang w:val="en-US"/>
        </w:rPr>
      </w:pPr>
      <w:r>
        <w:rPr>
          <w:lang w:val="en-US"/>
        </w:rPr>
        <w:t>VTube Studio currently supports the following input parameters that can be mapped to output Live2D parameters</w:t>
      </w:r>
      <w:r w:rsidR="00541E09">
        <w:rPr>
          <w:lang w:val="en-US"/>
        </w:rPr>
        <w:t>. The iOS-only parameters are also marked accordingly in the app.</w:t>
      </w:r>
    </w:p>
    <w:p w14:paraId="241D7A08" w14:textId="77777777" w:rsidR="00CC0BAB" w:rsidRPr="00F37FA1" w:rsidRDefault="00CC0BAB" w:rsidP="00F37FA1">
      <w:pPr>
        <w:pStyle w:val="Listenabsatz"/>
        <w:ind w:left="720"/>
        <w:rPr>
          <w:lang w:val="en-US"/>
        </w:rPr>
      </w:pPr>
    </w:p>
    <w:tbl>
      <w:tblPr>
        <w:tblStyle w:val="Gitternetztabelle4Akzent2"/>
        <w:tblW w:w="0" w:type="auto"/>
        <w:tblLook w:val="04A0" w:firstRow="1" w:lastRow="0" w:firstColumn="1" w:lastColumn="0" w:noHBand="0" w:noVBand="1"/>
      </w:tblPr>
      <w:tblGrid>
        <w:gridCol w:w="1980"/>
        <w:gridCol w:w="4533"/>
        <w:gridCol w:w="783"/>
        <w:gridCol w:w="989"/>
        <w:gridCol w:w="2171"/>
      </w:tblGrid>
      <w:tr w:rsidR="00AA744D" w14:paraId="12EF0EAF" w14:textId="77777777" w:rsidTr="00CC0BAB">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B34FABC" w14:textId="1EEA1248" w:rsidR="00CF2251" w:rsidRPr="00CF2251" w:rsidRDefault="00CF2251" w:rsidP="00792D14">
            <w:pPr>
              <w:rPr>
                <w:color w:val="FFFFFF" w:themeColor="background1"/>
                <w:lang w:val="en-US"/>
              </w:rPr>
            </w:pPr>
            <w:r w:rsidRPr="00CF2251">
              <w:rPr>
                <w:color w:val="FFFFFF" w:themeColor="background1"/>
                <w:lang w:val="en-US"/>
              </w:rPr>
              <w:t>Parameter Name</w:t>
            </w:r>
          </w:p>
        </w:tc>
        <w:tc>
          <w:tcPr>
            <w:tcW w:w="4533" w:type="dxa"/>
            <w:vAlign w:val="center"/>
          </w:tcPr>
          <w:p w14:paraId="2A83CD33" w14:textId="3114C895"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Explanation</w:t>
            </w:r>
          </w:p>
        </w:tc>
        <w:tc>
          <w:tcPr>
            <w:tcW w:w="783" w:type="dxa"/>
            <w:vAlign w:val="center"/>
          </w:tcPr>
          <w:p w14:paraId="1D63DB45" w14:textId="5C032270"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iOS</w:t>
            </w:r>
          </w:p>
        </w:tc>
        <w:tc>
          <w:tcPr>
            <w:tcW w:w="989" w:type="dxa"/>
            <w:vAlign w:val="center"/>
          </w:tcPr>
          <w:p w14:paraId="536405E8" w14:textId="12E78088"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Android</w:t>
            </w:r>
          </w:p>
        </w:tc>
        <w:tc>
          <w:tcPr>
            <w:tcW w:w="2171" w:type="dxa"/>
            <w:vAlign w:val="center"/>
          </w:tcPr>
          <w:p w14:paraId="1ADFB352" w14:textId="76B330CC"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Notes</w:t>
            </w:r>
          </w:p>
        </w:tc>
      </w:tr>
      <w:tr w:rsidR="00AA744D" w14:paraId="65832C1A"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130465" w14:textId="108FD544" w:rsidR="00CF2251" w:rsidRPr="00CC0BAB" w:rsidRDefault="00CF2251" w:rsidP="00CC0BAB">
            <w:pPr>
              <w:rPr>
                <w:bCs w:val="0"/>
                <w:lang w:val="en-US"/>
              </w:rPr>
            </w:pPr>
            <w:r w:rsidRPr="00CC0BAB">
              <w:rPr>
                <w:bCs w:val="0"/>
                <w:lang w:val="en-US"/>
              </w:rPr>
              <w:t>FacePositionX</w:t>
            </w:r>
          </w:p>
        </w:tc>
        <w:tc>
          <w:tcPr>
            <w:tcW w:w="4533" w:type="dxa"/>
          </w:tcPr>
          <w:p w14:paraId="0C9C9912" w14:textId="2C8E28CB" w:rsidR="00CF2251" w:rsidRPr="00CF2251" w:rsidRDefault="00033D05" w:rsidP="00792D14">
            <w:pPr>
              <w:cnfStyle w:val="000000100000" w:firstRow="0" w:lastRow="0" w:firstColumn="0" w:lastColumn="0" w:oddVBand="0" w:evenVBand="0" w:oddHBand="1" w:evenHBand="0" w:firstRowFirstColumn="0" w:firstRowLastColumn="0" w:lastRowFirstColumn="0" w:lastRowLastColumn="0"/>
              <w:rPr>
                <w:lang w:val="en-US"/>
              </w:rPr>
            </w:pPr>
            <w:r>
              <w:rPr>
                <w:lang w:val="en-US"/>
              </w:rPr>
              <w:t>horizontal position of face</w:t>
            </w:r>
          </w:p>
        </w:tc>
        <w:tc>
          <w:tcPr>
            <w:tcW w:w="783" w:type="dxa"/>
          </w:tcPr>
          <w:p w14:paraId="6EA8FD1C" w14:textId="47ADAA3D"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BF62850" w14:textId="25956AB1"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4031681" w14:textId="3F43829A"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6E0CDA48"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43FC818" w14:textId="7F02DD65" w:rsidR="00CF2251" w:rsidRPr="00CC0BAB" w:rsidRDefault="00CF2251" w:rsidP="00792D14">
            <w:pPr>
              <w:rPr>
                <w:bCs w:val="0"/>
                <w:lang w:val="en-US"/>
              </w:rPr>
            </w:pPr>
            <w:r w:rsidRPr="00CC0BAB">
              <w:rPr>
                <w:bCs w:val="0"/>
                <w:lang w:val="en-US"/>
              </w:rPr>
              <w:t>FacePositionY</w:t>
            </w:r>
          </w:p>
        </w:tc>
        <w:tc>
          <w:tcPr>
            <w:tcW w:w="4533" w:type="dxa"/>
          </w:tcPr>
          <w:p w14:paraId="4DEC3B13" w14:textId="2ABB3567" w:rsidR="00CF2251" w:rsidRPr="00CF2251" w:rsidRDefault="00033D05" w:rsidP="00792D14">
            <w:pPr>
              <w:cnfStyle w:val="000000000000" w:firstRow="0" w:lastRow="0" w:firstColumn="0" w:lastColumn="0" w:oddVBand="0" w:evenVBand="0" w:oddHBand="0" w:evenHBand="0" w:firstRowFirstColumn="0" w:firstRowLastColumn="0" w:lastRowFirstColumn="0" w:lastRowLastColumn="0"/>
              <w:rPr>
                <w:lang w:val="en-US"/>
              </w:rPr>
            </w:pPr>
            <w:r>
              <w:rPr>
                <w:lang w:val="en-US"/>
              </w:rPr>
              <w:t>vertical position of face</w:t>
            </w:r>
          </w:p>
        </w:tc>
        <w:tc>
          <w:tcPr>
            <w:tcW w:w="783" w:type="dxa"/>
          </w:tcPr>
          <w:p w14:paraId="7AA33991" w14:textId="55B9D755"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55D13ED" w14:textId="702AD327"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2E45E91" w14:textId="4D753AC9"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0136BD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1EF4CA" w14:textId="72770F4B" w:rsidR="00CF2251" w:rsidRPr="00CC0BAB" w:rsidRDefault="00CF2251" w:rsidP="00792D14">
            <w:pPr>
              <w:rPr>
                <w:bCs w:val="0"/>
                <w:lang w:val="en-US"/>
              </w:rPr>
            </w:pPr>
            <w:r w:rsidRPr="00CC0BAB">
              <w:rPr>
                <w:bCs w:val="0"/>
                <w:lang w:val="en-US"/>
              </w:rPr>
              <w:t>FacePositionZ</w:t>
            </w:r>
          </w:p>
        </w:tc>
        <w:tc>
          <w:tcPr>
            <w:tcW w:w="4533" w:type="dxa"/>
          </w:tcPr>
          <w:p w14:paraId="04A1D44F" w14:textId="27D3AEB0"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distance from camera</w:t>
            </w:r>
          </w:p>
        </w:tc>
        <w:tc>
          <w:tcPr>
            <w:tcW w:w="783" w:type="dxa"/>
          </w:tcPr>
          <w:p w14:paraId="4F5A95F8" w14:textId="5586A92D"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62528C60" w14:textId="35F36A9E"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1381891" w14:textId="7ED23BF1"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181BFA1A"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441CBF91" w14:textId="225646C2" w:rsidR="00CF2251" w:rsidRPr="00CC0BAB" w:rsidRDefault="00CF2251" w:rsidP="00792D14">
            <w:pPr>
              <w:rPr>
                <w:bCs w:val="0"/>
                <w:lang w:val="en-US"/>
              </w:rPr>
            </w:pPr>
            <w:r w:rsidRPr="00CC0BAB">
              <w:rPr>
                <w:bCs w:val="0"/>
                <w:lang w:val="en-US"/>
              </w:rPr>
              <w:t>FaceAngleX</w:t>
            </w:r>
          </w:p>
        </w:tc>
        <w:tc>
          <w:tcPr>
            <w:tcW w:w="4533" w:type="dxa"/>
          </w:tcPr>
          <w:p w14:paraId="1DEDFAD0" w14:textId="74FB33FF"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face right/left rotation</w:t>
            </w:r>
          </w:p>
        </w:tc>
        <w:tc>
          <w:tcPr>
            <w:tcW w:w="783" w:type="dxa"/>
          </w:tcPr>
          <w:p w14:paraId="4DBBCEEF" w14:textId="2A150043"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C343BB3" w14:textId="564DF528"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38FE8AB4" w14:textId="13E03A96"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2664D8B"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5681B4" w14:textId="71F6EA53" w:rsidR="00CF2251" w:rsidRPr="00CC0BAB" w:rsidRDefault="00CF2251" w:rsidP="00792D14">
            <w:pPr>
              <w:rPr>
                <w:bCs w:val="0"/>
                <w:lang w:val="en-US"/>
              </w:rPr>
            </w:pPr>
            <w:r w:rsidRPr="00CC0BAB">
              <w:rPr>
                <w:bCs w:val="0"/>
                <w:lang w:val="en-US"/>
              </w:rPr>
              <w:t>FaceAngleY</w:t>
            </w:r>
          </w:p>
        </w:tc>
        <w:tc>
          <w:tcPr>
            <w:tcW w:w="4533" w:type="dxa"/>
          </w:tcPr>
          <w:p w14:paraId="05BA8A18" w14:textId="42224F86"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face up/down rotation</w:t>
            </w:r>
          </w:p>
        </w:tc>
        <w:tc>
          <w:tcPr>
            <w:tcW w:w="783" w:type="dxa"/>
          </w:tcPr>
          <w:p w14:paraId="60507AEE" w14:textId="02B7C6D0"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26F4AD4" w14:textId="07C2DD7F"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0A88EFDB" w14:textId="1AE30624"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05F37A7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69B9B50B" w14:textId="24B5DE73" w:rsidR="00CF2251" w:rsidRPr="00CC0BAB" w:rsidRDefault="00CF2251" w:rsidP="00792D14">
            <w:pPr>
              <w:rPr>
                <w:bCs w:val="0"/>
                <w:lang w:val="en-US"/>
              </w:rPr>
            </w:pPr>
            <w:r w:rsidRPr="00CC0BAB">
              <w:rPr>
                <w:bCs w:val="0"/>
                <w:lang w:val="en-US"/>
              </w:rPr>
              <w:t>FaceAngleZ</w:t>
            </w:r>
          </w:p>
        </w:tc>
        <w:tc>
          <w:tcPr>
            <w:tcW w:w="4533" w:type="dxa"/>
          </w:tcPr>
          <w:p w14:paraId="14636840" w14:textId="2D954577"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face lean rotation</w:t>
            </w:r>
          </w:p>
        </w:tc>
        <w:tc>
          <w:tcPr>
            <w:tcW w:w="783" w:type="dxa"/>
          </w:tcPr>
          <w:p w14:paraId="44A31F63" w14:textId="5F52BD14"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6DE95C22" w14:textId="59B7FC12"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40F80563" w14:textId="52965FE3"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027144AC"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ACDB80" w14:textId="45B67D24" w:rsidR="00CF2251" w:rsidRPr="00CC0BAB" w:rsidRDefault="00CF2251" w:rsidP="00CF2251">
            <w:pPr>
              <w:rPr>
                <w:bCs w:val="0"/>
                <w:lang w:val="en-US"/>
              </w:rPr>
            </w:pPr>
            <w:r w:rsidRPr="00CC0BAB">
              <w:rPr>
                <w:bCs w:val="0"/>
                <w:lang w:val="en-US"/>
              </w:rPr>
              <w:t>MouthSmile</w:t>
            </w:r>
          </w:p>
        </w:tc>
        <w:tc>
          <w:tcPr>
            <w:tcW w:w="4533" w:type="dxa"/>
          </w:tcPr>
          <w:p w14:paraId="4A6D9BE9" w14:textId="4C307B50"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how much you’re smiling</w:t>
            </w:r>
          </w:p>
        </w:tc>
        <w:tc>
          <w:tcPr>
            <w:tcW w:w="783" w:type="dxa"/>
          </w:tcPr>
          <w:p w14:paraId="6A030E63" w14:textId="4C329919"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551FFEBC" w14:textId="024E1B74"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124BD684" w14:textId="029CBA54"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frown not detected</w:t>
            </w:r>
          </w:p>
        </w:tc>
      </w:tr>
      <w:tr w:rsidR="00AA744D" w14:paraId="2BE3E8F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46357F2B" w14:textId="04EBA18D" w:rsidR="00CF2251" w:rsidRPr="00CC0BAB" w:rsidRDefault="00CF2251" w:rsidP="00CF2251">
            <w:pPr>
              <w:rPr>
                <w:bCs w:val="0"/>
                <w:lang w:val="en-US"/>
              </w:rPr>
            </w:pPr>
            <w:r w:rsidRPr="00CC0BAB">
              <w:rPr>
                <w:bCs w:val="0"/>
                <w:lang w:val="en-US"/>
              </w:rPr>
              <w:t>MouthOpen</w:t>
            </w:r>
          </w:p>
        </w:tc>
        <w:tc>
          <w:tcPr>
            <w:tcW w:w="4533" w:type="dxa"/>
          </w:tcPr>
          <w:p w14:paraId="0D5C6480" w14:textId="3EB4D8A2"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r>
              <w:rPr>
                <w:lang w:val="en-US"/>
              </w:rPr>
              <w:t>how open your mouth is</w:t>
            </w:r>
          </w:p>
        </w:tc>
        <w:tc>
          <w:tcPr>
            <w:tcW w:w="783" w:type="dxa"/>
          </w:tcPr>
          <w:p w14:paraId="2C8827BE" w14:textId="4C574D05"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7AF7ED0" w14:textId="097FED9D"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7E696210" w14:textId="1FDB71A7"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61C340E4"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16C1308" w14:textId="327F2DB4" w:rsidR="00CF2251" w:rsidRPr="00CC0BAB" w:rsidRDefault="00CF2251" w:rsidP="00CF2251">
            <w:pPr>
              <w:rPr>
                <w:bCs w:val="0"/>
                <w:lang w:val="en-US"/>
              </w:rPr>
            </w:pPr>
            <w:r w:rsidRPr="00CC0BAB">
              <w:rPr>
                <w:bCs w:val="0"/>
                <w:lang w:val="en-US"/>
              </w:rPr>
              <w:t>Brows</w:t>
            </w:r>
          </w:p>
        </w:tc>
        <w:tc>
          <w:tcPr>
            <w:tcW w:w="4533" w:type="dxa"/>
          </w:tcPr>
          <w:p w14:paraId="0A22FD91" w14:textId="4872D9A0"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up/down for both brows combined</w:t>
            </w:r>
          </w:p>
        </w:tc>
        <w:tc>
          <w:tcPr>
            <w:tcW w:w="783" w:type="dxa"/>
          </w:tcPr>
          <w:p w14:paraId="7B66471D" w14:textId="600F770E"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63BF594" w14:textId="0BCB438F"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1DC32085" w14:textId="72A099DF"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219FCF1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1A9D5BF9" w14:textId="54092543" w:rsidR="00CF2251" w:rsidRPr="00CC0BAB" w:rsidRDefault="00CF2251" w:rsidP="00CF2251">
            <w:pPr>
              <w:rPr>
                <w:bCs w:val="0"/>
                <w:lang w:val="en-US"/>
              </w:rPr>
            </w:pPr>
            <w:r w:rsidRPr="00CC0BAB">
              <w:rPr>
                <w:bCs w:val="0"/>
                <w:lang w:val="en-US"/>
              </w:rPr>
              <w:t>MousePositionX</w:t>
            </w:r>
          </w:p>
        </w:tc>
        <w:tc>
          <w:tcPr>
            <w:tcW w:w="4533" w:type="dxa"/>
          </w:tcPr>
          <w:p w14:paraId="21DE1D93" w14:textId="674C92E7" w:rsidR="00CF2251" w:rsidRPr="00CF2251" w:rsidRDefault="00AA744D" w:rsidP="00CF2251">
            <w:pPr>
              <w:cnfStyle w:val="000000000000" w:firstRow="0" w:lastRow="0" w:firstColumn="0" w:lastColumn="0" w:oddVBand="0" w:evenVBand="0" w:oddHBand="0" w:evenHBand="0" w:firstRowFirstColumn="0" w:firstRowLastColumn="0" w:lastRowFirstColumn="0" w:lastRowLastColumn="0"/>
              <w:rPr>
                <w:lang w:val="en-US"/>
              </w:rPr>
            </w:pPr>
            <w:r>
              <w:rPr>
                <w:lang w:val="en-US"/>
              </w:rPr>
              <w:t>x-pos. of mouse or finger within set range</w:t>
            </w:r>
          </w:p>
        </w:tc>
        <w:tc>
          <w:tcPr>
            <w:tcW w:w="783" w:type="dxa"/>
          </w:tcPr>
          <w:p w14:paraId="61215A21" w14:textId="496919CC"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8167675" w14:textId="0FEB6CCE"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578B9A00" w14:textId="1548E218"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244CCC2D"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D76338" w14:textId="7DE75121" w:rsidR="00CF2251" w:rsidRPr="00CC0BAB" w:rsidRDefault="00CF2251" w:rsidP="00CF2251">
            <w:pPr>
              <w:rPr>
                <w:bCs w:val="0"/>
                <w:lang w:val="en-US"/>
              </w:rPr>
            </w:pPr>
            <w:r w:rsidRPr="00CC0BAB">
              <w:rPr>
                <w:bCs w:val="0"/>
                <w:lang w:val="en-US"/>
              </w:rPr>
              <w:t>MousePositionY</w:t>
            </w:r>
          </w:p>
        </w:tc>
        <w:tc>
          <w:tcPr>
            <w:tcW w:w="4533" w:type="dxa"/>
          </w:tcPr>
          <w:p w14:paraId="04061CFC" w14:textId="5B547D9C"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y-pos. of mouse or finger within set range</w:t>
            </w:r>
          </w:p>
        </w:tc>
        <w:tc>
          <w:tcPr>
            <w:tcW w:w="783" w:type="dxa"/>
          </w:tcPr>
          <w:p w14:paraId="7992A784" w14:textId="7E101100"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BDB7669" w14:textId="4DF6712E" w:rsidR="00CF2251" w:rsidRPr="00CC0BAB" w:rsidRDefault="00D4129D"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0A316718" w14:textId="00CB21C7"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34BF742C"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3141A6A0" w14:textId="2E205E5E" w:rsidR="00CF2251" w:rsidRPr="00CC0BAB" w:rsidRDefault="00CF2251" w:rsidP="00CF2251">
            <w:pPr>
              <w:rPr>
                <w:bCs w:val="0"/>
                <w:lang w:val="en-US"/>
              </w:rPr>
            </w:pPr>
            <w:r w:rsidRPr="00CC0BAB">
              <w:rPr>
                <w:bCs w:val="0"/>
                <w:lang w:val="en-US"/>
              </w:rPr>
              <w:t>TongueOut</w:t>
            </w:r>
          </w:p>
        </w:tc>
        <w:tc>
          <w:tcPr>
            <w:tcW w:w="4533" w:type="dxa"/>
          </w:tcPr>
          <w:p w14:paraId="3EA21E85" w14:textId="3112EC17" w:rsidR="00CF2251" w:rsidRPr="00CF2251" w:rsidRDefault="00AA744D" w:rsidP="00CF2251">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stick out your tongue</w:t>
            </w:r>
          </w:p>
        </w:tc>
        <w:tc>
          <w:tcPr>
            <w:tcW w:w="783" w:type="dxa"/>
          </w:tcPr>
          <w:p w14:paraId="6C799859" w14:textId="0809E12C"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B527618" w14:textId="16E48439"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0FD68BD7" w14:textId="7D5A4693"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3E3E80F9"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FD89740" w14:textId="2AD10DE6" w:rsidR="00CF2251" w:rsidRPr="00CC0BAB" w:rsidRDefault="00CF2251" w:rsidP="00CF2251">
            <w:pPr>
              <w:rPr>
                <w:bCs w:val="0"/>
                <w:lang w:val="en-US"/>
              </w:rPr>
            </w:pPr>
            <w:r w:rsidRPr="00CC0BAB">
              <w:rPr>
                <w:bCs w:val="0"/>
                <w:lang w:val="en-US"/>
              </w:rPr>
              <w:t>EyeOpenLeft</w:t>
            </w:r>
          </w:p>
        </w:tc>
        <w:tc>
          <w:tcPr>
            <w:tcW w:w="4533" w:type="dxa"/>
          </w:tcPr>
          <w:p w14:paraId="232F2EDE" w14:textId="66E6B15A"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how open your left eye is</w:t>
            </w:r>
          </w:p>
        </w:tc>
        <w:tc>
          <w:tcPr>
            <w:tcW w:w="783" w:type="dxa"/>
          </w:tcPr>
          <w:p w14:paraId="6425D276" w14:textId="0BD86791"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CD672CD" w14:textId="57B14716"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1A07F494" w14:textId="75893C2D"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1678D19C"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EE69490" w14:textId="4A65A780" w:rsidR="00AA744D" w:rsidRPr="00CC0BAB" w:rsidRDefault="00AA744D" w:rsidP="00AA744D">
            <w:pPr>
              <w:rPr>
                <w:bCs w:val="0"/>
                <w:lang w:val="en-US"/>
              </w:rPr>
            </w:pPr>
            <w:r w:rsidRPr="00CC0BAB">
              <w:rPr>
                <w:bCs w:val="0"/>
                <w:lang w:val="en-US"/>
              </w:rPr>
              <w:t>EyeOpenRight</w:t>
            </w:r>
          </w:p>
        </w:tc>
        <w:tc>
          <w:tcPr>
            <w:tcW w:w="4533" w:type="dxa"/>
          </w:tcPr>
          <w:p w14:paraId="6EDE5CC8" w14:textId="2D773884"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how open your right eye is</w:t>
            </w:r>
          </w:p>
        </w:tc>
        <w:tc>
          <w:tcPr>
            <w:tcW w:w="783" w:type="dxa"/>
          </w:tcPr>
          <w:p w14:paraId="639A6A40" w14:textId="6223A0B0"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1990EFC" w14:textId="470102AA"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5EB145C" w14:textId="39FEDE0B"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6C37BA11"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0E0C63" w14:textId="2448ED54" w:rsidR="00AA744D" w:rsidRPr="00CC0BAB" w:rsidRDefault="00AA744D" w:rsidP="00AA744D">
            <w:pPr>
              <w:rPr>
                <w:bCs w:val="0"/>
                <w:lang w:val="en-US"/>
              </w:rPr>
            </w:pPr>
            <w:r w:rsidRPr="00CC0BAB">
              <w:rPr>
                <w:bCs w:val="0"/>
                <w:lang w:val="en-US"/>
              </w:rPr>
              <w:t>EyeLeftX</w:t>
            </w:r>
          </w:p>
        </w:tc>
        <w:tc>
          <w:tcPr>
            <w:tcW w:w="4533" w:type="dxa"/>
          </w:tcPr>
          <w:p w14:paraId="19FE0D15" w14:textId="1F040560"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eye-tracking</w:t>
            </w:r>
          </w:p>
        </w:tc>
        <w:tc>
          <w:tcPr>
            <w:tcW w:w="783" w:type="dxa"/>
          </w:tcPr>
          <w:p w14:paraId="42488D4F" w14:textId="112F6433"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EC8173F" w14:textId="0CD00E46"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461EFC1" w14:textId="67E09BDB"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59E238CF"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69D58CEC" w14:textId="1CC57BA5" w:rsidR="00AA744D" w:rsidRPr="00CC0BAB" w:rsidRDefault="00AA744D" w:rsidP="00AA744D">
            <w:pPr>
              <w:rPr>
                <w:bCs w:val="0"/>
                <w:lang w:val="en-US"/>
              </w:rPr>
            </w:pPr>
            <w:r w:rsidRPr="00CC0BAB">
              <w:rPr>
                <w:bCs w:val="0"/>
                <w:lang w:val="en-US"/>
              </w:rPr>
              <w:t>EyeLeftY</w:t>
            </w:r>
          </w:p>
        </w:tc>
        <w:tc>
          <w:tcPr>
            <w:tcW w:w="4533" w:type="dxa"/>
          </w:tcPr>
          <w:p w14:paraId="408C325F" w14:textId="784EE852"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eye-tracking</w:t>
            </w:r>
          </w:p>
        </w:tc>
        <w:tc>
          <w:tcPr>
            <w:tcW w:w="783" w:type="dxa"/>
          </w:tcPr>
          <w:p w14:paraId="5D752AEB" w14:textId="369870E2"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5E6C8114" w14:textId="24C05718"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2FC735A" w14:textId="4D30A666"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7587E22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AA3371" w14:textId="5F253165" w:rsidR="00AA744D" w:rsidRPr="00CC0BAB" w:rsidRDefault="00AA744D" w:rsidP="00AA744D">
            <w:pPr>
              <w:rPr>
                <w:bCs w:val="0"/>
                <w:lang w:val="en-US"/>
              </w:rPr>
            </w:pPr>
            <w:r w:rsidRPr="00CC0BAB">
              <w:rPr>
                <w:bCs w:val="0"/>
                <w:lang w:val="en-US"/>
              </w:rPr>
              <w:t>EyeRightX</w:t>
            </w:r>
          </w:p>
        </w:tc>
        <w:tc>
          <w:tcPr>
            <w:tcW w:w="4533" w:type="dxa"/>
          </w:tcPr>
          <w:p w14:paraId="5A845283" w14:textId="063397B1"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eye-tracking</w:t>
            </w:r>
          </w:p>
        </w:tc>
        <w:tc>
          <w:tcPr>
            <w:tcW w:w="783" w:type="dxa"/>
          </w:tcPr>
          <w:p w14:paraId="215E4AFA" w14:textId="4A51939B"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47969A0F" w14:textId="01D9E806"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96F1510" w14:textId="03A0B6EF"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2A82B7E8"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8FBB5C0" w14:textId="30E4E255" w:rsidR="00AA744D" w:rsidRPr="00CC0BAB" w:rsidRDefault="00AA744D" w:rsidP="00AA744D">
            <w:pPr>
              <w:rPr>
                <w:bCs w:val="0"/>
                <w:lang w:val="en-US"/>
              </w:rPr>
            </w:pPr>
            <w:r w:rsidRPr="00CC0BAB">
              <w:rPr>
                <w:bCs w:val="0"/>
                <w:lang w:val="en-US"/>
              </w:rPr>
              <w:t>EyeRightY</w:t>
            </w:r>
          </w:p>
        </w:tc>
        <w:tc>
          <w:tcPr>
            <w:tcW w:w="4533" w:type="dxa"/>
          </w:tcPr>
          <w:p w14:paraId="6B7880F5" w14:textId="044F0532"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eye-tracking</w:t>
            </w:r>
          </w:p>
        </w:tc>
        <w:tc>
          <w:tcPr>
            <w:tcW w:w="783" w:type="dxa"/>
          </w:tcPr>
          <w:p w14:paraId="08F81ABD" w14:textId="09D1A272"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771E545B" w14:textId="1955AC14"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1266F25" w14:textId="77A103DE"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56A90113"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3D61479" w14:textId="57CBAD45" w:rsidR="00AA744D" w:rsidRPr="00CC0BAB" w:rsidRDefault="00AA744D" w:rsidP="00AA744D">
            <w:pPr>
              <w:rPr>
                <w:bCs w:val="0"/>
                <w:lang w:val="en-US"/>
              </w:rPr>
            </w:pPr>
            <w:r w:rsidRPr="00CC0BAB">
              <w:rPr>
                <w:bCs w:val="0"/>
                <w:lang w:val="en-US"/>
              </w:rPr>
              <w:t>CheekPuff</w:t>
            </w:r>
          </w:p>
        </w:tc>
        <w:tc>
          <w:tcPr>
            <w:tcW w:w="4533" w:type="dxa"/>
          </w:tcPr>
          <w:p w14:paraId="76DC53F3" w14:textId="146121FB"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Pr>
                <w:lang w:val="en-US"/>
              </w:rPr>
              <w:t>detects when you puff out your cheeks</w:t>
            </w:r>
          </w:p>
        </w:tc>
        <w:tc>
          <w:tcPr>
            <w:tcW w:w="783" w:type="dxa"/>
          </w:tcPr>
          <w:p w14:paraId="7D8D83FD" w14:textId="144A84B4"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7CA21FEA" w14:textId="06B746F2"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90D84B6" w14:textId="619718DF"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43677E66"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2C9B1044" w14:textId="5F8A57AD" w:rsidR="00AA744D" w:rsidRPr="00CC0BAB" w:rsidRDefault="00AA744D" w:rsidP="00AA744D">
            <w:pPr>
              <w:rPr>
                <w:bCs w:val="0"/>
                <w:lang w:val="en-US"/>
              </w:rPr>
            </w:pPr>
            <w:r w:rsidRPr="00CC0BAB">
              <w:rPr>
                <w:bCs w:val="0"/>
                <w:lang w:val="en-US"/>
              </w:rPr>
              <w:t>BrowLeftY</w:t>
            </w:r>
          </w:p>
        </w:tc>
        <w:tc>
          <w:tcPr>
            <w:tcW w:w="4533" w:type="dxa"/>
          </w:tcPr>
          <w:p w14:paraId="53CBDCCA" w14:textId="4CF32D78"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up/down for left brow</w:t>
            </w:r>
          </w:p>
        </w:tc>
        <w:tc>
          <w:tcPr>
            <w:tcW w:w="783" w:type="dxa"/>
          </w:tcPr>
          <w:p w14:paraId="4EE2144A" w14:textId="1F2CC9E8"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4A109B05" w14:textId="402976EC"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52312BBB" w14:textId="72AF4C57"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BDD4BA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468E43F" w14:textId="59526342" w:rsidR="00AA744D" w:rsidRPr="00CC0BAB" w:rsidRDefault="00AA744D" w:rsidP="00AA744D">
            <w:pPr>
              <w:rPr>
                <w:bCs w:val="0"/>
                <w:lang w:val="en-US"/>
              </w:rPr>
            </w:pPr>
            <w:r w:rsidRPr="00CC0BAB">
              <w:rPr>
                <w:bCs w:val="0"/>
                <w:lang w:val="en-US"/>
              </w:rPr>
              <w:t>BrowRightY</w:t>
            </w:r>
          </w:p>
        </w:tc>
        <w:tc>
          <w:tcPr>
            <w:tcW w:w="4533" w:type="dxa"/>
          </w:tcPr>
          <w:p w14:paraId="770932E1" w14:textId="67563CF2"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Pr>
                <w:lang w:val="en-US"/>
              </w:rPr>
              <w:t>up/down for right brow</w:t>
            </w:r>
          </w:p>
        </w:tc>
        <w:tc>
          <w:tcPr>
            <w:tcW w:w="783" w:type="dxa"/>
          </w:tcPr>
          <w:p w14:paraId="36F1D474" w14:textId="3B17E805"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028DF05" w14:textId="11C420BE"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6704393" w14:textId="39A18E32"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5354CDC7"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03ABF2DB" w14:textId="27B8DFC4" w:rsidR="00AA744D" w:rsidRPr="00CC0BAB" w:rsidRDefault="00AA744D" w:rsidP="00AA744D">
            <w:pPr>
              <w:rPr>
                <w:bCs w:val="0"/>
                <w:lang w:val="en-US"/>
              </w:rPr>
            </w:pPr>
            <w:r w:rsidRPr="00CC0BAB">
              <w:rPr>
                <w:rFonts w:eastAsiaTheme="minorEastAsia" w:hint="eastAsia"/>
                <w:bCs w:val="0"/>
                <w:lang w:val="en-US"/>
              </w:rPr>
              <w:t>F</w:t>
            </w:r>
            <w:r w:rsidRPr="00CC0BAB">
              <w:rPr>
                <w:rFonts w:eastAsiaTheme="minorEastAsia"/>
                <w:bCs w:val="0"/>
                <w:lang w:val="en-US"/>
              </w:rPr>
              <w:t>aceAngry</w:t>
            </w:r>
          </w:p>
        </w:tc>
        <w:tc>
          <w:tcPr>
            <w:tcW w:w="4533" w:type="dxa"/>
          </w:tcPr>
          <w:p w14:paraId="76905CF9" w14:textId="39C75CF3"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37FA1">
              <w:rPr>
                <w:rFonts w:eastAsiaTheme="minorEastAsia"/>
                <w:bCs/>
                <w:lang w:val="en-US"/>
              </w:rPr>
              <w:t>detect</w:t>
            </w:r>
            <w:r>
              <w:rPr>
                <w:rFonts w:eastAsiaTheme="minorEastAsia"/>
                <w:bCs/>
                <w:lang w:val="en-US"/>
              </w:rPr>
              <w:t>s</w:t>
            </w:r>
            <w:r w:rsidRPr="00F37FA1">
              <w:rPr>
                <w:rFonts w:eastAsiaTheme="minorEastAsia"/>
                <w:bCs/>
                <w:lang w:val="en-US"/>
              </w:rPr>
              <w:t xml:space="preserve"> a</w:t>
            </w:r>
            <w:r>
              <w:rPr>
                <w:rFonts w:eastAsiaTheme="minorEastAsia"/>
                <w:bCs/>
                <w:lang w:val="en-US"/>
              </w:rPr>
              <w:t>ngry face</w:t>
            </w:r>
          </w:p>
        </w:tc>
        <w:tc>
          <w:tcPr>
            <w:tcW w:w="783" w:type="dxa"/>
          </w:tcPr>
          <w:p w14:paraId="1B4BBD1D" w14:textId="042C85DB"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CDAE082" w14:textId="2C28C6CE"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43A2B05E" w14:textId="05D8F7E6"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EXPERIMENTAL</w:t>
            </w:r>
          </w:p>
        </w:tc>
      </w:tr>
    </w:tbl>
    <w:p w14:paraId="58A6B22B" w14:textId="20624C59" w:rsidR="00F96C1F" w:rsidRDefault="00F96C1F" w:rsidP="00792D14">
      <w:pPr>
        <w:rPr>
          <w:lang w:val="en-US"/>
        </w:rPr>
      </w:pPr>
    </w:p>
    <w:p w14:paraId="7617AA00" w14:textId="04E1C0A2" w:rsidR="00BF7F08" w:rsidRDefault="00BF7F08" w:rsidP="00792D14">
      <w:pPr>
        <w:rPr>
          <w:lang w:val="en-US"/>
        </w:rPr>
      </w:pPr>
    </w:p>
    <w:p w14:paraId="63A7B96D" w14:textId="34817BBE" w:rsidR="00BF7F08" w:rsidRDefault="00BF7F08" w:rsidP="00792D14">
      <w:pPr>
        <w:rPr>
          <w:lang w:val="en-US"/>
        </w:rPr>
      </w:pPr>
    </w:p>
    <w:p w14:paraId="6674E623" w14:textId="77777777" w:rsidR="00BF7F08" w:rsidRDefault="00BF7F08" w:rsidP="00792D14">
      <w:pPr>
        <w:rPr>
          <w:lang w:val="en-US"/>
        </w:rPr>
      </w:pPr>
    </w:p>
    <w:p w14:paraId="757BDC0A" w14:textId="30B4A37A" w:rsidR="00792D14" w:rsidRPr="00177852" w:rsidRDefault="00792D14" w:rsidP="004D5DED">
      <w:pPr>
        <w:pStyle w:val="berschrift3"/>
        <w:rPr>
          <w:color w:val="112F51" w:themeColor="accent1" w:themeShade="BF"/>
        </w:rPr>
      </w:pPr>
      <w:bookmarkStart w:id="22" w:name="_Toc56543961"/>
      <w:r w:rsidRPr="00177852">
        <w:rPr>
          <w:color w:val="112F51" w:themeColor="accent1" w:themeShade="BF"/>
        </w:rPr>
        <w:lastRenderedPageBreak/>
        <w:t>Hotkey Settings</w:t>
      </w:r>
      <w:r w:rsidR="00EA55C5">
        <w:rPr>
          <w:color w:val="112F51" w:themeColor="accent1" w:themeShade="BF"/>
        </w:rPr>
        <w:t xml:space="preserve"> and Types</w:t>
      </w:r>
      <w:bookmarkEnd w:id="22"/>
    </w:p>
    <w:p w14:paraId="09789E84" w14:textId="2B9340A4" w:rsidR="00935A47" w:rsidRDefault="00935A47" w:rsidP="00E77BFF">
      <w:pPr>
        <w:rPr>
          <w:lang w:val="en-US"/>
        </w:rPr>
      </w:pPr>
    </w:p>
    <w:p w14:paraId="2A3BA589" w14:textId="77777777" w:rsidR="00BF7F08" w:rsidRPr="003E4582" w:rsidRDefault="00BF7F08" w:rsidP="00BF7F08">
      <w:pPr>
        <w:rPr>
          <w:lang w:val="en-US"/>
        </w:rPr>
      </w:pPr>
      <w:r>
        <w:rPr>
          <w:noProof/>
        </w:rPr>
        <w:drawing>
          <wp:inline distT="0" distB="0" distL="0" distR="0" wp14:anchorId="33258C53" wp14:editId="0D17519E">
            <wp:extent cx="2145968" cy="4311806"/>
            <wp:effectExtent l="0" t="0" r="698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45968" cy="4311806"/>
                    </a:xfrm>
                    <a:prstGeom prst="rect">
                      <a:avLst/>
                    </a:prstGeom>
                    <a:noFill/>
                    <a:ln>
                      <a:noFill/>
                    </a:ln>
                  </pic:spPr>
                </pic:pic>
              </a:graphicData>
            </a:graphic>
          </wp:inline>
        </w:drawing>
      </w:r>
      <w:r w:rsidRPr="003E4582">
        <w:rPr>
          <w:lang w:val="en-US"/>
        </w:rPr>
        <w:t xml:space="preserve"> </w:t>
      </w:r>
      <w:r>
        <w:rPr>
          <w:noProof/>
        </w:rPr>
        <w:drawing>
          <wp:inline distT="0" distB="0" distL="0" distR="0" wp14:anchorId="08267D6D" wp14:editId="4C05AD6F">
            <wp:extent cx="2161282" cy="4342575"/>
            <wp:effectExtent l="0" t="0" r="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1282" cy="4342575"/>
                    </a:xfrm>
                    <a:prstGeom prst="rect">
                      <a:avLst/>
                    </a:prstGeom>
                    <a:noFill/>
                    <a:ln>
                      <a:noFill/>
                    </a:ln>
                  </pic:spPr>
                </pic:pic>
              </a:graphicData>
            </a:graphic>
          </wp:inline>
        </w:drawing>
      </w:r>
      <w:r w:rsidRPr="003E4582">
        <w:rPr>
          <w:lang w:val="en-US"/>
        </w:rPr>
        <w:t xml:space="preserve"> </w:t>
      </w:r>
      <w:r>
        <w:rPr>
          <w:noProof/>
        </w:rPr>
        <w:drawing>
          <wp:inline distT="0" distB="0" distL="0" distR="0" wp14:anchorId="55AA0923" wp14:editId="31129345">
            <wp:extent cx="2163390" cy="4346811"/>
            <wp:effectExtent l="0" t="0" r="889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3390" cy="4346811"/>
                    </a:xfrm>
                    <a:prstGeom prst="rect">
                      <a:avLst/>
                    </a:prstGeom>
                    <a:noFill/>
                    <a:ln>
                      <a:noFill/>
                    </a:ln>
                  </pic:spPr>
                </pic:pic>
              </a:graphicData>
            </a:graphic>
          </wp:inline>
        </w:drawing>
      </w:r>
    </w:p>
    <w:p w14:paraId="4D4A36CF" w14:textId="77777777" w:rsidR="00BF7F08" w:rsidRDefault="00BF7F08" w:rsidP="00BF7F08">
      <w:pPr>
        <w:rPr>
          <w:lang w:val="en-US"/>
        </w:rPr>
      </w:pPr>
    </w:p>
    <w:p w14:paraId="45C4B6AE" w14:textId="742A5E2D" w:rsidR="0001155D" w:rsidRDefault="00BF7F08" w:rsidP="00E77BFF">
      <w:pPr>
        <w:rPr>
          <w:lang w:val="en-US"/>
        </w:rPr>
      </w:pPr>
      <w:r>
        <w:rPr>
          <w:lang w:val="en-US"/>
        </w:rPr>
        <w:t>In VTube Studio, you can use hotkeys to trigger various actions.</w:t>
      </w:r>
      <w:r w:rsidR="0001155D">
        <w:rPr>
          <w:lang w:val="en-US"/>
        </w:rPr>
        <w:t xml:space="preserve"> When creating a new hotkey, it is saved in the VTube Studio model configuration file. You can give hotkeys names that are </w:t>
      </w:r>
      <w:r w:rsidR="003005C8">
        <w:rPr>
          <w:lang w:val="en-US"/>
        </w:rPr>
        <w:t xml:space="preserve">also </w:t>
      </w:r>
      <w:r w:rsidR="0001155D">
        <w:rPr>
          <w:lang w:val="en-US"/>
        </w:rPr>
        <w:t>shown in the logs when the hotkey is activated.</w:t>
      </w:r>
    </w:p>
    <w:p w14:paraId="0CD290A5" w14:textId="77777777" w:rsidR="0001155D" w:rsidRDefault="0001155D" w:rsidP="00E77BFF">
      <w:pPr>
        <w:rPr>
          <w:lang w:val="en-US"/>
        </w:rPr>
      </w:pPr>
    </w:p>
    <w:p w14:paraId="245583DA" w14:textId="26A115EB" w:rsidR="00935A47" w:rsidRDefault="00BF7F08" w:rsidP="00E77BFF">
      <w:pPr>
        <w:rPr>
          <w:lang w:val="en-US"/>
        </w:rPr>
      </w:pPr>
      <w:r>
        <w:rPr>
          <w:lang w:val="en-US"/>
        </w:rPr>
        <w:t>There are two ways to trigger hotkeys:</w:t>
      </w:r>
    </w:p>
    <w:p w14:paraId="6F9D62F6" w14:textId="03EA7939" w:rsidR="00BF7F08" w:rsidRDefault="00BF7F08" w:rsidP="00E77BFF">
      <w:pPr>
        <w:rPr>
          <w:lang w:val="en-US"/>
        </w:rPr>
      </w:pPr>
    </w:p>
    <w:p w14:paraId="06556CB7" w14:textId="02CF4F2D" w:rsidR="00033D05" w:rsidRPr="0067296D" w:rsidRDefault="00033D05" w:rsidP="0067296D">
      <w:pPr>
        <w:pStyle w:val="Listenabsatz"/>
        <w:numPr>
          <w:ilvl w:val="0"/>
          <w:numId w:val="12"/>
        </w:numPr>
        <w:rPr>
          <w:b/>
          <w:lang w:val="en-US"/>
        </w:rPr>
      </w:pPr>
      <w:r w:rsidRPr="0067296D">
        <w:rPr>
          <w:b/>
          <w:lang w:val="en-US"/>
        </w:rPr>
        <w:t>Keyboard-Hotkeys (PC/Mac only)</w:t>
      </w:r>
    </w:p>
    <w:p w14:paraId="60E33E26" w14:textId="08D41A7D" w:rsidR="00033D05" w:rsidRDefault="00033D05" w:rsidP="00033D05">
      <w:pPr>
        <w:pStyle w:val="Listenabsatz"/>
        <w:numPr>
          <w:ilvl w:val="1"/>
          <w:numId w:val="12"/>
        </w:numPr>
        <w:rPr>
          <w:lang w:val="en-US"/>
        </w:rPr>
      </w:pPr>
      <w:r>
        <w:rPr>
          <w:lang w:val="en-US"/>
        </w:rPr>
        <w:t>As the name implies, you can trigger hotkeys by pressing keys on your keyboard.</w:t>
      </w:r>
    </w:p>
    <w:p w14:paraId="55392AF1" w14:textId="4C08E95A" w:rsidR="00BF7F08" w:rsidRDefault="00033D05" w:rsidP="00033D05">
      <w:pPr>
        <w:pStyle w:val="Listenabsatz"/>
        <w:numPr>
          <w:ilvl w:val="1"/>
          <w:numId w:val="12"/>
        </w:numPr>
        <w:rPr>
          <w:lang w:val="en-US"/>
        </w:rPr>
      </w:pPr>
      <w:r>
        <w:rPr>
          <w:lang w:val="en-US"/>
        </w:rPr>
        <w:t>You can set combinations of up to 2 keys.</w:t>
      </w:r>
    </w:p>
    <w:p w14:paraId="0CED0787" w14:textId="4217F5DE" w:rsidR="00033D05" w:rsidRDefault="00033D05" w:rsidP="00033D05">
      <w:pPr>
        <w:pStyle w:val="Listenabsatz"/>
        <w:numPr>
          <w:ilvl w:val="1"/>
          <w:numId w:val="12"/>
        </w:numPr>
        <w:rPr>
          <w:lang w:val="en-US"/>
        </w:rPr>
      </w:pPr>
      <w:r>
        <w:rPr>
          <w:lang w:val="en-US"/>
        </w:rPr>
        <w:t>Keypresses are also read when the VTube Studio window is not in focus, for example when you’re playing a game. However, this does not work on macOS.</w:t>
      </w:r>
    </w:p>
    <w:p w14:paraId="2C4013BA" w14:textId="6C66C6F4" w:rsidR="00033D05" w:rsidRDefault="00033D05" w:rsidP="00033D05">
      <w:pPr>
        <w:pStyle w:val="Listenabsatz"/>
        <w:numPr>
          <w:ilvl w:val="1"/>
          <w:numId w:val="12"/>
        </w:numPr>
        <w:rPr>
          <w:lang w:val="en-US"/>
        </w:rPr>
      </w:pPr>
      <w:r>
        <w:rPr>
          <w:lang w:val="en-US"/>
        </w:rPr>
        <w:t>Also included: Mouse-Hotkeys (right/left/middle click).</w:t>
      </w:r>
    </w:p>
    <w:p w14:paraId="78A2F564" w14:textId="4C584619" w:rsidR="0067296D" w:rsidRPr="0067296D" w:rsidRDefault="0067296D" w:rsidP="0067296D">
      <w:pPr>
        <w:rPr>
          <w:sz w:val="14"/>
          <w:szCs w:val="14"/>
          <w:lang w:val="en-US"/>
        </w:rPr>
      </w:pPr>
      <w:r w:rsidRPr="0067296D">
        <w:rPr>
          <w:sz w:val="14"/>
          <w:szCs w:val="14"/>
          <w:lang w:val="en-US"/>
        </w:rPr>
        <w:t xml:space="preserve"> </w:t>
      </w:r>
    </w:p>
    <w:p w14:paraId="08EACA00" w14:textId="02542F59" w:rsidR="00033D05" w:rsidRPr="0067296D" w:rsidRDefault="00033D05" w:rsidP="00033D05">
      <w:pPr>
        <w:pStyle w:val="Listenabsatz"/>
        <w:numPr>
          <w:ilvl w:val="0"/>
          <w:numId w:val="12"/>
        </w:numPr>
        <w:rPr>
          <w:b/>
          <w:lang w:val="en-US"/>
        </w:rPr>
      </w:pPr>
      <w:r w:rsidRPr="0067296D">
        <w:rPr>
          <w:b/>
          <w:lang w:val="en-US"/>
        </w:rPr>
        <w:t>On-Screen Button Hotkeys (PC/Mac and smartphones)</w:t>
      </w:r>
    </w:p>
    <w:p w14:paraId="298204BD" w14:textId="3F97E841" w:rsidR="00033D05" w:rsidRDefault="00033D05" w:rsidP="00033D05">
      <w:pPr>
        <w:pStyle w:val="Listenabsatz"/>
        <w:numPr>
          <w:ilvl w:val="1"/>
          <w:numId w:val="12"/>
        </w:numPr>
        <w:rPr>
          <w:lang w:val="en-US"/>
        </w:rPr>
      </w:pPr>
      <w:r>
        <w:rPr>
          <w:lang w:val="en-US"/>
        </w:rPr>
        <w:t>Up to 8 hotkeys can be set as on-screen buttons. They will be shown as semi-transparent white circles on the right of the main screen</w:t>
      </w:r>
      <w:r w:rsidR="00FA1EED">
        <w:rPr>
          <w:lang w:val="en-US"/>
        </w:rPr>
        <w:t xml:space="preserve"> (see picture 3)</w:t>
      </w:r>
      <w:r>
        <w:rPr>
          <w:lang w:val="en-US"/>
        </w:rPr>
        <w:t>.</w:t>
      </w:r>
    </w:p>
    <w:p w14:paraId="5DB2BFDC" w14:textId="407CBC6B" w:rsidR="00033D05" w:rsidRDefault="0067296D" w:rsidP="00033D05">
      <w:pPr>
        <w:pStyle w:val="Listenabsatz"/>
        <w:numPr>
          <w:ilvl w:val="1"/>
          <w:numId w:val="12"/>
        </w:numPr>
        <w:rPr>
          <w:lang w:val="en-US"/>
        </w:rPr>
      </w:pPr>
      <w:r>
        <w:rPr>
          <w:lang w:val="en-US"/>
        </w:rPr>
        <w:t>Opacity can be changed. They can also be made invisible.</w:t>
      </w:r>
    </w:p>
    <w:p w14:paraId="0C551CCE" w14:textId="6A817A34" w:rsidR="00EA55C5" w:rsidRDefault="00EA55C5" w:rsidP="00033D05">
      <w:pPr>
        <w:pStyle w:val="Listenabsatz"/>
        <w:numPr>
          <w:ilvl w:val="1"/>
          <w:numId w:val="12"/>
        </w:numPr>
        <w:rPr>
          <w:lang w:val="en-US"/>
        </w:rPr>
      </w:pPr>
      <w:r>
        <w:rPr>
          <w:lang w:val="en-US"/>
        </w:rPr>
        <w:t xml:space="preserve">If you activate </w:t>
      </w:r>
      <w:r w:rsidRPr="008D0058">
        <w:rPr>
          <w:b/>
          <w:lang w:val="en-US"/>
        </w:rPr>
        <w:t>“Send hotkeys to PC”</w:t>
      </w:r>
      <w:r>
        <w:rPr>
          <w:lang w:val="en-US"/>
        </w:rPr>
        <w:t>, pressing an on-screen hotkey on your smartphone will send a signal to your PC (if connected) that the key with that ID has been pressed. When the model you have loaded on your PC also has on-screen button hotkeys set up, the corresponding key will be triggered.</w:t>
      </w:r>
    </w:p>
    <w:p w14:paraId="0439FFA6" w14:textId="13587B5A" w:rsidR="00EA55C5" w:rsidRDefault="00EA55C5" w:rsidP="00033D05">
      <w:pPr>
        <w:pStyle w:val="Listenabsatz"/>
        <w:numPr>
          <w:ilvl w:val="1"/>
          <w:numId w:val="12"/>
        </w:numPr>
        <w:rPr>
          <w:lang w:val="en-US"/>
        </w:rPr>
      </w:pPr>
      <w:r>
        <w:rPr>
          <w:lang w:val="en-US"/>
        </w:rPr>
        <w:t>You do not need to have a model loaded on your smartphone to send hotkey presses to your PC. If no model is loaded, all 8 on-screen buttons will be shown.</w:t>
      </w:r>
    </w:p>
    <w:p w14:paraId="4480D761" w14:textId="132A837B" w:rsidR="00BC2C32" w:rsidRDefault="00BC2C32" w:rsidP="00BC2C32">
      <w:pPr>
        <w:rPr>
          <w:lang w:val="en-US"/>
        </w:rPr>
      </w:pPr>
    </w:p>
    <w:p w14:paraId="6102D003" w14:textId="43F2E41F" w:rsidR="00BC2C32" w:rsidRDefault="00BC2C32" w:rsidP="00BC2C32">
      <w:pPr>
        <w:rPr>
          <w:lang w:val="en-US"/>
        </w:rPr>
      </w:pPr>
    </w:p>
    <w:p w14:paraId="58265BB7" w14:textId="52996F3E" w:rsidR="00BC2C32" w:rsidRDefault="00BC2C32" w:rsidP="00BC2C32">
      <w:pPr>
        <w:rPr>
          <w:lang w:val="en-US"/>
        </w:rPr>
      </w:pPr>
    </w:p>
    <w:p w14:paraId="634D8FB6" w14:textId="318F326D" w:rsidR="00BC2C32" w:rsidRDefault="00BC2C32" w:rsidP="00BC2C32">
      <w:pPr>
        <w:rPr>
          <w:lang w:val="en-US"/>
        </w:rPr>
      </w:pPr>
    </w:p>
    <w:p w14:paraId="5D8E5C5B" w14:textId="397A0A51" w:rsidR="00BC2C32" w:rsidRDefault="00BC2C32" w:rsidP="00BC2C32">
      <w:pPr>
        <w:rPr>
          <w:lang w:val="en-US"/>
        </w:rPr>
      </w:pPr>
    </w:p>
    <w:p w14:paraId="4B6C2DE4" w14:textId="176BB402" w:rsidR="00EA55C5" w:rsidRPr="00177852" w:rsidRDefault="00EA55C5" w:rsidP="00EA55C5">
      <w:pPr>
        <w:pStyle w:val="berschrift3"/>
        <w:rPr>
          <w:color w:val="112F51" w:themeColor="accent1" w:themeShade="BF"/>
        </w:rPr>
      </w:pPr>
      <w:bookmarkStart w:id="23" w:name="_Toc56543962"/>
      <w:r w:rsidRPr="00177852">
        <w:rPr>
          <w:color w:val="112F51" w:themeColor="accent1" w:themeShade="BF"/>
        </w:rPr>
        <w:lastRenderedPageBreak/>
        <w:t xml:space="preserve">Hotkey </w:t>
      </w:r>
      <w:r>
        <w:rPr>
          <w:color w:val="112F51" w:themeColor="accent1" w:themeShade="BF"/>
        </w:rPr>
        <w:t>Actions</w:t>
      </w:r>
      <w:bookmarkEnd w:id="23"/>
    </w:p>
    <w:p w14:paraId="086B8908" w14:textId="652FE59A" w:rsidR="00935A47" w:rsidRDefault="00935A47" w:rsidP="00E77BFF">
      <w:pPr>
        <w:rPr>
          <w:lang w:val="en-US"/>
        </w:rPr>
      </w:pPr>
    </w:p>
    <w:p w14:paraId="38EAC8BD" w14:textId="5799B979" w:rsidR="00935A47" w:rsidRDefault="00BC2C32" w:rsidP="00E77BFF">
      <w:pPr>
        <w:rPr>
          <w:lang w:val="en-US"/>
        </w:rPr>
      </w:pPr>
      <w:r>
        <w:rPr>
          <w:lang w:val="en-US"/>
        </w:rPr>
        <w:t>Various actions can be triggered by hotkeys:</w:t>
      </w:r>
    </w:p>
    <w:p w14:paraId="3F6D4A1F" w14:textId="5EC16811" w:rsidR="00BC2C32" w:rsidRDefault="00BC2C32" w:rsidP="00E77BFF">
      <w:pPr>
        <w:rPr>
          <w:lang w:val="en-US"/>
        </w:rPr>
      </w:pPr>
    </w:p>
    <w:p w14:paraId="52F4483D" w14:textId="3BBE3334" w:rsidR="00BC2C32" w:rsidRPr="00BC2C32" w:rsidRDefault="003251A3" w:rsidP="00BC2C32">
      <w:pPr>
        <w:pStyle w:val="Listenabsatz"/>
        <w:numPr>
          <w:ilvl w:val="0"/>
          <w:numId w:val="12"/>
        </w:numPr>
        <w:rPr>
          <w:bCs/>
          <w:lang w:val="en-US"/>
        </w:rPr>
      </w:pPr>
      <w:r>
        <w:rPr>
          <w:b/>
          <w:lang w:val="en-US"/>
        </w:rPr>
        <w:t xml:space="preserve">Play Animation </w:t>
      </w:r>
      <w:proofErr w:type="gramStart"/>
      <w:r>
        <w:rPr>
          <w:b/>
          <w:lang w:val="en-US"/>
        </w:rPr>
        <w:t>(.motion3.json</w:t>
      </w:r>
      <w:proofErr w:type="gramEnd"/>
      <w:r>
        <w:rPr>
          <w:b/>
          <w:lang w:val="en-US"/>
        </w:rPr>
        <w:t>)</w:t>
      </w:r>
    </w:p>
    <w:p w14:paraId="0D2618C2" w14:textId="0744A129" w:rsidR="00BC2C32" w:rsidRDefault="003251A3" w:rsidP="00E77BFF">
      <w:pPr>
        <w:pStyle w:val="Listenabsatz"/>
        <w:numPr>
          <w:ilvl w:val="1"/>
          <w:numId w:val="12"/>
        </w:numPr>
        <w:rPr>
          <w:bCs/>
          <w:lang w:val="en-US"/>
        </w:rPr>
      </w:pPr>
      <w:r>
        <w:rPr>
          <w:bCs/>
          <w:lang w:val="en-US"/>
        </w:rPr>
        <w:t>Will play the given animation once (overwrites face</w:t>
      </w:r>
      <w:r w:rsidR="00F142BE">
        <w:rPr>
          <w:bCs/>
          <w:lang w:val="en-US"/>
        </w:rPr>
        <w:t xml:space="preserve"> </w:t>
      </w:r>
      <w:r>
        <w:rPr>
          <w:bCs/>
          <w:lang w:val="en-US"/>
        </w:rPr>
        <w:t>tracking)</w:t>
      </w:r>
    </w:p>
    <w:p w14:paraId="158211E9" w14:textId="2518FB4E" w:rsidR="003251A3" w:rsidRPr="00D93318" w:rsidRDefault="002713AF" w:rsidP="003251A3">
      <w:pPr>
        <w:pStyle w:val="Listenabsatz"/>
        <w:numPr>
          <w:ilvl w:val="0"/>
          <w:numId w:val="12"/>
        </w:numPr>
        <w:rPr>
          <w:b/>
          <w:bCs/>
          <w:lang w:val="en-US"/>
        </w:rPr>
      </w:pPr>
      <w:r w:rsidRPr="00D93318">
        <w:rPr>
          <w:b/>
          <w:bCs/>
          <w:lang w:val="en-US"/>
        </w:rPr>
        <w:t>Change Idle Animation</w:t>
      </w:r>
      <w:r w:rsidR="00D93318" w:rsidRPr="00D93318">
        <w:rPr>
          <w:b/>
          <w:bCs/>
          <w:lang w:val="en-US"/>
        </w:rPr>
        <w:t xml:space="preserve"> </w:t>
      </w:r>
      <w:proofErr w:type="gramStart"/>
      <w:r w:rsidR="00D93318" w:rsidRPr="00D93318">
        <w:rPr>
          <w:b/>
          <w:lang w:val="en-US"/>
        </w:rPr>
        <w:t>(.motion3.json</w:t>
      </w:r>
      <w:proofErr w:type="gramEnd"/>
      <w:r w:rsidR="00D93318" w:rsidRPr="00D93318">
        <w:rPr>
          <w:b/>
          <w:lang w:val="en-US"/>
        </w:rPr>
        <w:t>)</w:t>
      </w:r>
    </w:p>
    <w:p w14:paraId="4A6DB79A" w14:textId="0BB443B9" w:rsidR="00D93318" w:rsidRPr="00D93318" w:rsidRDefault="006E0CC2" w:rsidP="00D93318">
      <w:pPr>
        <w:pStyle w:val="Listenabsatz"/>
        <w:numPr>
          <w:ilvl w:val="1"/>
          <w:numId w:val="12"/>
        </w:numPr>
        <w:rPr>
          <w:bCs/>
          <w:lang w:val="en-US"/>
        </w:rPr>
      </w:pPr>
      <w:r>
        <w:rPr>
          <w:lang w:val="en-US"/>
        </w:rPr>
        <w:t>Will change the currently looping idle animation. Will not be saved into the VTS model configuration.</w:t>
      </w:r>
    </w:p>
    <w:p w14:paraId="32AC2AED" w14:textId="767C5474" w:rsidR="002713AF" w:rsidRPr="00D93318" w:rsidRDefault="002713AF" w:rsidP="003251A3">
      <w:pPr>
        <w:pStyle w:val="Listenabsatz"/>
        <w:numPr>
          <w:ilvl w:val="0"/>
          <w:numId w:val="12"/>
        </w:numPr>
        <w:rPr>
          <w:b/>
          <w:bCs/>
          <w:lang w:val="en-US"/>
        </w:rPr>
      </w:pPr>
      <w:r w:rsidRPr="00D93318">
        <w:rPr>
          <w:b/>
          <w:bCs/>
          <w:lang w:val="en-US"/>
        </w:rPr>
        <w:t>Set/Unset Expression</w:t>
      </w:r>
      <w:r w:rsidR="00D93318" w:rsidRPr="00D93318">
        <w:rPr>
          <w:b/>
          <w:bCs/>
          <w:lang w:val="en-US"/>
        </w:rPr>
        <w:t xml:space="preserve"> </w:t>
      </w:r>
      <w:proofErr w:type="gramStart"/>
      <w:r w:rsidR="00D93318" w:rsidRPr="00D93318">
        <w:rPr>
          <w:b/>
          <w:lang w:val="en-US"/>
        </w:rPr>
        <w:t>(.exp3.json</w:t>
      </w:r>
      <w:proofErr w:type="gramEnd"/>
      <w:r w:rsidR="00D93318" w:rsidRPr="00D93318">
        <w:rPr>
          <w:b/>
          <w:lang w:val="en-US"/>
        </w:rPr>
        <w:t>)</w:t>
      </w:r>
    </w:p>
    <w:p w14:paraId="1AC0D4D0" w14:textId="72863AA4" w:rsidR="00D93318" w:rsidRPr="00E476D3" w:rsidRDefault="00F142BE" w:rsidP="00D93318">
      <w:pPr>
        <w:pStyle w:val="Listenabsatz"/>
        <w:numPr>
          <w:ilvl w:val="1"/>
          <w:numId w:val="12"/>
        </w:numPr>
        <w:rPr>
          <w:bCs/>
          <w:lang w:val="en-US"/>
        </w:rPr>
      </w:pPr>
      <w:r>
        <w:rPr>
          <w:lang w:val="en-US"/>
        </w:rPr>
        <w:t>Toggles the given expression in the model (overwrites face tracking and animations)</w:t>
      </w:r>
    </w:p>
    <w:p w14:paraId="22848E1B" w14:textId="0F74AFA0" w:rsidR="00E476D3" w:rsidRPr="00E476D3" w:rsidRDefault="00E476D3" w:rsidP="00D93318">
      <w:pPr>
        <w:pStyle w:val="Listenabsatz"/>
        <w:numPr>
          <w:ilvl w:val="1"/>
          <w:numId w:val="12"/>
        </w:numPr>
        <w:rPr>
          <w:bCs/>
          <w:lang w:val="en-US"/>
        </w:rPr>
      </w:pPr>
      <w:r>
        <w:rPr>
          <w:lang w:val="en-US"/>
        </w:rPr>
        <w:t xml:space="preserve">If </w:t>
      </w:r>
      <w:r w:rsidR="007A2312">
        <w:rPr>
          <w:lang w:val="en-US"/>
        </w:rPr>
        <w:t>multiple</w:t>
      </w:r>
      <w:r>
        <w:rPr>
          <w:lang w:val="en-US"/>
        </w:rPr>
        <w:t xml:space="preserve"> expressions set the same Live2D parameter</w:t>
      </w:r>
      <w:r w:rsidR="007A2312">
        <w:rPr>
          <w:lang w:val="en-US"/>
        </w:rPr>
        <w:t xml:space="preserve"> to different values</w:t>
      </w:r>
      <w:r>
        <w:rPr>
          <w:lang w:val="en-US"/>
        </w:rPr>
        <w:t xml:space="preserve">, the </w:t>
      </w:r>
      <w:r w:rsidR="007A2312">
        <w:rPr>
          <w:lang w:val="en-US"/>
        </w:rPr>
        <w:t>last expression will decide the value.</w:t>
      </w:r>
    </w:p>
    <w:p w14:paraId="0FFD2E71" w14:textId="6FDFA9E9" w:rsidR="00E476D3" w:rsidRPr="00D93318" w:rsidRDefault="00E476D3" w:rsidP="00D93318">
      <w:pPr>
        <w:pStyle w:val="Listenabsatz"/>
        <w:numPr>
          <w:ilvl w:val="1"/>
          <w:numId w:val="12"/>
        </w:numPr>
        <w:rPr>
          <w:bCs/>
          <w:lang w:val="en-US"/>
        </w:rPr>
      </w:pPr>
      <w:r>
        <w:rPr>
          <w:lang w:val="en-US"/>
        </w:rPr>
        <w:t>More on this in the chapter “Expressions”</w:t>
      </w:r>
    </w:p>
    <w:p w14:paraId="6AB61B45" w14:textId="6E869F9A" w:rsidR="002713AF" w:rsidRDefault="002713AF" w:rsidP="003251A3">
      <w:pPr>
        <w:pStyle w:val="Listenabsatz"/>
        <w:numPr>
          <w:ilvl w:val="0"/>
          <w:numId w:val="12"/>
        </w:numPr>
        <w:rPr>
          <w:b/>
          <w:bCs/>
          <w:lang w:val="en-US"/>
        </w:rPr>
      </w:pPr>
      <w:r w:rsidRPr="00D93318">
        <w:rPr>
          <w:b/>
          <w:bCs/>
          <w:lang w:val="en-US"/>
        </w:rPr>
        <w:t>Remove all Expressions</w:t>
      </w:r>
    </w:p>
    <w:p w14:paraId="3DA5DB58" w14:textId="0E4A6A09" w:rsidR="00D93318" w:rsidRPr="00D93318" w:rsidRDefault="007D1F82" w:rsidP="00D93318">
      <w:pPr>
        <w:pStyle w:val="Listenabsatz"/>
        <w:numPr>
          <w:ilvl w:val="1"/>
          <w:numId w:val="12"/>
        </w:numPr>
        <w:rPr>
          <w:bCs/>
          <w:lang w:val="en-US"/>
        </w:rPr>
      </w:pPr>
      <w:r>
        <w:rPr>
          <w:bCs/>
          <w:lang w:val="en-US"/>
        </w:rPr>
        <w:t>Removes all currently set expressions.</w:t>
      </w:r>
    </w:p>
    <w:p w14:paraId="16E3C244" w14:textId="0780970C" w:rsidR="00EB0549" w:rsidRDefault="00EB0549" w:rsidP="003251A3">
      <w:pPr>
        <w:pStyle w:val="Listenabsatz"/>
        <w:numPr>
          <w:ilvl w:val="0"/>
          <w:numId w:val="12"/>
        </w:numPr>
        <w:rPr>
          <w:b/>
          <w:bCs/>
          <w:lang w:val="en-US"/>
        </w:rPr>
      </w:pPr>
      <w:r w:rsidRPr="00D93318">
        <w:rPr>
          <w:b/>
          <w:bCs/>
          <w:lang w:val="en-US"/>
        </w:rPr>
        <w:t>Reload Model Texture</w:t>
      </w:r>
    </w:p>
    <w:p w14:paraId="6B2F55AA" w14:textId="72DB65CA" w:rsidR="00D93318" w:rsidRPr="00D93318" w:rsidRDefault="007D1F82" w:rsidP="00D93318">
      <w:pPr>
        <w:pStyle w:val="Listenabsatz"/>
        <w:numPr>
          <w:ilvl w:val="1"/>
          <w:numId w:val="12"/>
        </w:numPr>
        <w:rPr>
          <w:bCs/>
          <w:lang w:val="en-US"/>
        </w:rPr>
      </w:pPr>
      <w:r>
        <w:rPr>
          <w:bCs/>
          <w:lang w:val="en-US"/>
        </w:rPr>
        <w:t>Reloads the model texture. This means you can modify your model .PNG-texture outside the app and reload it on the fly. Can be used for various cool effects during streams.</w:t>
      </w:r>
    </w:p>
    <w:p w14:paraId="149E430F" w14:textId="363735D9" w:rsidR="00EB0549" w:rsidRDefault="00EB0549" w:rsidP="003251A3">
      <w:pPr>
        <w:pStyle w:val="Listenabsatz"/>
        <w:numPr>
          <w:ilvl w:val="0"/>
          <w:numId w:val="12"/>
        </w:numPr>
        <w:rPr>
          <w:b/>
          <w:bCs/>
          <w:lang w:val="en-US"/>
        </w:rPr>
      </w:pPr>
      <w:r w:rsidRPr="00D93318">
        <w:rPr>
          <w:b/>
          <w:bCs/>
          <w:lang w:val="en-US"/>
        </w:rPr>
        <w:t>Move Mode</w:t>
      </w:r>
      <w:r w:rsidR="00D93318">
        <w:rPr>
          <w:b/>
          <w:bCs/>
          <w:lang w:val="en-US"/>
        </w:rPr>
        <w:t>l</w:t>
      </w:r>
    </w:p>
    <w:p w14:paraId="4BD623E5" w14:textId="5339BA21" w:rsidR="007D1F82" w:rsidRDefault="007D1F82" w:rsidP="00D93318">
      <w:pPr>
        <w:pStyle w:val="Listenabsatz"/>
        <w:numPr>
          <w:ilvl w:val="1"/>
          <w:numId w:val="12"/>
        </w:numPr>
        <w:rPr>
          <w:bCs/>
          <w:lang w:val="en-US"/>
        </w:rPr>
      </w:pPr>
      <w:r>
        <w:rPr>
          <w:bCs/>
          <w:lang w:val="en-US"/>
        </w:rPr>
        <w:t>Moves the model to the given position</w:t>
      </w:r>
      <w:r w:rsidR="00307EE8">
        <w:rPr>
          <w:bCs/>
          <w:lang w:val="en-US"/>
        </w:rPr>
        <w:t>/rotation/size.</w:t>
      </w:r>
    </w:p>
    <w:p w14:paraId="6E8A27B3" w14:textId="338CFF80" w:rsidR="00935A47" w:rsidRDefault="007D1F82" w:rsidP="00E77BFF">
      <w:pPr>
        <w:pStyle w:val="Listenabsatz"/>
        <w:numPr>
          <w:ilvl w:val="1"/>
          <w:numId w:val="12"/>
        </w:numPr>
        <w:rPr>
          <w:bCs/>
          <w:lang w:val="en-US"/>
        </w:rPr>
      </w:pPr>
      <w:r>
        <w:rPr>
          <w:bCs/>
          <w:lang w:val="en-US"/>
        </w:rPr>
        <w:t>The position</w:t>
      </w:r>
      <w:r w:rsidR="00652EDC">
        <w:rPr>
          <w:bCs/>
          <w:lang w:val="en-US"/>
        </w:rPr>
        <w:t xml:space="preserve"> for the hotkey</w:t>
      </w:r>
      <w:r>
        <w:rPr>
          <w:bCs/>
          <w:lang w:val="en-US"/>
        </w:rPr>
        <w:t xml:space="preserve"> can be set using the “Record Position” button, which will save the current model position, rotation and size.</w:t>
      </w:r>
      <w:r w:rsidR="00A45ADB">
        <w:rPr>
          <w:bCs/>
          <w:lang w:val="en-US"/>
        </w:rPr>
        <w:t xml:space="preserve"> The numbers shown are:</w:t>
      </w:r>
    </w:p>
    <w:p w14:paraId="4332AE09" w14:textId="21EECDCB" w:rsidR="00A45ADB" w:rsidRPr="00652EDC" w:rsidRDefault="00A45ADB" w:rsidP="00A45ADB">
      <w:pPr>
        <w:pStyle w:val="Listenabsatz"/>
        <w:numPr>
          <w:ilvl w:val="2"/>
          <w:numId w:val="12"/>
        </w:numPr>
        <w:rPr>
          <w:bCs/>
          <w:lang w:val="en-US"/>
        </w:rPr>
      </w:pPr>
      <w:r>
        <w:rPr>
          <w:bCs/>
          <w:lang w:val="en-US"/>
        </w:rPr>
        <w:t>x-pos/y-pos/size   rotation</w:t>
      </w:r>
    </w:p>
    <w:p w14:paraId="6DC79B68" w14:textId="10958D44" w:rsidR="0011230A" w:rsidRDefault="0011230A" w:rsidP="002713AF">
      <w:pPr>
        <w:rPr>
          <w:lang w:val="en-US"/>
        </w:rPr>
      </w:pPr>
    </w:p>
    <w:p w14:paraId="54592678" w14:textId="7B25AF58" w:rsidR="002135CF" w:rsidRDefault="002135CF" w:rsidP="002713AF">
      <w:pPr>
        <w:rPr>
          <w:lang w:val="en-US"/>
        </w:rPr>
      </w:pPr>
    </w:p>
    <w:p w14:paraId="6FC4B66E" w14:textId="689796B7" w:rsidR="002135CF" w:rsidRDefault="002135CF" w:rsidP="002713AF">
      <w:pPr>
        <w:rPr>
          <w:lang w:val="en-US"/>
        </w:rPr>
      </w:pPr>
    </w:p>
    <w:p w14:paraId="1A7DD4F5" w14:textId="685F72C0" w:rsidR="002135CF" w:rsidRDefault="002135CF" w:rsidP="002713AF">
      <w:pPr>
        <w:rPr>
          <w:lang w:val="en-US"/>
        </w:rPr>
      </w:pPr>
    </w:p>
    <w:p w14:paraId="30C20EFC" w14:textId="28982BE1" w:rsidR="002135CF" w:rsidRDefault="002135CF" w:rsidP="002713AF">
      <w:pPr>
        <w:rPr>
          <w:lang w:val="en-US"/>
        </w:rPr>
      </w:pPr>
    </w:p>
    <w:p w14:paraId="70D8196C" w14:textId="2D543767" w:rsidR="002135CF" w:rsidRDefault="002135CF" w:rsidP="002713AF">
      <w:pPr>
        <w:rPr>
          <w:lang w:val="en-US"/>
        </w:rPr>
      </w:pPr>
    </w:p>
    <w:p w14:paraId="12DE24F1" w14:textId="6F3BDFB4" w:rsidR="002135CF" w:rsidRDefault="002135CF" w:rsidP="002713AF">
      <w:pPr>
        <w:rPr>
          <w:lang w:val="en-US"/>
        </w:rPr>
      </w:pPr>
    </w:p>
    <w:p w14:paraId="6701F865" w14:textId="51A32C35" w:rsidR="002135CF" w:rsidRDefault="002135CF" w:rsidP="002713AF">
      <w:pPr>
        <w:rPr>
          <w:lang w:val="en-US"/>
        </w:rPr>
      </w:pPr>
    </w:p>
    <w:p w14:paraId="7BE3CE35" w14:textId="6D6AC91A" w:rsidR="002135CF" w:rsidRDefault="002135CF" w:rsidP="002713AF">
      <w:pPr>
        <w:rPr>
          <w:lang w:val="en-US"/>
        </w:rPr>
      </w:pPr>
    </w:p>
    <w:p w14:paraId="34B1E268" w14:textId="27478247" w:rsidR="002135CF" w:rsidRDefault="002135CF" w:rsidP="002713AF">
      <w:pPr>
        <w:rPr>
          <w:lang w:val="en-US"/>
        </w:rPr>
      </w:pPr>
    </w:p>
    <w:p w14:paraId="7D5DB71B" w14:textId="0F46746F" w:rsidR="002135CF" w:rsidRDefault="002135CF" w:rsidP="002713AF">
      <w:pPr>
        <w:rPr>
          <w:lang w:val="en-US"/>
        </w:rPr>
      </w:pPr>
    </w:p>
    <w:p w14:paraId="1CED6FE9" w14:textId="5BEB1037" w:rsidR="002135CF" w:rsidRDefault="002135CF" w:rsidP="002713AF">
      <w:pPr>
        <w:rPr>
          <w:lang w:val="en-US"/>
        </w:rPr>
      </w:pPr>
    </w:p>
    <w:p w14:paraId="63D9EE43" w14:textId="3A9669D7" w:rsidR="002135CF" w:rsidRDefault="002135CF" w:rsidP="002713AF">
      <w:pPr>
        <w:rPr>
          <w:lang w:val="en-US"/>
        </w:rPr>
      </w:pPr>
    </w:p>
    <w:p w14:paraId="37672D5B" w14:textId="0C43C425" w:rsidR="002135CF" w:rsidRDefault="002135CF" w:rsidP="002713AF">
      <w:pPr>
        <w:rPr>
          <w:lang w:val="en-US"/>
        </w:rPr>
      </w:pPr>
    </w:p>
    <w:p w14:paraId="1EC868E1" w14:textId="096C4460" w:rsidR="002135CF" w:rsidRDefault="002135CF" w:rsidP="002713AF">
      <w:pPr>
        <w:rPr>
          <w:lang w:val="en-US"/>
        </w:rPr>
      </w:pPr>
    </w:p>
    <w:p w14:paraId="1987D90A" w14:textId="0B9E1706" w:rsidR="002135CF" w:rsidRDefault="002135CF" w:rsidP="002713AF">
      <w:pPr>
        <w:rPr>
          <w:lang w:val="en-US"/>
        </w:rPr>
      </w:pPr>
    </w:p>
    <w:p w14:paraId="4AE5F21C" w14:textId="7285E719" w:rsidR="002135CF" w:rsidRDefault="002135CF" w:rsidP="002713AF">
      <w:pPr>
        <w:rPr>
          <w:lang w:val="en-US"/>
        </w:rPr>
      </w:pPr>
    </w:p>
    <w:p w14:paraId="15FF9C80" w14:textId="0A239C11" w:rsidR="002135CF" w:rsidRDefault="002135CF" w:rsidP="002713AF">
      <w:pPr>
        <w:rPr>
          <w:lang w:val="en-US"/>
        </w:rPr>
      </w:pPr>
    </w:p>
    <w:p w14:paraId="1326E92F" w14:textId="56CC5B9B" w:rsidR="002135CF" w:rsidRDefault="002135CF" w:rsidP="002713AF">
      <w:pPr>
        <w:rPr>
          <w:lang w:val="en-US"/>
        </w:rPr>
      </w:pPr>
    </w:p>
    <w:p w14:paraId="78E3379A" w14:textId="3FD8F72C" w:rsidR="002135CF" w:rsidRDefault="002135CF" w:rsidP="002713AF">
      <w:pPr>
        <w:rPr>
          <w:lang w:val="en-US"/>
        </w:rPr>
      </w:pPr>
    </w:p>
    <w:p w14:paraId="018F1FF1" w14:textId="6AC90291" w:rsidR="002135CF" w:rsidRDefault="002135CF" w:rsidP="002713AF">
      <w:pPr>
        <w:rPr>
          <w:lang w:val="en-US"/>
        </w:rPr>
      </w:pPr>
    </w:p>
    <w:p w14:paraId="3C746059" w14:textId="57A11C75" w:rsidR="002135CF" w:rsidRDefault="002135CF" w:rsidP="002713AF">
      <w:pPr>
        <w:rPr>
          <w:lang w:val="en-US"/>
        </w:rPr>
      </w:pPr>
    </w:p>
    <w:p w14:paraId="5ACDA472" w14:textId="1E2A917E" w:rsidR="002135CF" w:rsidRDefault="002135CF" w:rsidP="002713AF">
      <w:pPr>
        <w:rPr>
          <w:lang w:val="en-US"/>
        </w:rPr>
      </w:pPr>
    </w:p>
    <w:p w14:paraId="621C4DB6" w14:textId="72DE2F22" w:rsidR="002135CF" w:rsidRDefault="002135CF" w:rsidP="002713AF">
      <w:pPr>
        <w:rPr>
          <w:lang w:val="en-US"/>
        </w:rPr>
      </w:pPr>
    </w:p>
    <w:p w14:paraId="50C31A65" w14:textId="67D87605" w:rsidR="002135CF" w:rsidRDefault="002135CF" w:rsidP="002713AF">
      <w:pPr>
        <w:rPr>
          <w:lang w:val="en-US"/>
        </w:rPr>
      </w:pPr>
    </w:p>
    <w:p w14:paraId="76349C24" w14:textId="5B571AB8" w:rsidR="002135CF" w:rsidRDefault="002135CF" w:rsidP="002713AF">
      <w:pPr>
        <w:rPr>
          <w:lang w:val="en-US"/>
        </w:rPr>
      </w:pPr>
    </w:p>
    <w:p w14:paraId="37A8F89C" w14:textId="6856447F" w:rsidR="002135CF" w:rsidRDefault="002135CF" w:rsidP="002713AF">
      <w:pPr>
        <w:rPr>
          <w:lang w:val="en-US"/>
        </w:rPr>
      </w:pPr>
    </w:p>
    <w:p w14:paraId="508EB572" w14:textId="0DD3B32E" w:rsidR="002135CF" w:rsidRDefault="002135CF" w:rsidP="002713AF">
      <w:pPr>
        <w:rPr>
          <w:lang w:val="en-US"/>
        </w:rPr>
      </w:pPr>
    </w:p>
    <w:p w14:paraId="0D8D9A3F" w14:textId="0C630EA6" w:rsidR="002135CF" w:rsidRDefault="002135CF" w:rsidP="002713AF">
      <w:pPr>
        <w:rPr>
          <w:lang w:val="en-US"/>
        </w:rPr>
      </w:pPr>
    </w:p>
    <w:p w14:paraId="4F35ACC7" w14:textId="59322A27" w:rsidR="002135CF" w:rsidRDefault="002135CF" w:rsidP="002713AF">
      <w:pPr>
        <w:rPr>
          <w:lang w:val="en-US"/>
        </w:rPr>
      </w:pPr>
    </w:p>
    <w:p w14:paraId="74880E87" w14:textId="77777777" w:rsidR="002135CF" w:rsidRDefault="002135CF" w:rsidP="002713AF">
      <w:pPr>
        <w:rPr>
          <w:lang w:val="en-US"/>
        </w:rPr>
      </w:pPr>
    </w:p>
    <w:p w14:paraId="733772B7" w14:textId="77777777" w:rsidR="008D0058" w:rsidRDefault="008D0058" w:rsidP="002713AF">
      <w:pPr>
        <w:rPr>
          <w:lang w:val="en-US"/>
        </w:rPr>
      </w:pPr>
    </w:p>
    <w:p w14:paraId="1CF70B3B" w14:textId="5B104650" w:rsidR="002713AF" w:rsidRPr="005A47F9" w:rsidRDefault="002713AF" w:rsidP="002713AF">
      <w:pPr>
        <w:pStyle w:val="berschrift1"/>
        <w:rPr>
          <w:caps w:val="0"/>
          <w:sz w:val="26"/>
          <w:szCs w:val="26"/>
          <w:lang w:val="en-US"/>
        </w:rPr>
      </w:pPr>
      <w:bookmarkStart w:id="24" w:name="_Toc56543963"/>
      <w:r w:rsidRPr="005A47F9">
        <w:rPr>
          <w:caps w:val="0"/>
          <w:sz w:val="26"/>
          <w:szCs w:val="26"/>
          <w:lang w:val="en-US"/>
        </w:rPr>
        <w:lastRenderedPageBreak/>
        <w:t>Expressions</w:t>
      </w:r>
      <w:r w:rsidR="005A47F9" w:rsidRPr="005A47F9">
        <w:rPr>
          <w:caps w:val="0"/>
          <w:sz w:val="26"/>
          <w:szCs w:val="26"/>
          <w:lang w:val="en-US"/>
        </w:rPr>
        <w:t xml:space="preserve"> (a.k.</w:t>
      </w:r>
      <w:r w:rsidR="005A47F9">
        <w:rPr>
          <w:caps w:val="0"/>
          <w:sz w:val="26"/>
          <w:szCs w:val="26"/>
          <w:lang w:val="en-US"/>
        </w:rPr>
        <w:t xml:space="preserve">a. </w:t>
      </w:r>
      <w:r w:rsidR="005A47F9" w:rsidRPr="005A47F9">
        <w:rPr>
          <w:caps w:val="0"/>
          <w:sz w:val="26"/>
          <w:szCs w:val="26"/>
          <w:lang w:val="en-US"/>
        </w:rPr>
        <w:t>„</w:t>
      </w:r>
      <w:proofErr w:type="gramStart"/>
      <w:r w:rsidR="005A47F9" w:rsidRPr="005A47F9">
        <w:rPr>
          <w:caps w:val="0"/>
          <w:sz w:val="26"/>
          <w:szCs w:val="26"/>
          <w:lang w:val="en-US"/>
        </w:rPr>
        <w:t>Stickers“</w:t>
      </w:r>
      <w:r w:rsidR="005A47F9">
        <w:rPr>
          <w:caps w:val="0"/>
          <w:sz w:val="26"/>
          <w:szCs w:val="26"/>
          <w:lang w:val="en-US"/>
        </w:rPr>
        <w:t xml:space="preserve"> or</w:t>
      </w:r>
      <w:proofErr w:type="gramEnd"/>
      <w:r w:rsidR="005A47F9" w:rsidRPr="005A47F9">
        <w:rPr>
          <w:caps w:val="0"/>
          <w:sz w:val="26"/>
          <w:szCs w:val="26"/>
          <w:lang w:val="en-US"/>
        </w:rPr>
        <w:t xml:space="preserve"> „Emotes“)</w:t>
      </w:r>
      <w:bookmarkEnd w:id="24"/>
    </w:p>
    <w:p w14:paraId="4C769B24" w14:textId="6CF5180A" w:rsidR="002713AF" w:rsidRDefault="002713AF" w:rsidP="002713AF">
      <w:pPr>
        <w:rPr>
          <w:lang w:val="en-US"/>
        </w:rPr>
      </w:pPr>
    </w:p>
    <w:p w14:paraId="11A8275B" w14:textId="60E50959" w:rsidR="00652EDC" w:rsidRDefault="00DE70CD" w:rsidP="002713AF">
      <w:pPr>
        <w:rPr>
          <w:lang w:val="en-US"/>
        </w:rPr>
      </w:pPr>
      <w:r>
        <w:rPr>
          <w:lang w:val="en-US"/>
        </w:rPr>
        <w:t xml:space="preserve">Expressions are created using the </w:t>
      </w:r>
      <w:r w:rsidRPr="00DE70CD">
        <w:rPr>
          <w:b/>
          <w:bCs/>
          <w:lang w:val="en-US"/>
        </w:rPr>
        <w:t>Live2D Cubism Viewer</w:t>
      </w:r>
      <w:r>
        <w:rPr>
          <w:lang w:val="en-US"/>
        </w:rPr>
        <w:t xml:space="preserve">. You can download it for free as part of the Live2D Cubism Editor: </w:t>
      </w:r>
      <w:hyperlink r:id="rId64" w:history="1">
        <w:r w:rsidRPr="00BE2910">
          <w:rPr>
            <w:rStyle w:val="Hyperlink"/>
            <w:lang w:val="en-US"/>
          </w:rPr>
          <w:t>https://www.live2d.com/en/download/</w:t>
        </w:r>
      </w:hyperlink>
      <w:r>
        <w:rPr>
          <w:lang w:val="en-US"/>
        </w:rPr>
        <w:t xml:space="preserve"> </w:t>
      </w:r>
    </w:p>
    <w:p w14:paraId="4DA493F7" w14:textId="3DCD5581" w:rsidR="00DE70CD" w:rsidRDefault="00DE70CD" w:rsidP="002713AF">
      <w:pPr>
        <w:rPr>
          <w:lang w:val="en-US"/>
        </w:rPr>
      </w:pPr>
    </w:p>
    <w:p w14:paraId="0956097D" w14:textId="64CA54ED" w:rsidR="00DE70CD" w:rsidRDefault="00DE70CD" w:rsidP="002713AF">
      <w:pPr>
        <w:rPr>
          <w:lang w:val="en-US"/>
        </w:rPr>
      </w:pPr>
      <w:r>
        <w:rPr>
          <w:lang w:val="en-US"/>
        </w:rPr>
        <w:t>Expressions allow you to set Live2D parameters to certain values using hotkeys. Using expressions, you can for example trigger different facial expressions or costume changes.</w:t>
      </w:r>
    </w:p>
    <w:p w14:paraId="7FF9F93F" w14:textId="54516ACD" w:rsidR="00652EDC" w:rsidRDefault="00CA62FE" w:rsidP="002713AF">
      <w:pPr>
        <w:rPr>
          <w:lang w:val="en-US"/>
        </w:rPr>
      </w:pPr>
      <w:r>
        <w:rPr>
          <w:noProof/>
          <w:lang w:val="en-US"/>
        </w:rPr>
        <w:drawing>
          <wp:anchor distT="0" distB="0" distL="114300" distR="114300" simplePos="0" relativeHeight="251660288" behindDoc="0" locked="0" layoutInCell="1" allowOverlap="1" wp14:anchorId="05798DD4" wp14:editId="3AE09218">
            <wp:simplePos x="0" y="0"/>
            <wp:positionH relativeFrom="page">
              <wp:align>left</wp:align>
            </wp:positionH>
            <wp:positionV relativeFrom="paragraph">
              <wp:posOffset>186944</wp:posOffset>
            </wp:positionV>
            <wp:extent cx="7560310" cy="1791970"/>
            <wp:effectExtent l="0" t="0" r="2540"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05081" cy="1802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C8785" w14:textId="72E13860" w:rsidR="00652EDC" w:rsidRDefault="00652EDC" w:rsidP="002713AF">
      <w:pPr>
        <w:rPr>
          <w:lang w:val="en-US"/>
        </w:rPr>
      </w:pPr>
    </w:p>
    <w:p w14:paraId="6881A8FC" w14:textId="77777777" w:rsidR="001D55BE" w:rsidRDefault="001D55BE" w:rsidP="002713AF">
      <w:pPr>
        <w:rPr>
          <w:lang w:val="en-US"/>
        </w:rPr>
      </w:pPr>
    </w:p>
    <w:p w14:paraId="1A8CD460" w14:textId="0646AE5D" w:rsidR="00652EDC" w:rsidRDefault="00CA62FE" w:rsidP="002713AF">
      <w:pPr>
        <w:rPr>
          <w:lang w:val="en-US"/>
        </w:rPr>
      </w:pPr>
      <w:r>
        <w:rPr>
          <w:lang w:val="en-US"/>
        </w:rPr>
        <w:t>To create expressions, first load your model into the Live2D Cubism Viewer</w:t>
      </w:r>
      <w:r w:rsidR="00C26EDF">
        <w:rPr>
          <w:lang w:val="en-US"/>
        </w:rPr>
        <w:t xml:space="preserve"> by dragging in</w:t>
      </w:r>
      <w:r w:rsidR="005D2D0E">
        <w:rPr>
          <w:lang w:val="en-US"/>
        </w:rPr>
        <w:t xml:space="preserve"> </w:t>
      </w:r>
      <w:r w:rsidR="00C26EDF">
        <w:rPr>
          <w:lang w:val="en-US"/>
        </w:rPr>
        <w:t>the</w:t>
      </w:r>
      <w:r w:rsidR="005D2D0E">
        <w:rPr>
          <w:lang w:val="en-US"/>
        </w:rPr>
        <w:br/>
      </w:r>
      <w:r w:rsidR="00C26EDF">
        <w:rPr>
          <w:lang w:val="en-US"/>
        </w:rPr>
        <w:t>.model3.json file. Your model should now be open and ready to edit.</w:t>
      </w:r>
    </w:p>
    <w:p w14:paraId="754B2256" w14:textId="5E7125FE" w:rsidR="00CA62FE" w:rsidRDefault="00CA62FE" w:rsidP="002713AF">
      <w:pPr>
        <w:rPr>
          <w:lang w:val="en-US"/>
        </w:rPr>
      </w:pPr>
    </w:p>
    <w:p w14:paraId="35CB58B7" w14:textId="289396A7" w:rsidR="00CA62FE" w:rsidRDefault="0011230A" w:rsidP="002713AF">
      <w:pPr>
        <w:rPr>
          <w:lang w:val="en-US"/>
        </w:rPr>
      </w:pPr>
      <w:r>
        <w:rPr>
          <w:noProof/>
          <w:lang w:val="en-US"/>
        </w:rPr>
        <w:drawing>
          <wp:inline distT="0" distB="0" distL="0" distR="0" wp14:anchorId="19CBFE15" wp14:editId="41DF24CD">
            <wp:extent cx="6642100" cy="4623435"/>
            <wp:effectExtent l="0" t="0" r="635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2100" cy="4623435"/>
                    </a:xfrm>
                    <a:prstGeom prst="rect">
                      <a:avLst/>
                    </a:prstGeom>
                    <a:noFill/>
                    <a:ln>
                      <a:noFill/>
                    </a:ln>
                  </pic:spPr>
                </pic:pic>
              </a:graphicData>
            </a:graphic>
          </wp:inline>
        </w:drawing>
      </w:r>
    </w:p>
    <w:p w14:paraId="410757C4" w14:textId="3D250901" w:rsidR="0011230A" w:rsidRDefault="00FE6FBF" w:rsidP="002713AF">
      <w:pPr>
        <w:rPr>
          <w:lang w:val="en-US"/>
        </w:rPr>
      </w:pPr>
      <w:r>
        <w:rPr>
          <w:lang w:val="en-US"/>
        </w:rPr>
        <w:t>To create a new expression, you can now do the following:</w:t>
      </w:r>
    </w:p>
    <w:p w14:paraId="08C248E8" w14:textId="77777777" w:rsidR="00FE6FBF" w:rsidRDefault="00FE6FBF" w:rsidP="002713AF">
      <w:pPr>
        <w:rPr>
          <w:lang w:val="en-US"/>
        </w:rPr>
      </w:pPr>
    </w:p>
    <w:p w14:paraId="1DA080C9" w14:textId="30580C00" w:rsidR="0011230A" w:rsidRDefault="001D55BE" w:rsidP="00FE6FBF">
      <w:pPr>
        <w:pStyle w:val="Listenabsatz"/>
        <w:numPr>
          <w:ilvl w:val="0"/>
          <w:numId w:val="13"/>
        </w:numPr>
        <w:rPr>
          <w:lang w:val="en-US"/>
        </w:rPr>
      </w:pPr>
      <w:r w:rsidRPr="00FE6FBF">
        <w:rPr>
          <w:lang w:val="en-US"/>
        </w:rPr>
        <w:t xml:space="preserve">Add a new expression using </w:t>
      </w:r>
      <w:r w:rsidRPr="00FE6FBF">
        <w:rPr>
          <w:b/>
          <w:lang w:val="en-US"/>
        </w:rPr>
        <w:t xml:space="preserve">File </w:t>
      </w:r>
      <w:r w:rsidRPr="00FE6FBF">
        <w:rPr>
          <w:b/>
          <w:lang w:val="en-US"/>
        </w:rPr>
        <w:sym w:font="Wingdings" w:char="F0E0"/>
      </w:r>
      <w:r w:rsidRPr="00FE6FBF">
        <w:rPr>
          <w:b/>
          <w:lang w:val="en-US"/>
        </w:rPr>
        <w:t xml:space="preserve"> Add </w:t>
      </w:r>
      <w:r w:rsidRPr="00FE6FBF">
        <w:rPr>
          <w:b/>
          <w:lang w:val="en-US"/>
        </w:rPr>
        <w:sym w:font="Wingdings" w:char="F0E0"/>
      </w:r>
      <w:r w:rsidRPr="00FE6FBF">
        <w:rPr>
          <w:b/>
          <w:lang w:val="en-US"/>
        </w:rPr>
        <w:t xml:space="preserve"> Expression</w:t>
      </w:r>
    </w:p>
    <w:p w14:paraId="1B130DA0" w14:textId="6EA4FDF2" w:rsidR="0011230A" w:rsidRDefault="00FE6FBF" w:rsidP="002713AF">
      <w:pPr>
        <w:pStyle w:val="Listenabsatz"/>
        <w:numPr>
          <w:ilvl w:val="0"/>
          <w:numId w:val="13"/>
        </w:numPr>
        <w:rPr>
          <w:lang w:val="en-US"/>
        </w:rPr>
      </w:pPr>
      <w:r>
        <w:rPr>
          <w:lang w:val="en-US"/>
        </w:rPr>
        <w:t xml:space="preserve">Make sure </w:t>
      </w:r>
      <w:r w:rsidRPr="00FE6FBF">
        <w:rPr>
          <w:b/>
          <w:lang w:val="en-US"/>
        </w:rPr>
        <w:t xml:space="preserve">Animation </w:t>
      </w:r>
      <w:r w:rsidRPr="00FE6FBF">
        <w:rPr>
          <w:b/>
          <w:lang w:val="en-US"/>
        </w:rPr>
        <w:sym w:font="Wingdings" w:char="F0E0"/>
      </w:r>
      <w:r w:rsidRPr="00FE6FBF">
        <w:rPr>
          <w:b/>
          <w:lang w:val="en-US"/>
        </w:rPr>
        <w:t xml:space="preserve"> Apply Expression</w:t>
      </w:r>
      <w:r>
        <w:rPr>
          <w:lang w:val="en-US"/>
        </w:rPr>
        <w:t xml:space="preserve"> is activated.</w:t>
      </w:r>
    </w:p>
    <w:p w14:paraId="4AAF2732" w14:textId="54E09067" w:rsidR="00FE6FBF" w:rsidRDefault="00FE6FBF" w:rsidP="002713AF">
      <w:pPr>
        <w:pStyle w:val="Listenabsatz"/>
        <w:numPr>
          <w:ilvl w:val="0"/>
          <w:numId w:val="13"/>
        </w:numPr>
        <w:rPr>
          <w:lang w:val="en-US"/>
        </w:rPr>
      </w:pPr>
      <w:r>
        <w:rPr>
          <w:lang w:val="en-US"/>
        </w:rPr>
        <w:t xml:space="preserve">There should now be a folder called “Expressions” in the navigation window. Open it and click your newly </w:t>
      </w:r>
      <w:proofErr w:type="gramStart"/>
      <w:r>
        <w:rPr>
          <w:lang w:val="en-US"/>
        </w:rPr>
        <w:t>created .</w:t>
      </w:r>
      <w:proofErr w:type="gramEnd"/>
      <w:r>
        <w:rPr>
          <w:lang w:val="en-US"/>
        </w:rPr>
        <w:t>exp3.json file.</w:t>
      </w:r>
    </w:p>
    <w:p w14:paraId="4610A76B" w14:textId="22181E09" w:rsidR="00FE6FBF" w:rsidRDefault="00FE6FBF" w:rsidP="002713AF">
      <w:pPr>
        <w:pStyle w:val="Listenabsatz"/>
        <w:numPr>
          <w:ilvl w:val="0"/>
          <w:numId w:val="13"/>
        </w:numPr>
        <w:rPr>
          <w:lang w:val="en-US"/>
        </w:rPr>
      </w:pPr>
      <w:r>
        <w:rPr>
          <w:lang w:val="en-US"/>
        </w:rPr>
        <w:lastRenderedPageBreak/>
        <w:t>Create your expression by adjusting the sliders and checkboxes for the parameters you want to be part of the expression.</w:t>
      </w:r>
    </w:p>
    <w:p w14:paraId="12450F72" w14:textId="3A569085" w:rsidR="00FE6FBF" w:rsidRDefault="00FE6FBF" w:rsidP="002713AF">
      <w:pPr>
        <w:pStyle w:val="Listenabsatz"/>
        <w:numPr>
          <w:ilvl w:val="0"/>
          <w:numId w:val="13"/>
        </w:numPr>
        <w:rPr>
          <w:lang w:val="en-US"/>
        </w:rPr>
      </w:pPr>
      <w:r>
        <w:rPr>
          <w:lang w:val="en-US"/>
        </w:rPr>
        <w:t>Fade-times are ignored by VTube Studio in the current version. Instead, a default fade-time is used.</w:t>
      </w:r>
    </w:p>
    <w:p w14:paraId="66CFF9D7" w14:textId="1CB650B2" w:rsidR="00FE6FBF" w:rsidRDefault="00FE6FBF" w:rsidP="002713AF">
      <w:pPr>
        <w:pStyle w:val="Listenabsatz"/>
        <w:numPr>
          <w:ilvl w:val="0"/>
          <w:numId w:val="13"/>
        </w:numPr>
        <w:rPr>
          <w:lang w:val="en-US"/>
        </w:rPr>
      </w:pPr>
      <w:r>
        <w:rPr>
          <w:lang w:val="en-US"/>
        </w:rPr>
        <w:t>You can also right-click a parameter and set it to “Multiply”. This is not yet supported by VTube Studio and may result in your expressions not working. Please leave it at “Additive”.</w:t>
      </w:r>
    </w:p>
    <w:p w14:paraId="19427384" w14:textId="6873F0C0" w:rsidR="003A2D9D" w:rsidRDefault="003A2D9D" w:rsidP="002713AF">
      <w:pPr>
        <w:pStyle w:val="Listenabsatz"/>
        <w:numPr>
          <w:ilvl w:val="0"/>
          <w:numId w:val="13"/>
        </w:numPr>
        <w:rPr>
          <w:lang w:val="en-US"/>
        </w:rPr>
      </w:pPr>
      <w:r>
        <w:rPr>
          <w:lang w:val="en-US"/>
        </w:rPr>
        <w:t xml:space="preserve">To save the expression, right-click </w:t>
      </w:r>
      <w:proofErr w:type="gramStart"/>
      <w:r>
        <w:rPr>
          <w:lang w:val="en-US"/>
        </w:rPr>
        <w:t>your .</w:t>
      </w:r>
      <w:proofErr w:type="gramEnd"/>
      <w:r>
        <w:rPr>
          <w:lang w:val="en-US"/>
        </w:rPr>
        <w:t>exp3.json file and select “Save”. Save it somewhere next to your VTS/Live2D model or in any subfolder of that folder so VTS can find it when your model is loaded.</w:t>
      </w:r>
    </w:p>
    <w:p w14:paraId="42E7E817" w14:textId="7215707F" w:rsidR="003A2D9D" w:rsidRDefault="003A2D9D" w:rsidP="003A2D9D">
      <w:pPr>
        <w:rPr>
          <w:lang w:val="en-US"/>
        </w:rPr>
      </w:pPr>
    </w:p>
    <w:p w14:paraId="3B89AFA6" w14:textId="4BD70795" w:rsidR="003A2D9D" w:rsidRDefault="003A2D9D" w:rsidP="003A2D9D">
      <w:pPr>
        <w:rPr>
          <w:lang w:val="en-US"/>
        </w:rPr>
      </w:pPr>
      <w:r>
        <w:rPr>
          <w:lang w:val="en-US"/>
        </w:rPr>
        <w:t>To set up the expressions in VTube Studio:</w:t>
      </w:r>
    </w:p>
    <w:p w14:paraId="134AB719" w14:textId="77777777" w:rsidR="002B6A8C" w:rsidRPr="003A2D9D" w:rsidRDefault="002B6A8C" w:rsidP="003A2D9D">
      <w:pPr>
        <w:rPr>
          <w:lang w:val="en-US"/>
        </w:rPr>
      </w:pPr>
    </w:p>
    <w:p w14:paraId="5D0A160C" w14:textId="77777777" w:rsidR="002B6A8C" w:rsidRDefault="002B6A8C" w:rsidP="002B6A8C">
      <w:pPr>
        <w:pStyle w:val="Listenabsatz"/>
        <w:numPr>
          <w:ilvl w:val="0"/>
          <w:numId w:val="14"/>
        </w:numPr>
        <w:rPr>
          <w:lang w:val="en-US"/>
        </w:rPr>
      </w:pPr>
      <w:r>
        <w:rPr>
          <w:lang w:val="en-US"/>
        </w:rPr>
        <w:t>Create a new hotkey inside of VTube Studio as explained in the chapters about hotkeys.</w:t>
      </w:r>
    </w:p>
    <w:p w14:paraId="61BA9B64" w14:textId="17BE87A6" w:rsidR="002B6A8C" w:rsidRDefault="002B6A8C" w:rsidP="002B6A8C">
      <w:pPr>
        <w:pStyle w:val="Listenabsatz"/>
        <w:numPr>
          <w:ilvl w:val="0"/>
          <w:numId w:val="14"/>
        </w:numPr>
        <w:rPr>
          <w:lang w:val="en-US"/>
        </w:rPr>
      </w:pPr>
      <w:r>
        <w:rPr>
          <w:lang w:val="en-US"/>
        </w:rPr>
        <w:t>Use the hotkey type “Set/Unset Expression”</w:t>
      </w:r>
    </w:p>
    <w:p w14:paraId="0366BC3B" w14:textId="5571DF3C" w:rsidR="00E13962" w:rsidRDefault="00E13962" w:rsidP="002B6A8C">
      <w:pPr>
        <w:pStyle w:val="Listenabsatz"/>
        <w:numPr>
          <w:ilvl w:val="0"/>
          <w:numId w:val="14"/>
        </w:numPr>
        <w:rPr>
          <w:lang w:val="en-US"/>
        </w:rPr>
      </w:pPr>
      <w:r>
        <w:rPr>
          <w:lang w:val="en-US"/>
        </w:rPr>
        <w:t>Select your newly created expression from the list. If you can’t find it</w:t>
      </w:r>
      <w:r w:rsidR="00A0222C">
        <w:rPr>
          <w:lang w:val="en-US"/>
        </w:rPr>
        <w:t xml:space="preserve"> there</w:t>
      </w:r>
      <w:r>
        <w:rPr>
          <w:lang w:val="en-US"/>
        </w:rPr>
        <w:t xml:space="preserve">, make sure </w:t>
      </w:r>
      <w:proofErr w:type="gramStart"/>
      <w:r>
        <w:rPr>
          <w:lang w:val="en-US"/>
        </w:rPr>
        <w:t>the .</w:t>
      </w:r>
      <w:proofErr w:type="gramEnd"/>
      <w:r>
        <w:rPr>
          <w:lang w:val="en-US"/>
        </w:rPr>
        <w:t>exp3.json file is in the same folder as your VTS model file or in a subfolder of it.</w:t>
      </w:r>
    </w:p>
    <w:p w14:paraId="6E93550A" w14:textId="342A4789" w:rsidR="0011230A" w:rsidRPr="002B6A8C" w:rsidRDefault="002B6A8C" w:rsidP="002B6A8C">
      <w:pPr>
        <w:pStyle w:val="Listenabsatz"/>
        <w:numPr>
          <w:ilvl w:val="0"/>
          <w:numId w:val="14"/>
        </w:numPr>
        <w:rPr>
          <w:lang w:val="en-US"/>
        </w:rPr>
      </w:pPr>
      <w:r>
        <w:rPr>
          <w:lang w:val="en-US"/>
        </w:rPr>
        <w:t xml:space="preserve">Your hotkey is now fully set up. You can use either your keyboard or the on-screen buttons to activate and deactivate it. </w:t>
      </w:r>
    </w:p>
    <w:p w14:paraId="13F41A88" w14:textId="1D5922B6" w:rsidR="0011230A" w:rsidRDefault="0011230A" w:rsidP="002713AF">
      <w:pPr>
        <w:rPr>
          <w:lang w:val="en-US"/>
        </w:rPr>
      </w:pPr>
    </w:p>
    <w:p w14:paraId="7F955F21" w14:textId="3827ACF9" w:rsidR="0096331D" w:rsidRDefault="0096331D" w:rsidP="002713AF">
      <w:pPr>
        <w:rPr>
          <w:lang w:val="en-US"/>
        </w:rPr>
      </w:pPr>
    </w:p>
    <w:p w14:paraId="270DFD63" w14:textId="03DD537C" w:rsidR="0011230A" w:rsidRDefault="0096331D" w:rsidP="002713AF">
      <w:pPr>
        <w:rPr>
          <w:lang w:val="en-US"/>
        </w:rPr>
      </w:pPr>
      <w:r w:rsidRPr="00952E5B">
        <w:rPr>
          <w:noProof/>
          <w:lang w:val="en-US"/>
        </w:rPr>
        <mc:AlternateContent>
          <mc:Choice Requires="wps">
            <w:drawing>
              <wp:inline distT="0" distB="0" distL="0" distR="0" wp14:anchorId="28668132" wp14:editId="31B053FE">
                <wp:extent cx="1766633" cy="6641164"/>
                <wp:effectExtent l="20320" t="36830" r="44450" b="44450"/>
                <wp:docPr id="46"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766633" cy="6641164"/>
                        </a:xfrm>
                        <a:custGeom>
                          <a:avLst/>
                          <a:gdLst>
                            <a:gd name="connsiteX0" fmla="*/ 0 w 1766633"/>
                            <a:gd name="connsiteY0" fmla="*/ 230228 h 6641164"/>
                            <a:gd name="connsiteX1" fmla="*/ 230228 w 1766633"/>
                            <a:gd name="connsiteY1" fmla="*/ 0 h 6641164"/>
                            <a:gd name="connsiteX2" fmla="*/ 857193 w 1766633"/>
                            <a:gd name="connsiteY2" fmla="*/ 0 h 6641164"/>
                            <a:gd name="connsiteX3" fmla="*/ 1536405 w 1766633"/>
                            <a:gd name="connsiteY3" fmla="*/ 0 h 6641164"/>
                            <a:gd name="connsiteX4" fmla="*/ 1766633 w 1766633"/>
                            <a:gd name="connsiteY4" fmla="*/ 230228 h 6641164"/>
                            <a:gd name="connsiteX5" fmla="*/ 1766633 w 1766633"/>
                            <a:gd name="connsiteY5" fmla="*/ 978780 h 6641164"/>
                            <a:gd name="connsiteX6" fmla="*/ 1766633 w 1766633"/>
                            <a:gd name="connsiteY6" fmla="*/ 1541912 h 6641164"/>
                            <a:gd name="connsiteX7" fmla="*/ 1766633 w 1766633"/>
                            <a:gd name="connsiteY7" fmla="*/ 2105043 h 6641164"/>
                            <a:gd name="connsiteX8" fmla="*/ 1766633 w 1766633"/>
                            <a:gd name="connsiteY8" fmla="*/ 2606367 h 6641164"/>
                            <a:gd name="connsiteX9" fmla="*/ 1766633 w 1766633"/>
                            <a:gd name="connsiteY9" fmla="*/ 3416726 h 6641164"/>
                            <a:gd name="connsiteX10" fmla="*/ 1766633 w 1766633"/>
                            <a:gd name="connsiteY10" fmla="*/ 3979858 h 6641164"/>
                            <a:gd name="connsiteX11" fmla="*/ 1766633 w 1766633"/>
                            <a:gd name="connsiteY11" fmla="*/ 4790217 h 6641164"/>
                            <a:gd name="connsiteX12" fmla="*/ 1766633 w 1766633"/>
                            <a:gd name="connsiteY12" fmla="*/ 5291541 h 6641164"/>
                            <a:gd name="connsiteX13" fmla="*/ 1766633 w 1766633"/>
                            <a:gd name="connsiteY13" fmla="*/ 6410936 h 6641164"/>
                            <a:gd name="connsiteX14" fmla="*/ 1536405 w 1766633"/>
                            <a:gd name="connsiteY14" fmla="*/ 6641164 h 6641164"/>
                            <a:gd name="connsiteX15" fmla="*/ 883317 w 1766633"/>
                            <a:gd name="connsiteY15" fmla="*/ 6641164 h 6641164"/>
                            <a:gd name="connsiteX16" fmla="*/ 230228 w 1766633"/>
                            <a:gd name="connsiteY16" fmla="*/ 6641164 h 6641164"/>
                            <a:gd name="connsiteX17" fmla="*/ 0 w 1766633"/>
                            <a:gd name="connsiteY17" fmla="*/ 6410936 h 6641164"/>
                            <a:gd name="connsiteX18" fmla="*/ 0 w 1766633"/>
                            <a:gd name="connsiteY18" fmla="*/ 5847805 h 6641164"/>
                            <a:gd name="connsiteX19" fmla="*/ 0 w 1766633"/>
                            <a:gd name="connsiteY19" fmla="*/ 5099252 h 6641164"/>
                            <a:gd name="connsiteX20" fmla="*/ 0 w 1766633"/>
                            <a:gd name="connsiteY20" fmla="*/ 4412507 h 6641164"/>
                            <a:gd name="connsiteX21" fmla="*/ 0 w 1766633"/>
                            <a:gd name="connsiteY21" fmla="*/ 3911183 h 6641164"/>
                            <a:gd name="connsiteX22" fmla="*/ 0 w 1766633"/>
                            <a:gd name="connsiteY22" fmla="*/ 3162631 h 6641164"/>
                            <a:gd name="connsiteX23" fmla="*/ 0 w 1766633"/>
                            <a:gd name="connsiteY23" fmla="*/ 2352271 h 6641164"/>
                            <a:gd name="connsiteX24" fmla="*/ 0 w 1766633"/>
                            <a:gd name="connsiteY24" fmla="*/ 1727333 h 6641164"/>
                            <a:gd name="connsiteX25" fmla="*/ 0 w 1766633"/>
                            <a:gd name="connsiteY25" fmla="*/ 916973 h 6641164"/>
                            <a:gd name="connsiteX26" fmla="*/ 0 w 1766633"/>
                            <a:gd name="connsiteY26" fmla="*/ 230228 h 6641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766633" h="6641164" fill="none" extrusionOk="0">
                              <a:moveTo>
                                <a:pt x="0" y="230228"/>
                              </a:moveTo>
                              <a:cubicBezTo>
                                <a:pt x="-8493" y="75013"/>
                                <a:pt x="129930" y="8596"/>
                                <a:pt x="230228" y="0"/>
                              </a:cubicBezTo>
                              <a:cubicBezTo>
                                <a:pt x="487600" y="10233"/>
                                <a:pt x="707992" y="-22155"/>
                                <a:pt x="857193" y="0"/>
                              </a:cubicBezTo>
                              <a:cubicBezTo>
                                <a:pt x="1006395" y="22155"/>
                                <a:pt x="1212422" y="-25434"/>
                                <a:pt x="1536405" y="0"/>
                              </a:cubicBezTo>
                              <a:cubicBezTo>
                                <a:pt x="1653534" y="-7388"/>
                                <a:pt x="1750965" y="99855"/>
                                <a:pt x="1766633" y="230228"/>
                              </a:cubicBezTo>
                              <a:cubicBezTo>
                                <a:pt x="1757479" y="571942"/>
                                <a:pt x="1763452" y="754556"/>
                                <a:pt x="1766633" y="978780"/>
                              </a:cubicBezTo>
                              <a:cubicBezTo>
                                <a:pt x="1769814" y="1203004"/>
                                <a:pt x="1776166" y="1334486"/>
                                <a:pt x="1766633" y="1541912"/>
                              </a:cubicBezTo>
                              <a:cubicBezTo>
                                <a:pt x="1757100" y="1749338"/>
                                <a:pt x="1780478" y="1969631"/>
                                <a:pt x="1766633" y="2105043"/>
                              </a:cubicBezTo>
                              <a:cubicBezTo>
                                <a:pt x="1752788" y="2240455"/>
                                <a:pt x="1776561" y="2487392"/>
                                <a:pt x="1766633" y="2606367"/>
                              </a:cubicBezTo>
                              <a:cubicBezTo>
                                <a:pt x="1756705" y="2725342"/>
                                <a:pt x="1781273" y="3131100"/>
                                <a:pt x="1766633" y="3416726"/>
                              </a:cubicBezTo>
                              <a:cubicBezTo>
                                <a:pt x="1751993" y="3702352"/>
                                <a:pt x="1770937" y="3703773"/>
                                <a:pt x="1766633" y="3979858"/>
                              </a:cubicBezTo>
                              <a:cubicBezTo>
                                <a:pt x="1762329" y="4255943"/>
                                <a:pt x="1787728" y="4403528"/>
                                <a:pt x="1766633" y="4790217"/>
                              </a:cubicBezTo>
                              <a:cubicBezTo>
                                <a:pt x="1745538" y="5176906"/>
                                <a:pt x="1756254" y="5097806"/>
                                <a:pt x="1766633" y="5291541"/>
                              </a:cubicBezTo>
                              <a:cubicBezTo>
                                <a:pt x="1777012" y="5485276"/>
                                <a:pt x="1791358" y="5959480"/>
                                <a:pt x="1766633" y="6410936"/>
                              </a:cubicBezTo>
                              <a:cubicBezTo>
                                <a:pt x="1769912" y="6528275"/>
                                <a:pt x="1684905" y="6645725"/>
                                <a:pt x="1536405" y="6641164"/>
                              </a:cubicBezTo>
                              <a:cubicBezTo>
                                <a:pt x="1244221" y="6652769"/>
                                <a:pt x="1197908" y="6673375"/>
                                <a:pt x="883317" y="6641164"/>
                              </a:cubicBezTo>
                              <a:cubicBezTo>
                                <a:pt x="568726" y="6608953"/>
                                <a:pt x="402498" y="6655584"/>
                                <a:pt x="230228" y="6641164"/>
                              </a:cubicBezTo>
                              <a:cubicBezTo>
                                <a:pt x="100865" y="6643026"/>
                                <a:pt x="7347" y="6547580"/>
                                <a:pt x="0" y="6410936"/>
                              </a:cubicBezTo>
                              <a:cubicBezTo>
                                <a:pt x="2560" y="6172237"/>
                                <a:pt x="8326" y="6117196"/>
                                <a:pt x="0" y="5847805"/>
                              </a:cubicBezTo>
                              <a:cubicBezTo>
                                <a:pt x="-8326" y="5578414"/>
                                <a:pt x="-34554" y="5450548"/>
                                <a:pt x="0" y="5099252"/>
                              </a:cubicBezTo>
                              <a:cubicBezTo>
                                <a:pt x="34554" y="4747956"/>
                                <a:pt x="23816" y="4629848"/>
                                <a:pt x="0" y="4412507"/>
                              </a:cubicBezTo>
                              <a:cubicBezTo>
                                <a:pt x="-23816" y="4195167"/>
                                <a:pt x="21797" y="4109383"/>
                                <a:pt x="0" y="3911183"/>
                              </a:cubicBezTo>
                              <a:cubicBezTo>
                                <a:pt x="-21797" y="3712983"/>
                                <a:pt x="5653" y="3347812"/>
                                <a:pt x="0" y="3162631"/>
                              </a:cubicBezTo>
                              <a:cubicBezTo>
                                <a:pt x="-5653" y="2977450"/>
                                <a:pt x="33895" y="2608676"/>
                                <a:pt x="0" y="2352271"/>
                              </a:cubicBezTo>
                              <a:cubicBezTo>
                                <a:pt x="-33895" y="2095866"/>
                                <a:pt x="-30597" y="1939436"/>
                                <a:pt x="0" y="1727333"/>
                              </a:cubicBezTo>
                              <a:cubicBezTo>
                                <a:pt x="30597" y="1515230"/>
                                <a:pt x="21320" y="1112435"/>
                                <a:pt x="0" y="916973"/>
                              </a:cubicBezTo>
                              <a:cubicBezTo>
                                <a:pt x="-21320" y="721511"/>
                                <a:pt x="20824" y="369836"/>
                                <a:pt x="0" y="230228"/>
                              </a:cubicBezTo>
                              <a:close/>
                            </a:path>
                            <a:path w="1766633" h="6641164" stroke="0" extrusionOk="0">
                              <a:moveTo>
                                <a:pt x="0" y="230228"/>
                              </a:moveTo>
                              <a:cubicBezTo>
                                <a:pt x="-4491" y="122167"/>
                                <a:pt x="108117" y="-6242"/>
                                <a:pt x="230228" y="0"/>
                              </a:cubicBezTo>
                              <a:cubicBezTo>
                                <a:pt x="426100" y="741"/>
                                <a:pt x="704847" y="-20631"/>
                                <a:pt x="909440" y="0"/>
                              </a:cubicBezTo>
                              <a:cubicBezTo>
                                <a:pt x="1114033" y="20631"/>
                                <a:pt x="1237713" y="-3102"/>
                                <a:pt x="1536405" y="0"/>
                              </a:cubicBezTo>
                              <a:cubicBezTo>
                                <a:pt x="1665633" y="2696"/>
                                <a:pt x="1748384" y="126075"/>
                                <a:pt x="1766633" y="230228"/>
                              </a:cubicBezTo>
                              <a:cubicBezTo>
                                <a:pt x="1773743" y="370898"/>
                                <a:pt x="1796292" y="657968"/>
                                <a:pt x="1766633" y="855166"/>
                              </a:cubicBezTo>
                              <a:cubicBezTo>
                                <a:pt x="1736974" y="1052364"/>
                                <a:pt x="1767717" y="1275882"/>
                                <a:pt x="1766633" y="1480105"/>
                              </a:cubicBezTo>
                              <a:cubicBezTo>
                                <a:pt x="1765549" y="1684328"/>
                                <a:pt x="1774495" y="1845018"/>
                                <a:pt x="1766633" y="1981429"/>
                              </a:cubicBezTo>
                              <a:cubicBezTo>
                                <a:pt x="1758771" y="2117840"/>
                                <a:pt x="1771706" y="2235897"/>
                                <a:pt x="1766633" y="2482753"/>
                              </a:cubicBezTo>
                              <a:cubicBezTo>
                                <a:pt x="1761560" y="2729609"/>
                                <a:pt x="1780083" y="2830416"/>
                                <a:pt x="1766633" y="2984077"/>
                              </a:cubicBezTo>
                              <a:cubicBezTo>
                                <a:pt x="1753183" y="3137738"/>
                                <a:pt x="1754138" y="3439376"/>
                                <a:pt x="1766633" y="3670822"/>
                              </a:cubicBezTo>
                              <a:cubicBezTo>
                                <a:pt x="1779128" y="3902269"/>
                                <a:pt x="1771689" y="4158714"/>
                                <a:pt x="1766633" y="4419375"/>
                              </a:cubicBezTo>
                              <a:cubicBezTo>
                                <a:pt x="1761577" y="4680036"/>
                                <a:pt x="1785290" y="4993278"/>
                                <a:pt x="1766633" y="5229734"/>
                              </a:cubicBezTo>
                              <a:cubicBezTo>
                                <a:pt x="1747976" y="5466190"/>
                                <a:pt x="1747379" y="5926288"/>
                                <a:pt x="1766633" y="6410936"/>
                              </a:cubicBezTo>
                              <a:cubicBezTo>
                                <a:pt x="1745310" y="6556849"/>
                                <a:pt x="1669720" y="6661734"/>
                                <a:pt x="1536405" y="6641164"/>
                              </a:cubicBezTo>
                              <a:cubicBezTo>
                                <a:pt x="1327959" y="6646927"/>
                                <a:pt x="1069234" y="6632741"/>
                                <a:pt x="922502" y="6641164"/>
                              </a:cubicBezTo>
                              <a:cubicBezTo>
                                <a:pt x="775770" y="6649587"/>
                                <a:pt x="501216" y="6648588"/>
                                <a:pt x="230228" y="6641164"/>
                              </a:cubicBezTo>
                              <a:cubicBezTo>
                                <a:pt x="88909" y="6613100"/>
                                <a:pt x="-8989" y="6520508"/>
                                <a:pt x="0" y="6410936"/>
                              </a:cubicBezTo>
                              <a:cubicBezTo>
                                <a:pt x="9507" y="6196742"/>
                                <a:pt x="36008" y="5880303"/>
                                <a:pt x="0" y="5662384"/>
                              </a:cubicBezTo>
                              <a:cubicBezTo>
                                <a:pt x="-36008" y="5444465"/>
                                <a:pt x="-4930" y="5293959"/>
                                <a:pt x="0" y="5099252"/>
                              </a:cubicBezTo>
                              <a:cubicBezTo>
                                <a:pt x="4930" y="4904545"/>
                                <a:pt x="3382" y="4573318"/>
                                <a:pt x="0" y="4288893"/>
                              </a:cubicBezTo>
                              <a:cubicBezTo>
                                <a:pt x="-3382" y="4004468"/>
                                <a:pt x="10619" y="3918158"/>
                                <a:pt x="0" y="3725762"/>
                              </a:cubicBezTo>
                              <a:cubicBezTo>
                                <a:pt x="-10619" y="3533366"/>
                                <a:pt x="33381" y="3173395"/>
                                <a:pt x="0" y="2977209"/>
                              </a:cubicBezTo>
                              <a:cubicBezTo>
                                <a:pt x="-33381" y="2781023"/>
                                <a:pt x="29765" y="2516316"/>
                                <a:pt x="0" y="2352271"/>
                              </a:cubicBezTo>
                              <a:cubicBezTo>
                                <a:pt x="-29765" y="2188226"/>
                                <a:pt x="12048" y="1922324"/>
                                <a:pt x="0" y="1789140"/>
                              </a:cubicBezTo>
                              <a:cubicBezTo>
                                <a:pt x="-12048" y="1655956"/>
                                <a:pt x="-15106" y="1496621"/>
                                <a:pt x="0" y="1287816"/>
                              </a:cubicBezTo>
                              <a:cubicBezTo>
                                <a:pt x="15106" y="1079011"/>
                                <a:pt x="-51697" y="648415"/>
                                <a:pt x="0" y="23022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4F601577" w14:textId="77777777" w:rsidR="00910015" w:rsidRPr="005268B7" w:rsidRDefault="00910015" w:rsidP="0096331D">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7B592DF8" wp14:editId="274579DB">
                                  <wp:extent cx="1103896" cy="34505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9314E94" w14:textId="7C0D5D93" w:rsidR="00910015" w:rsidRDefault="00910015"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When multiple hotkeys modify the same Live2D parameter, the value of the last activated</w:t>
                            </w:r>
                          </w:p>
                          <w:p w14:paraId="27CBD51A" w14:textId="229D48BA" w:rsidR="00910015" w:rsidRDefault="00910015"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hotkey is used. When you then deactivate the “last” hotkey, the value is returned to the value</w:t>
                            </w:r>
                          </w:p>
                          <w:p w14:paraId="0F043736" w14:textId="237EAE97" w:rsidR="00910015" w:rsidRDefault="00910015"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of the “previous” hotkey. When all hotkeys that modify a certain Live2D parameter are</w:t>
                            </w:r>
                          </w:p>
                          <w:p w14:paraId="52333224" w14:textId="076ADBCD" w:rsidR="00910015" w:rsidRDefault="00910015"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deactivated, that parameter is returned to the value from the animation, the value from face</w:t>
                            </w:r>
                          </w:p>
                          <w:p w14:paraId="4DFC9C50" w14:textId="179C0C97" w:rsidR="00910015" w:rsidRDefault="00910015"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tracking or the default value. More on this in the chapter:</w:t>
                            </w:r>
                          </w:p>
                          <w:p w14:paraId="38C72644" w14:textId="3CF83380" w:rsidR="00910015" w:rsidRPr="0096331D" w:rsidRDefault="00910015" w:rsidP="0096331D">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4F900A66" w14:textId="1EF876F4" w:rsidR="00910015" w:rsidRPr="00CE6BF2" w:rsidRDefault="00910015" w:rsidP="0096331D">
                            <w:pPr>
                              <w:rPr>
                                <w:rFonts w:asciiTheme="majorHAnsi" w:eastAsiaTheme="majorEastAsia" w:hAnsiTheme="majorHAnsi" w:cstheme="majorBidi"/>
                                <w:color w:val="354B77"/>
                                <w:szCs w:val="24"/>
                                <w:lang w:val="en-US"/>
                              </w:rPr>
                            </w:pPr>
                            <w:r>
                              <w:rPr>
                                <w:sz w:val="26"/>
                                <w:szCs w:val="26"/>
                                <w:lang w:val="en-US"/>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txbxContent>
                      </wps:txbx>
                      <wps:bodyPr rot="0" vert="horz" wrap="square" lIns="0" tIns="0" rIns="0" bIns="0" anchor="t" anchorCtr="0" upright="1">
                        <a:noAutofit/>
                      </wps:bodyPr>
                    </wps:wsp>
                  </a:graphicData>
                </a:graphic>
              </wp:inline>
            </w:drawing>
          </mc:Choice>
          <mc:Fallback>
            <w:pict>
              <v:roundrect w14:anchorId="28668132" id="_x0000_s1028" style="width:139.1pt;height:522.9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" fillcolor="#fff3f3" strokecolor="#0075a2 [2405]" strokeweight="1.5pt">
                <v:stroke dashstyle="dash"/>
                <v:textbox inset="0,0,0,0">
                  <w:txbxContent>
                    <w:p w14:paraId="4F601577" w14:textId="77777777" w:rsidR="00910015" w:rsidRPr="005268B7" w:rsidRDefault="00910015" w:rsidP="0096331D">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7B592DF8" wp14:editId="274579DB">
                            <wp:extent cx="1103896" cy="34505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9314E94" w14:textId="7C0D5D93" w:rsidR="00910015" w:rsidRDefault="00910015"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When multiple hotkeys modify the same Live2D parameter, the value of the last activated</w:t>
                      </w:r>
                    </w:p>
                    <w:p w14:paraId="27CBD51A" w14:textId="229D48BA" w:rsidR="00910015" w:rsidRDefault="00910015"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hotkey is used. When you then deactivate the “last” hotkey, the value is returned to the value</w:t>
                      </w:r>
                    </w:p>
                    <w:p w14:paraId="0F043736" w14:textId="237EAE97" w:rsidR="00910015" w:rsidRDefault="00910015"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of the “previous” hotkey. When all hotkeys that modify a certain Live2D parameter are</w:t>
                      </w:r>
                    </w:p>
                    <w:p w14:paraId="52333224" w14:textId="076ADBCD" w:rsidR="00910015" w:rsidRDefault="00910015"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deactivated, that parameter is returned to the value from the animation, the value from face</w:t>
                      </w:r>
                    </w:p>
                    <w:p w14:paraId="4DFC9C50" w14:textId="179C0C97" w:rsidR="00910015" w:rsidRDefault="00910015"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tracking or the default value. More on this in the chapter:</w:t>
                      </w:r>
                    </w:p>
                    <w:p w14:paraId="38C72644" w14:textId="3CF83380" w:rsidR="00910015" w:rsidRPr="0096331D" w:rsidRDefault="00910015" w:rsidP="0096331D">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4F900A66" w14:textId="1EF876F4" w:rsidR="00910015" w:rsidRPr="00CE6BF2" w:rsidRDefault="00910015" w:rsidP="0096331D">
                      <w:pPr>
                        <w:rPr>
                          <w:rFonts w:asciiTheme="majorHAnsi" w:eastAsiaTheme="majorEastAsia" w:hAnsiTheme="majorHAnsi" w:cstheme="majorBidi"/>
                          <w:color w:val="354B77"/>
                          <w:szCs w:val="24"/>
                          <w:lang w:val="en-US"/>
                        </w:rPr>
                      </w:pPr>
                      <w:r>
                        <w:rPr>
                          <w:sz w:val="26"/>
                          <w:szCs w:val="26"/>
                          <w:lang w:val="en-US"/>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txbxContent>
                </v:textbox>
                <w10:anchorlock/>
              </v:roundrect>
            </w:pict>
          </mc:Fallback>
        </mc:AlternateContent>
      </w:r>
    </w:p>
    <w:p w14:paraId="5CD8737E" w14:textId="7E0A6AD5" w:rsidR="00DD1E35" w:rsidRDefault="00DD1E35" w:rsidP="002713AF">
      <w:pPr>
        <w:rPr>
          <w:lang w:val="en-US"/>
        </w:rPr>
      </w:pPr>
    </w:p>
    <w:p w14:paraId="70B17752" w14:textId="25E30CE7" w:rsidR="00784FB5" w:rsidRDefault="00784FB5" w:rsidP="002713AF">
      <w:pPr>
        <w:rPr>
          <w:lang w:val="en-US"/>
        </w:rPr>
      </w:pPr>
    </w:p>
    <w:p w14:paraId="1272BC88" w14:textId="0A57CF89" w:rsidR="00784FB5" w:rsidRDefault="00784FB5" w:rsidP="002713AF">
      <w:pPr>
        <w:rPr>
          <w:lang w:val="en-US"/>
        </w:rPr>
      </w:pPr>
    </w:p>
    <w:p w14:paraId="65C171B1" w14:textId="4933729C" w:rsidR="00784FB5" w:rsidRDefault="00784FB5" w:rsidP="002713AF">
      <w:pPr>
        <w:rPr>
          <w:lang w:val="en-US"/>
        </w:rPr>
      </w:pPr>
    </w:p>
    <w:p w14:paraId="55C0A64F" w14:textId="5AB90428" w:rsidR="00784FB5" w:rsidRDefault="00784FB5" w:rsidP="002713AF">
      <w:pPr>
        <w:rPr>
          <w:lang w:val="en-US"/>
        </w:rPr>
      </w:pPr>
    </w:p>
    <w:p w14:paraId="06E15C1C" w14:textId="0E974F07" w:rsidR="00784FB5" w:rsidRDefault="00784FB5" w:rsidP="002713AF">
      <w:pPr>
        <w:rPr>
          <w:lang w:val="en-US"/>
        </w:rPr>
      </w:pPr>
    </w:p>
    <w:p w14:paraId="5DBF8380" w14:textId="1724BC0A" w:rsidR="00784FB5" w:rsidRDefault="00784FB5" w:rsidP="002713AF">
      <w:pPr>
        <w:rPr>
          <w:lang w:val="en-US"/>
        </w:rPr>
      </w:pPr>
    </w:p>
    <w:p w14:paraId="774E8CBE" w14:textId="1B7A4F4F" w:rsidR="00784FB5" w:rsidRDefault="00784FB5" w:rsidP="002713AF">
      <w:pPr>
        <w:rPr>
          <w:lang w:val="en-US"/>
        </w:rPr>
      </w:pPr>
    </w:p>
    <w:p w14:paraId="3E414DF6" w14:textId="6A589C0C" w:rsidR="00784FB5" w:rsidRDefault="00784FB5" w:rsidP="002713AF">
      <w:pPr>
        <w:rPr>
          <w:lang w:val="en-US"/>
        </w:rPr>
      </w:pPr>
    </w:p>
    <w:p w14:paraId="646775B6" w14:textId="701BC2E5" w:rsidR="00784FB5" w:rsidRDefault="00784FB5" w:rsidP="002713AF">
      <w:pPr>
        <w:rPr>
          <w:lang w:val="en-US"/>
        </w:rPr>
      </w:pPr>
    </w:p>
    <w:p w14:paraId="7410CE17" w14:textId="43BF2EC8" w:rsidR="00784FB5" w:rsidRDefault="00784FB5" w:rsidP="002713AF">
      <w:pPr>
        <w:rPr>
          <w:lang w:val="en-US"/>
        </w:rPr>
      </w:pPr>
    </w:p>
    <w:p w14:paraId="18729430" w14:textId="7EABADA1" w:rsidR="00784FB5" w:rsidRDefault="00784FB5" w:rsidP="002713AF">
      <w:pPr>
        <w:rPr>
          <w:lang w:val="en-US"/>
        </w:rPr>
      </w:pPr>
    </w:p>
    <w:p w14:paraId="1B310289" w14:textId="423AFDCA" w:rsidR="00784FB5" w:rsidRDefault="00784FB5" w:rsidP="002713AF">
      <w:pPr>
        <w:rPr>
          <w:lang w:val="en-US"/>
        </w:rPr>
      </w:pPr>
    </w:p>
    <w:p w14:paraId="6C26F4D0" w14:textId="2D8AC5E0" w:rsidR="00784FB5" w:rsidRDefault="00784FB5" w:rsidP="002713AF">
      <w:pPr>
        <w:rPr>
          <w:lang w:val="en-US"/>
        </w:rPr>
      </w:pPr>
    </w:p>
    <w:p w14:paraId="3FD5F505" w14:textId="0E25A812" w:rsidR="00784FB5" w:rsidRDefault="00784FB5" w:rsidP="002713AF">
      <w:pPr>
        <w:rPr>
          <w:lang w:val="en-US"/>
        </w:rPr>
      </w:pPr>
    </w:p>
    <w:p w14:paraId="55AD798E" w14:textId="22A2549F" w:rsidR="00784FB5" w:rsidRDefault="00784FB5" w:rsidP="002713AF">
      <w:pPr>
        <w:rPr>
          <w:lang w:val="en-US"/>
        </w:rPr>
      </w:pPr>
    </w:p>
    <w:p w14:paraId="489509BD" w14:textId="18A3776C" w:rsidR="002135CF" w:rsidRDefault="002135CF" w:rsidP="002713AF">
      <w:pPr>
        <w:rPr>
          <w:lang w:val="en-US"/>
        </w:rPr>
      </w:pPr>
    </w:p>
    <w:p w14:paraId="522922F4" w14:textId="0F2ED7BD" w:rsidR="002135CF" w:rsidRDefault="002135CF" w:rsidP="002713AF">
      <w:pPr>
        <w:rPr>
          <w:lang w:val="en-US"/>
        </w:rPr>
      </w:pPr>
    </w:p>
    <w:p w14:paraId="1317331F" w14:textId="7C10EE58" w:rsidR="002135CF" w:rsidRDefault="002135CF" w:rsidP="002713AF">
      <w:pPr>
        <w:rPr>
          <w:lang w:val="en-US"/>
        </w:rPr>
      </w:pPr>
    </w:p>
    <w:p w14:paraId="3094AE1D" w14:textId="52E86A06" w:rsidR="002135CF" w:rsidRDefault="002135CF" w:rsidP="002713AF">
      <w:pPr>
        <w:rPr>
          <w:lang w:val="en-US"/>
        </w:rPr>
      </w:pPr>
    </w:p>
    <w:p w14:paraId="393839B4" w14:textId="3D0A79D8" w:rsidR="002135CF" w:rsidRDefault="002135CF" w:rsidP="002713AF">
      <w:pPr>
        <w:rPr>
          <w:lang w:val="en-US"/>
        </w:rPr>
      </w:pPr>
    </w:p>
    <w:p w14:paraId="55F129EF" w14:textId="77777777" w:rsidR="002135CF" w:rsidRDefault="002135CF" w:rsidP="002713AF">
      <w:pPr>
        <w:rPr>
          <w:lang w:val="en-US"/>
        </w:rPr>
      </w:pPr>
    </w:p>
    <w:p w14:paraId="2490952E" w14:textId="59B7C0FA" w:rsidR="00784FB5" w:rsidRDefault="00784FB5" w:rsidP="002713AF">
      <w:pPr>
        <w:rPr>
          <w:lang w:val="en-US"/>
        </w:rPr>
      </w:pPr>
    </w:p>
    <w:p w14:paraId="79732AA8" w14:textId="52386831" w:rsidR="00784FB5" w:rsidRDefault="00784FB5" w:rsidP="002713AF">
      <w:pPr>
        <w:rPr>
          <w:lang w:val="en-US"/>
        </w:rPr>
      </w:pPr>
    </w:p>
    <w:p w14:paraId="5901EEB3" w14:textId="77777777" w:rsidR="00784FB5" w:rsidRDefault="00784FB5" w:rsidP="002713AF">
      <w:pPr>
        <w:rPr>
          <w:lang w:val="en-US"/>
        </w:rPr>
      </w:pPr>
    </w:p>
    <w:p w14:paraId="1019CBA2" w14:textId="1A87938D" w:rsidR="00784FB5" w:rsidRPr="00177852" w:rsidRDefault="00784FB5" w:rsidP="00784FB5">
      <w:pPr>
        <w:pStyle w:val="berschrift1"/>
        <w:rPr>
          <w:caps w:val="0"/>
          <w:sz w:val="26"/>
          <w:szCs w:val="26"/>
        </w:rPr>
      </w:pPr>
      <w:bookmarkStart w:id="25" w:name="_Toc56543964"/>
      <w:r>
        <w:rPr>
          <w:caps w:val="0"/>
          <w:sz w:val="26"/>
          <w:szCs w:val="26"/>
        </w:rPr>
        <w:lastRenderedPageBreak/>
        <w:t>Animations</w:t>
      </w:r>
      <w:bookmarkEnd w:id="25"/>
    </w:p>
    <w:p w14:paraId="79FA3D97" w14:textId="28E506A6" w:rsidR="00784FB5" w:rsidRDefault="00784FB5" w:rsidP="002713AF">
      <w:pPr>
        <w:rPr>
          <w:lang w:val="en-US"/>
        </w:rPr>
      </w:pPr>
    </w:p>
    <w:p w14:paraId="178F34EC" w14:textId="533F3314" w:rsidR="00784FB5" w:rsidRDefault="00784FB5" w:rsidP="002713AF">
      <w:pPr>
        <w:rPr>
          <w:lang w:val="en-US"/>
        </w:rPr>
      </w:pPr>
      <w:r>
        <w:rPr>
          <w:lang w:val="en-US"/>
        </w:rPr>
        <w:t xml:space="preserve">Animations can be created with the Animator in the Live2D Cubism Editor. Once your animation is done, select </w:t>
      </w:r>
      <w:r w:rsidRPr="00784FB5">
        <w:rPr>
          <w:b/>
          <w:lang w:val="en-US"/>
        </w:rPr>
        <w:t xml:space="preserve">File </w:t>
      </w:r>
      <w:r w:rsidRPr="00784FB5">
        <w:rPr>
          <w:b/>
          <w:lang w:val="en-US"/>
        </w:rPr>
        <w:sym w:font="Wingdings" w:char="F0E0"/>
      </w:r>
      <w:r w:rsidRPr="00784FB5">
        <w:rPr>
          <w:b/>
          <w:lang w:val="en-US"/>
        </w:rPr>
        <w:t xml:space="preserve"> Export for Runtime </w:t>
      </w:r>
      <w:r w:rsidRPr="00784FB5">
        <w:rPr>
          <w:b/>
          <w:lang w:val="en-US"/>
        </w:rPr>
        <w:sym w:font="Wingdings" w:char="F0E0"/>
      </w:r>
      <w:r w:rsidRPr="00784FB5">
        <w:rPr>
          <w:b/>
          <w:lang w:val="en-US"/>
        </w:rPr>
        <w:t xml:space="preserve"> Export motion file</w:t>
      </w:r>
      <w:r>
        <w:rPr>
          <w:lang w:val="en-US"/>
        </w:rPr>
        <w:t xml:space="preserve">.  </w:t>
      </w:r>
    </w:p>
    <w:p w14:paraId="5F345C1D" w14:textId="6A82EF9A" w:rsidR="00784FB5" w:rsidRDefault="00784FB5" w:rsidP="002713AF">
      <w:pPr>
        <w:rPr>
          <w:lang w:val="en-US"/>
        </w:rPr>
      </w:pPr>
    </w:p>
    <w:p w14:paraId="4550A132" w14:textId="3C2ED684" w:rsidR="00784FB5" w:rsidRDefault="00784FB5" w:rsidP="002713AF">
      <w:pPr>
        <w:rPr>
          <w:lang w:val="en-US"/>
        </w:rPr>
      </w:pPr>
      <w:r>
        <w:rPr>
          <w:lang w:val="en-US"/>
        </w:rPr>
        <w:t xml:space="preserve">                     </w:t>
      </w:r>
      <w:r>
        <w:rPr>
          <w:noProof/>
          <w:lang w:val="en-US"/>
        </w:rPr>
        <w:drawing>
          <wp:inline distT="0" distB="0" distL="0" distR="0" wp14:anchorId="73B5DC74" wp14:editId="1B8BA3F4">
            <wp:extent cx="4642985" cy="3427013"/>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7808" cy="3460097"/>
                    </a:xfrm>
                    <a:prstGeom prst="rect">
                      <a:avLst/>
                    </a:prstGeom>
                    <a:noFill/>
                    <a:ln>
                      <a:noFill/>
                    </a:ln>
                  </pic:spPr>
                </pic:pic>
              </a:graphicData>
            </a:graphic>
          </wp:inline>
        </w:drawing>
      </w:r>
    </w:p>
    <w:p w14:paraId="6BE84B2F" w14:textId="6DF43FD8" w:rsidR="00784FB5" w:rsidRDefault="00784FB5" w:rsidP="002713AF">
      <w:pPr>
        <w:rPr>
          <w:lang w:val="en-US"/>
        </w:rPr>
      </w:pPr>
    </w:p>
    <w:p w14:paraId="4E4228DF" w14:textId="4ED15A8D" w:rsidR="00784FB5" w:rsidRDefault="00784FB5" w:rsidP="002713AF">
      <w:pPr>
        <w:rPr>
          <w:lang w:val="en-US"/>
        </w:rPr>
      </w:pPr>
      <w:r>
        <w:rPr>
          <w:lang w:val="en-US"/>
        </w:rPr>
        <w:t xml:space="preserve">This will give </w:t>
      </w:r>
      <w:proofErr w:type="gramStart"/>
      <w:r>
        <w:rPr>
          <w:lang w:val="en-US"/>
        </w:rPr>
        <w:t>you .</w:t>
      </w:r>
      <w:proofErr w:type="gramEnd"/>
      <w:r>
        <w:rPr>
          <w:lang w:val="en-US"/>
        </w:rPr>
        <w:t>motion3.json files (Live2D animation files) that can be read by VTube Studio. Put them in the same folder as your VTS model or a subfolder.</w:t>
      </w:r>
    </w:p>
    <w:p w14:paraId="0650B433" w14:textId="611DAA9E" w:rsidR="00784FB5" w:rsidRDefault="00784FB5" w:rsidP="002713AF">
      <w:pPr>
        <w:rPr>
          <w:lang w:val="en-US"/>
        </w:rPr>
      </w:pPr>
    </w:p>
    <w:p w14:paraId="7A4D0093" w14:textId="6B1F7B21" w:rsidR="00784FB5" w:rsidRDefault="00784FB5" w:rsidP="002713AF">
      <w:pPr>
        <w:rPr>
          <w:lang w:val="en-US"/>
        </w:rPr>
      </w:pPr>
      <w:r>
        <w:rPr>
          <w:lang w:val="en-US"/>
        </w:rPr>
        <w:t>These animations can be used as looping background idle animation or one-shot animation.</w:t>
      </w:r>
    </w:p>
    <w:p w14:paraId="2C68C33D" w14:textId="77777777" w:rsidR="00F94E62" w:rsidRDefault="00F94E62" w:rsidP="002713AF">
      <w:pPr>
        <w:rPr>
          <w:lang w:val="en-US"/>
        </w:rPr>
      </w:pPr>
    </w:p>
    <w:p w14:paraId="764B41D2" w14:textId="77777777" w:rsidR="00652EDC" w:rsidRPr="003E4582" w:rsidRDefault="00652EDC" w:rsidP="002713AF">
      <w:pPr>
        <w:rPr>
          <w:lang w:val="en-US"/>
        </w:rPr>
      </w:pPr>
    </w:p>
    <w:p w14:paraId="2C20FE20" w14:textId="61EC5284" w:rsidR="003E4582" w:rsidRDefault="006E16C2" w:rsidP="00E77BFF">
      <w:pPr>
        <w:pStyle w:val="berschrift1"/>
        <w:rPr>
          <w:caps w:val="0"/>
          <w:sz w:val="26"/>
          <w:szCs w:val="26"/>
          <w:lang w:val="en-US"/>
        </w:rPr>
      </w:pPr>
      <w:bookmarkStart w:id="26" w:name="_Toc56543965"/>
      <w:r w:rsidRPr="006E16C2">
        <w:rPr>
          <w:caps w:val="0"/>
          <w:sz w:val="26"/>
          <w:szCs w:val="26"/>
          <w:lang w:val="en-US"/>
        </w:rPr>
        <w:t xml:space="preserve">Interaction between Animations, </w:t>
      </w:r>
      <w:r w:rsidR="00E82F7E">
        <w:rPr>
          <w:caps w:val="0"/>
          <w:sz w:val="26"/>
          <w:szCs w:val="26"/>
          <w:lang w:val="en-US"/>
        </w:rPr>
        <w:t xml:space="preserve">Expressions, </w:t>
      </w:r>
      <w:r w:rsidRPr="006E16C2">
        <w:rPr>
          <w:caps w:val="0"/>
          <w:sz w:val="26"/>
          <w:szCs w:val="26"/>
          <w:lang w:val="en-US"/>
        </w:rPr>
        <w:t>Face T</w:t>
      </w:r>
      <w:r>
        <w:rPr>
          <w:caps w:val="0"/>
          <w:sz w:val="26"/>
          <w:szCs w:val="26"/>
          <w:lang w:val="en-US"/>
        </w:rPr>
        <w:t>racking, Physics, etc.</w:t>
      </w:r>
      <w:bookmarkEnd w:id="26"/>
    </w:p>
    <w:p w14:paraId="42266AF8" w14:textId="56E27DD7" w:rsidR="00165C26" w:rsidRDefault="00165C26" w:rsidP="00165C26">
      <w:pPr>
        <w:rPr>
          <w:lang w:val="en-US"/>
        </w:rPr>
      </w:pPr>
    </w:p>
    <w:p w14:paraId="4A028177" w14:textId="2D512629" w:rsidR="00165C26" w:rsidRDefault="00165C26" w:rsidP="00165C26">
      <w:pPr>
        <w:rPr>
          <w:lang w:val="en-US"/>
        </w:rPr>
      </w:pPr>
      <w:r>
        <w:rPr>
          <w:lang w:val="en-US"/>
        </w:rPr>
        <w:t xml:space="preserve">In VTube Studio, </w:t>
      </w:r>
      <w:r w:rsidR="00626D9D">
        <w:rPr>
          <w:lang w:val="en-US"/>
        </w:rPr>
        <w:t>Live2D parameters can be controlled by various entities, such as Live2D Animations, face tracking or Live2D Expressions. But what happens when animations, face tracking and expressions try to write to the same Live2D parameter at the same time? That is explained in this chapter.</w:t>
      </w:r>
    </w:p>
    <w:p w14:paraId="1D31B848" w14:textId="17775D47" w:rsidR="00B91473" w:rsidRDefault="00B91473" w:rsidP="00165C26">
      <w:pPr>
        <w:rPr>
          <w:lang w:val="en-US"/>
        </w:rPr>
      </w:pPr>
    </w:p>
    <w:p w14:paraId="59422C55" w14:textId="35FA162D" w:rsidR="00B91473" w:rsidRDefault="00720DB7" w:rsidP="00165C26">
      <w:pPr>
        <w:rPr>
          <w:lang w:val="en-US"/>
        </w:rPr>
      </w:pPr>
      <w:r>
        <w:rPr>
          <w:lang w:val="en-US"/>
        </w:rPr>
        <w:t xml:space="preserve">In VTube Studio, each Live2D parameter can be controlled by one of </w:t>
      </w:r>
      <w:r w:rsidR="003C5019">
        <w:rPr>
          <w:lang w:val="en-US"/>
        </w:rPr>
        <w:t>six</w:t>
      </w:r>
      <w:r>
        <w:rPr>
          <w:lang w:val="en-US"/>
        </w:rPr>
        <w:t xml:space="preserve"> “value-providers”. In order of priority (lowest to highest), they are:</w:t>
      </w:r>
    </w:p>
    <w:p w14:paraId="40F0A94D" w14:textId="1FE2A731" w:rsidR="00CD42B7" w:rsidRDefault="00CD42B7" w:rsidP="00165C26">
      <w:pPr>
        <w:rPr>
          <w:lang w:val="en-US"/>
        </w:rPr>
      </w:pPr>
    </w:p>
    <w:p w14:paraId="5534D5D2" w14:textId="77777777" w:rsidR="002135CF" w:rsidRDefault="002135CF" w:rsidP="00165C26">
      <w:pPr>
        <w:rPr>
          <w:lang w:val="en-US"/>
        </w:rPr>
      </w:pPr>
    </w:p>
    <w:tbl>
      <w:tblPr>
        <w:tblStyle w:val="Gitternetztabelle4Akzent2"/>
        <w:tblW w:w="0" w:type="auto"/>
        <w:tblLook w:val="04A0" w:firstRow="1" w:lastRow="0" w:firstColumn="1" w:lastColumn="0" w:noHBand="0" w:noVBand="1"/>
      </w:tblPr>
      <w:tblGrid>
        <w:gridCol w:w="988"/>
        <w:gridCol w:w="4677"/>
        <w:gridCol w:w="4536"/>
      </w:tblGrid>
      <w:tr w:rsidR="00156622" w14:paraId="0B728521" w14:textId="77777777" w:rsidTr="009A52BD">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3CF6845" w14:textId="64C0C965" w:rsidR="00156622" w:rsidRPr="00CF2251" w:rsidRDefault="00156622" w:rsidP="00532187">
            <w:pPr>
              <w:rPr>
                <w:color w:val="FFFFFF" w:themeColor="background1"/>
                <w:lang w:val="en-US"/>
              </w:rPr>
            </w:pPr>
            <w:r>
              <w:rPr>
                <w:color w:val="FFFFFF" w:themeColor="background1"/>
                <w:lang w:val="en-US"/>
              </w:rPr>
              <w:t>Priority</w:t>
            </w:r>
          </w:p>
        </w:tc>
        <w:tc>
          <w:tcPr>
            <w:tcW w:w="4677" w:type="dxa"/>
            <w:vAlign w:val="center"/>
          </w:tcPr>
          <w:p w14:paraId="46DFD96F" w14:textId="796E1E52" w:rsidR="00156622" w:rsidRPr="00CF2251" w:rsidRDefault="00156622"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Value-Provider</w:t>
            </w:r>
          </w:p>
        </w:tc>
        <w:tc>
          <w:tcPr>
            <w:tcW w:w="4536" w:type="dxa"/>
            <w:vAlign w:val="center"/>
          </w:tcPr>
          <w:p w14:paraId="5106C2F8" w14:textId="77777777" w:rsidR="00156622" w:rsidRPr="00CF2251" w:rsidRDefault="00156622"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Notes</w:t>
            </w:r>
          </w:p>
        </w:tc>
      </w:tr>
      <w:tr w:rsidR="00156622" w:rsidRPr="00E83E7B" w14:paraId="59469369" w14:textId="77777777" w:rsidTr="009A52B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369FF15" w14:textId="61E5FC67" w:rsidR="00156622" w:rsidRPr="00CC0BAB" w:rsidRDefault="009A52BD" w:rsidP="00532187">
            <w:pPr>
              <w:rPr>
                <w:bCs w:val="0"/>
                <w:lang w:val="en-US"/>
              </w:rPr>
            </w:pPr>
            <w:r>
              <w:rPr>
                <w:bCs w:val="0"/>
                <w:lang w:val="en-US"/>
              </w:rPr>
              <w:t>P</w:t>
            </w:r>
            <w:r w:rsidR="00156622">
              <w:rPr>
                <w:bCs w:val="0"/>
                <w:lang w:val="en-US"/>
              </w:rPr>
              <w:t>0</w:t>
            </w:r>
          </w:p>
        </w:tc>
        <w:tc>
          <w:tcPr>
            <w:tcW w:w="4677" w:type="dxa"/>
            <w:vAlign w:val="center"/>
          </w:tcPr>
          <w:p w14:paraId="546B9607" w14:textId="51061B8D"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Default Live2D parameter value</w:t>
            </w:r>
          </w:p>
        </w:tc>
        <w:tc>
          <w:tcPr>
            <w:tcW w:w="4536" w:type="dxa"/>
            <w:vAlign w:val="center"/>
          </w:tcPr>
          <w:p w14:paraId="78A12648" w14:textId="2F4C2DFC" w:rsidR="00156622" w:rsidRPr="00CF2251" w:rsidRDefault="0005529C"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Available for every Live2D parameter</w:t>
            </w:r>
          </w:p>
        </w:tc>
      </w:tr>
      <w:tr w:rsidR="00156622" w14:paraId="445B61F1" w14:textId="77777777" w:rsidTr="009A52BD">
        <w:trPr>
          <w:trHeight w:val="41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3921BB5" w14:textId="4F10DB7A" w:rsidR="00156622" w:rsidRPr="00CC0BAB" w:rsidRDefault="009A52BD" w:rsidP="00532187">
            <w:pPr>
              <w:rPr>
                <w:bCs w:val="0"/>
                <w:lang w:val="en-US"/>
              </w:rPr>
            </w:pPr>
            <w:r>
              <w:rPr>
                <w:bCs w:val="0"/>
                <w:lang w:val="en-US"/>
              </w:rPr>
              <w:t>P</w:t>
            </w:r>
            <w:r w:rsidR="00156622">
              <w:rPr>
                <w:bCs w:val="0"/>
                <w:lang w:val="en-US"/>
              </w:rPr>
              <w:t>1</w:t>
            </w:r>
          </w:p>
        </w:tc>
        <w:tc>
          <w:tcPr>
            <w:tcW w:w="4677" w:type="dxa"/>
            <w:vAlign w:val="center"/>
          </w:tcPr>
          <w:p w14:paraId="173DAC33" w14:textId="525671E1"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Idle Animation</w:t>
            </w:r>
          </w:p>
        </w:tc>
        <w:tc>
          <w:tcPr>
            <w:tcW w:w="4536" w:type="dxa"/>
            <w:vAlign w:val="center"/>
          </w:tcPr>
          <w:p w14:paraId="226629B9" w14:textId="77777777"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p>
        </w:tc>
      </w:tr>
      <w:tr w:rsidR="00156622" w14:paraId="2BB35D20" w14:textId="77777777" w:rsidTr="009A52BD">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0C93C30" w14:textId="54C0ABEA" w:rsidR="00156622" w:rsidRPr="00CC0BAB" w:rsidRDefault="009A52BD" w:rsidP="00532187">
            <w:pPr>
              <w:rPr>
                <w:bCs w:val="0"/>
                <w:lang w:val="en-US"/>
              </w:rPr>
            </w:pPr>
            <w:r>
              <w:rPr>
                <w:bCs w:val="0"/>
                <w:lang w:val="en-US"/>
              </w:rPr>
              <w:t>P</w:t>
            </w:r>
            <w:r w:rsidR="00156622">
              <w:rPr>
                <w:bCs w:val="0"/>
                <w:lang w:val="en-US"/>
              </w:rPr>
              <w:t>2</w:t>
            </w:r>
          </w:p>
        </w:tc>
        <w:tc>
          <w:tcPr>
            <w:tcW w:w="4677" w:type="dxa"/>
            <w:vAlign w:val="center"/>
          </w:tcPr>
          <w:p w14:paraId="4316A48D" w14:textId="46DF1A58"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Value from Face Tracking</w:t>
            </w:r>
          </w:p>
        </w:tc>
        <w:tc>
          <w:tcPr>
            <w:tcW w:w="4536" w:type="dxa"/>
            <w:vAlign w:val="center"/>
          </w:tcPr>
          <w:p w14:paraId="0A3B9AEE" w14:textId="77777777"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p>
        </w:tc>
      </w:tr>
      <w:tr w:rsidR="00156622" w:rsidRPr="00E83E7B" w14:paraId="073CF205" w14:textId="77777777" w:rsidTr="009A52BD">
        <w:trPr>
          <w:trHeight w:val="41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B08651A" w14:textId="7E900C9E" w:rsidR="00156622" w:rsidRPr="00CC0BAB" w:rsidRDefault="009A52BD" w:rsidP="00532187">
            <w:pPr>
              <w:rPr>
                <w:bCs w:val="0"/>
                <w:lang w:val="en-US"/>
              </w:rPr>
            </w:pPr>
            <w:r>
              <w:rPr>
                <w:bCs w:val="0"/>
                <w:lang w:val="en-US"/>
              </w:rPr>
              <w:t>P</w:t>
            </w:r>
            <w:r w:rsidR="00156622">
              <w:rPr>
                <w:bCs w:val="0"/>
                <w:lang w:val="en-US"/>
              </w:rPr>
              <w:t>3</w:t>
            </w:r>
          </w:p>
        </w:tc>
        <w:tc>
          <w:tcPr>
            <w:tcW w:w="4677" w:type="dxa"/>
            <w:vAlign w:val="center"/>
          </w:tcPr>
          <w:p w14:paraId="2C1B4D12" w14:textId="75A64665"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One-Time Animation</w:t>
            </w:r>
          </w:p>
        </w:tc>
        <w:tc>
          <w:tcPr>
            <w:tcW w:w="4536" w:type="dxa"/>
            <w:vAlign w:val="center"/>
          </w:tcPr>
          <w:p w14:paraId="0C7F35BB" w14:textId="173BDC24" w:rsidR="00156622" w:rsidRPr="00CF2251" w:rsidRDefault="001F7BDA" w:rsidP="00532187">
            <w:p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As long as</w:t>
            </w:r>
            <w:proofErr w:type="gramEnd"/>
            <w:r>
              <w:rPr>
                <w:lang w:val="en-US"/>
              </w:rPr>
              <w:t xml:space="preserve"> animation is active</w:t>
            </w:r>
          </w:p>
        </w:tc>
      </w:tr>
      <w:tr w:rsidR="00156622" w:rsidRPr="00E83E7B" w14:paraId="57B89B12" w14:textId="77777777" w:rsidTr="009A52BD">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81D6E4D" w14:textId="7740F6B7" w:rsidR="00156622" w:rsidRPr="00CC0BAB" w:rsidRDefault="009A52BD" w:rsidP="00532187">
            <w:pPr>
              <w:rPr>
                <w:bCs w:val="0"/>
                <w:lang w:val="en-US"/>
              </w:rPr>
            </w:pPr>
            <w:r>
              <w:rPr>
                <w:bCs w:val="0"/>
                <w:lang w:val="en-US"/>
              </w:rPr>
              <w:t>P</w:t>
            </w:r>
            <w:r w:rsidR="00156622">
              <w:rPr>
                <w:bCs w:val="0"/>
                <w:lang w:val="en-US"/>
              </w:rPr>
              <w:t>4</w:t>
            </w:r>
          </w:p>
        </w:tc>
        <w:tc>
          <w:tcPr>
            <w:tcW w:w="4677" w:type="dxa"/>
            <w:vAlign w:val="center"/>
          </w:tcPr>
          <w:p w14:paraId="2C1D5A90" w14:textId="55D45122"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Value from Live2D Expression</w:t>
            </w:r>
          </w:p>
        </w:tc>
        <w:tc>
          <w:tcPr>
            <w:tcW w:w="4536" w:type="dxa"/>
            <w:vAlign w:val="center"/>
          </w:tcPr>
          <w:p w14:paraId="08559EC5" w14:textId="4B9C2CB4" w:rsidR="00156622" w:rsidRPr="00CF2251" w:rsidRDefault="001F7BDA" w:rsidP="00532187">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As long as</w:t>
            </w:r>
            <w:proofErr w:type="gramEnd"/>
            <w:r>
              <w:rPr>
                <w:lang w:val="en-US"/>
              </w:rPr>
              <w:t xml:space="preserve"> expression is active</w:t>
            </w:r>
          </w:p>
        </w:tc>
      </w:tr>
      <w:tr w:rsidR="00156622" w14:paraId="277EB823" w14:textId="77777777" w:rsidTr="009A52BD">
        <w:trPr>
          <w:trHeight w:val="412"/>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021E185" w14:textId="1245CB49" w:rsidR="00156622" w:rsidRPr="00CC0BAB" w:rsidRDefault="009A52BD" w:rsidP="00532187">
            <w:pPr>
              <w:rPr>
                <w:bCs w:val="0"/>
                <w:lang w:val="en-US"/>
              </w:rPr>
            </w:pPr>
            <w:r>
              <w:rPr>
                <w:bCs w:val="0"/>
                <w:lang w:val="en-US"/>
              </w:rPr>
              <w:t>P</w:t>
            </w:r>
            <w:r w:rsidR="00156622">
              <w:rPr>
                <w:bCs w:val="0"/>
                <w:lang w:val="en-US"/>
              </w:rPr>
              <w:t>5</w:t>
            </w:r>
          </w:p>
        </w:tc>
        <w:tc>
          <w:tcPr>
            <w:tcW w:w="4677" w:type="dxa"/>
            <w:vAlign w:val="center"/>
          </w:tcPr>
          <w:p w14:paraId="0ED59F4F" w14:textId="2E20E87A"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Physics System</w:t>
            </w:r>
          </w:p>
        </w:tc>
        <w:tc>
          <w:tcPr>
            <w:tcW w:w="4536" w:type="dxa"/>
            <w:vAlign w:val="center"/>
          </w:tcPr>
          <w:p w14:paraId="0F616C26" w14:textId="77777777"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p>
        </w:tc>
      </w:tr>
    </w:tbl>
    <w:p w14:paraId="217C3840" w14:textId="4D9EAD39" w:rsidR="00FC155E" w:rsidRDefault="00FC155E" w:rsidP="00165C26">
      <w:pPr>
        <w:rPr>
          <w:lang w:val="en-US"/>
        </w:rPr>
      </w:pPr>
    </w:p>
    <w:p w14:paraId="1CDF58CC" w14:textId="4B3121A5" w:rsidR="006A2366" w:rsidRDefault="006A2366" w:rsidP="00165C26">
      <w:pPr>
        <w:rPr>
          <w:lang w:val="en-US"/>
        </w:rPr>
      </w:pPr>
      <w:r>
        <w:rPr>
          <w:lang w:val="en-US"/>
        </w:rPr>
        <w:lastRenderedPageBreak/>
        <w:t>The final value of a</w:t>
      </w:r>
      <w:r w:rsidR="003C5019">
        <w:rPr>
          <w:lang w:val="en-US"/>
        </w:rPr>
        <w:t xml:space="preserve">n individual </w:t>
      </w:r>
      <w:r>
        <w:rPr>
          <w:lang w:val="en-US"/>
        </w:rPr>
        <w:t xml:space="preserve">Live2D parameter in your model will be determined by the highest-priority active value provider. For example, when a Live2D parameter called ParamA has </w:t>
      </w:r>
      <w:r w:rsidR="00C64F0F">
        <w:rPr>
          <w:lang w:val="en-US"/>
        </w:rPr>
        <w:t>a</w:t>
      </w:r>
      <w:r>
        <w:rPr>
          <w:lang w:val="en-US"/>
        </w:rPr>
        <w:t xml:space="preserve"> one-time </w:t>
      </w:r>
      <w:r w:rsidR="001F7BDA">
        <w:rPr>
          <w:lang w:val="en-US"/>
        </w:rPr>
        <w:t>a</w:t>
      </w:r>
      <w:r>
        <w:rPr>
          <w:lang w:val="en-US"/>
        </w:rPr>
        <w:t xml:space="preserve">nimation (triggered by hotkey) writing to it, any values from the face tracking or idle animation are </w:t>
      </w:r>
      <w:r w:rsidR="00C57C9D">
        <w:rPr>
          <w:lang w:val="en-US"/>
        </w:rPr>
        <w:t>overwritten</w:t>
      </w:r>
      <w:r>
        <w:rPr>
          <w:lang w:val="en-US"/>
        </w:rPr>
        <w:t>.</w:t>
      </w:r>
    </w:p>
    <w:p w14:paraId="21EE214E" w14:textId="77777777" w:rsidR="006A2366" w:rsidRDefault="006A2366" w:rsidP="00165C26">
      <w:pPr>
        <w:rPr>
          <w:lang w:val="en-US"/>
        </w:rPr>
      </w:pPr>
    </w:p>
    <w:p w14:paraId="0C827F53" w14:textId="2C724F0B" w:rsidR="00734FC4" w:rsidRDefault="006A2366" w:rsidP="00165C26">
      <w:pPr>
        <w:rPr>
          <w:lang w:val="en-US"/>
        </w:rPr>
      </w:pPr>
      <w:r>
        <w:rPr>
          <w:lang w:val="en-US"/>
        </w:rPr>
        <w:t xml:space="preserve">Once </w:t>
      </w:r>
      <w:r w:rsidR="007D7657">
        <w:rPr>
          <w:lang w:val="en-US"/>
        </w:rPr>
        <w:t>the</w:t>
      </w:r>
      <w:r>
        <w:rPr>
          <w:lang w:val="en-US"/>
        </w:rPr>
        <w:t xml:space="preserve"> one-time animation ends, control will be passed back to the active value-provider with the </w:t>
      </w:r>
      <w:r w:rsidR="008A52D5">
        <w:rPr>
          <w:lang w:val="en-US"/>
        </w:rPr>
        <w:t xml:space="preserve">next </w:t>
      </w:r>
      <w:r>
        <w:rPr>
          <w:lang w:val="en-US"/>
        </w:rPr>
        <w:t>highest priority.</w:t>
      </w:r>
    </w:p>
    <w:p w14:paraId="16F7EE5B" w14:textId="6774318F" w:rsidR="006A2366" w:rsidRDefault="006A2366" w:rsidP="00165C26">
      <w:pPr>
        <w:rPr>
          <w:lang w:val="en-US"/>
        </w:rPr>
      </w:pPr>
    </w:p>
    <w:p w14:paraId="6F9E1CBA" w14:textId="2FF78D6B" w:rsidR="006A2366" w:rsidRDefault="006A2366" w:rsidP="00165C26">
      <w:pPr>
        <w:rPr>
          <w:lang w:val="en-US"/>
        </w:rPr>
      </w:pPr>
      <w:r>
        <w:rPr>
          <w:lang w:val="en-US"/>
        </w:rPr>
        <w:t xml:space="preserve">Specifically, this means that the face tracking would now control ParamA if ParamA is set as an output parameter in your VTS model config. If not, </w:t>
      </w:r>
      <w:r w:rsidR="00907919">
        <w:rPr>
          <w:lang w:val="en-US"/>
        </w:rPr>
        <w:t>ParamA</w:t>
      </w:r>
      <w:r>
        <w:rPr>
          <w:lang w:val="en-US"/>
        </w:rPr>
        <w:t xml:space="preserve"> will now be controlled by the idle animation. Or</w:t>
      </w:r>
      <w:r w:rsidR="00701487">
        <w:rPr>
          <w:lang w:val="en-US"/>
        </w:rPr>
        <w:t>,</w:t>
      </w:r>
      <w:r>
        <w:rPr>
          <w:lang w:val="en-US"/>
        </w:rPr>
        <w:t xml:space="preserve"> if the idle animation also does not contain ParamA, it will be set to its default value, which every Live2D parameter has.</w:t>
      </w:r>
    </w:p>
    <w:p w14:paraId="4FC19E9C" w14:textId="51EEB1F8" w:rsidR="006A2366" w:rsidRDefault="006A2366" w:rsidP="00165C26">
      <w:pPr>
        <w:rPr>
          <w:lang w:val="en-US"/>
        </w:rPr>
      </w:pPr>
    </w:p>
    <w:p w14:paraId="4D2E5521" w14:textId="5E22F666" w:rsidR="006A2366" w:rsidRDefault="006A2366" w:rsidP="00165C26">
      <w:pPr>
        <w:rPr>
          <w:lang w:val="en-US"/>
        </w:rPr>
      </w:pPr>
      <w:r>
        <w:rPr>
          <w:lang w:val="en-US"/>
        </w:rPr>
        <w:t>When control of a Live2D parameter is passed between value-providers, it is always faded smoothly and not just set instantly to prevent any ugly jumps.</w:t>
      </w:r>
    </w:p>
    <w:p w14:paraId="2ABB500C" w14:textId="658857A1" w:rsidR="00FC155E" w:rsidRDefault="00FC155E" w:rsidP="00165C26">
      <w:pPr>
        <w:rPr>
          <w:lang w:val="en-US"/>
        </w:rPr>
      </w:pPr>
    </w:p>
    <w:p w14:paraId="3A969B3F" w14:textId="3ECE9EF9" w:rsidR="0053431D" w:rsidRDefault="0053431D" w:rsidP="00165C26">
      <w:pPr>
        <w:rPr>
          <w:lang w:val="en-US"/>
        </w:rPr>
      </w:pPr>
    </w:p>
    <w:p w14:paraId="17B57D31" w14:textId="5B148961" w:rsidR="0053431D" w:rsidRDefault="0053431D" w:rsidP="00165C26">
      <w:pPr>
        <w:rPr>
          <w:lang w:val="en-US"/>
        </w:rPr>
      </w:pPr>
    </w:p>
    <w:p w14:paraId="3DE729A7" w14:textId="60BF383F" w:rsidR="0053431D" w:rsidRDefault="0053431D" w:rsidP="00165C26">
      <w:pPr>
        <w:rPr>
          <w:lang w:val="en-US"/>
        </w:rPr>
      </w:pPr>
    </w:p>
    <w:p w14:paraId="22DDBDDA" w14:textId="2CDA22A3" w:rsidR="0053431D" w:rsidRDefault="0053431D" w:rsidP="00165C26">
      <w:pPr>
        <w:rPr>
          <w:lang w:val="en-US"/>
        </w:rPr>
      </w:pPr>
    </w:p>
    <w:p w14:paraId="476F8A20" w14:textId="668072D3" w:rsidR="0053431D" w:rsidRDefault="0053431D" w:rsidP="00165C26">
      <w:pPr>
        <w:rPr>
          <w:lang w:val="en-US"/>
        </w:rPr>
      </w:pPr>
    </w:p>
    <w:p w14:paraId="7704C69D" w14:textId="7A9B690B" w:rsidR="0053431D" w:rsidRDefault="0053431D" w:rsidP="00165C26">
      <w:pPr>
        <w:rPr>
          <w:lang w:val="en-US"/>
        </w:rPr>
      </w:pPr>
    </w:p>
    <w:p w14:paraId="3719B339" w14:textId="3E5934C0" w:rsidR="0053431D" w:rsidRDefault="0053431D" w:rsidP="00165C26">
      <w:pPr>
        <w:rPr>
          <w:lang w:val="en-US"/>
        </w:rPr>
      </w:pPr>
    </w:p>
    <w:p w14:paraId="7F499232" w14:textId="4E03BCF5" w:rsidR="0053431D" w:rsidRDefault="0053431D" w:rsidP="00165C26">
      <w:pPr>
        <w:rPr>
          <w:lang w:val="en-US"/>
        </w:rPr>
      </w:pPr>
    </w:p>
    <w:p w14:paraId="0074F4D3" w14:textId="6A6A9834" w:rsidR="0053431D" w:rsidRDefault="0053431D" w:rsidP="00165C26">
      <w:pPr>
        <w:rPr>
          <w:lang w:val="en-US"/>
        </w:rPr>
      </w:pPr>
    </w:p>
    <w:p w14:paraId="79C140D1" w14:textId="44FB25CD" w:rsidR="0053431D" w:rsidRDefault="0053431D" w:rsidP="00165C26">
      <w:pPr>
        <w:rPr>
          <w:lang w:val="en-US"/>
        </w:rPr>
      </w:pPr>
    </w:p>
    <w:p w14:paraId="71E60389" w14:textId="20228559" w:rsidR="0053431D" w:rsidRDefault="0053431D" w:rsidP="00165C26">
      <w:pPr>
        <w:rPr>
          <w:lang w:val="en-US"/>
        </w:rPr>
      </w:pPr>
    </w:p>
    <w:p w14:paraId="6762746E" w14:textId="47199CA4" w:rsidR="0053431D" w:rsidRDefault="0053431D" w:rsidP="00165C26">
      <w:pPr>
        <w:rPr>
          <w:lang w:val="en-US"/>
        </w:rPr>
      </w:pPr>
    </w:p>
    <w:p w14:paraId="3C9B2302" w14:textId="77777777" w:rsidR="0053431D" w:rsidRDefault="0053431D" w:rsidP="00165C26">
      <w:pPr>
        <w:rPr>
          <w:lang w:val="en-US"/>
        </w:rPr>
      </w:pPr>
    </w:p>
    <w:p w14:paraId="344B7C2A" w14:textId="2B9BB752" w:rsidR="0053431D" w:rsidRDefault="0053431D" w:rsidP="00165C26">
      <w:pPr>
        <w:rPr>
          <w:lang w:val="en-US"/>
        </w:rPr>
      </w:pPr>
    </w:p>
    <w:p w14:paraId="0FD4811C" w14:textId="77777777" w:rsidR="0053431D" w:rsidRPr="00165C26" w:rsidRDefault="0053431D" w:rsidP="00165C26">
      <w:pPr>
        <w:rPr>
          <w:lang w:val="en-US"/>
        </w:rPr>
      </w:pPr>
    </w:p>
    <w:p w14:paraId="0CE3D0F3" w14:textId="77777777" w:rsidR="00BA10A0" w:rsidRPr="002D4973" w:rsidRDefault="00BA10A0" w:rsidP="00BA10A0">
      <w:pPr>
        <w:pStyle w:val="berschrift1"/>
        <w:rPr>
          <w:caps w:val="0"/>
          <w:sz w:val="26"/>
          <w:szCs w:val="26"/>
        </w:rPr>
      </w:pPr>
      <w:bookmarkStart w:id="27" w:name="_Toc56543966"/>
      <w:r w:rsidRPr="00177852">
        <w:rPr>
          <w:caps w:val="0"/>
          <w:sz w:val="26"/>
          <w:szCs w:val="26"/>
        </w:rPr>
        <w:t>Streaming to Mac/PC</w:t>
      </w:r>
      <w:bookmarkEnd w:id="27"/>
    </w:p>
    <w:p w14:paraId="1E5DBB36" w14:textId="6D509C06" w:rsidR="00BA10A0" w:rsidRDefault="00BA10A0" w:rsidP="00BA10A0">
      <w:pPr>
        <w:rPr>
          <w:lang w:val="en-US"/>
        </w:rPr>
      </w:pPr>
    </w:p>
    <w:p w14:paraId="487E87E4" w14:textId="5694C4B2" w:rsidR="00C96089" w:rsidRPr="00E82B20" w:rsidRDefault="00C96089" w:rsidP="00BA10A0">
      <w:pPr>
        <w:rPr>
          <w:lang w:val="en-US"/>
        </w:rPr>
      </w:pPr>
      <w:r>
        <w:rPr>
          <w:lang w:val="en-US"/>
        </w:rPr>
        <w:t>The main use-case of VTube Studio is to use your smartphone for face tracking</w:t>
      </w:r>
      <w:r w:rsidR="00B53C54">
        <w:rPr>
          <w:lang w:val="en-US"/>
        </w:rPr>
        <w:t>, render your model in the Mac/PC app and then use OBS (or recording similar software) to stream to YouTube or Twitch</w:t>
      </w:r>
      <w:r w:rsidR="00E82B20">
        <w:rPr>
          <w:lang w:val="en-US"/>
        </w:rPr>
        <w:t xml:space="preserve">. </w:t>
      </w:r>
      <w:r w:rsidR="00E82B20" w:rsidRPr="00E82B20">
        <w:rPr>
          <w:lang w:val="en-US"/>
        </w:rPr>
        <w:t xml:space="preserve">Any Windows/Mac recording software should work with VTube Studio. </w:t>
      </w:r>
    </w:p>
    <w:p w14:paraId="6C0FC188" w14:textId="3380722C" w:rsidR="00E82B20" w:rsidRDefault="00E82B20" w:rsidP="00BA10A0">
      <w:pPr>
        <w:rPr>
          <w:lang w:val="en-US"/>
        </w:rPr>
      </w:pPr>
    </w:p>
    <w:p w14:paraId="3B024AED" w14:textId="4E881881" w:rsidR="00C96089" w:rsidRDefault="00E82B20" w:rsidP="00C96089">
      <w:pPr>
        <w:rPr>
          <w:lang w:val="en-US"/>
        </w:rPr>
      </w:pPr>
      <w:r w:rsidRPr="00952E5B">
        <w:rPr>
          <w:noProof/>
          <w:lang w:val="en-US"/>
        </w:rPr>
        <mc:AlternateContent>
          <mc:Choice Requires="wps">
            <w:drawing>
              <wp:inline distT="0" distB="0" distL="0" distR="0" wp14:anchorId="03165FB7" wp14:editId="420ED82D">
                <wp:extent cx="1505971" cy="6618771"/>
                <wp:effectExtent l="15240" t="41910" r="33655" b="52705"/>
                <wp:docPr id="50"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505971" cy="6618771"/>
                        </a:xfrm>
                        <a:custGeom>
                          <a:avLst/>
                          <a:gdLst>
                            <a:gd name="connsiteX0" fmla="*/ 0 w 1505971"/>
                            <a:gd name="connsiteY0" fmla="*/ 196258 h 6618771"/>
                            <a:gd name="connsiteX1" fmla="*/ 196258 w 1505971"/>
                            <a:gd name="connsiteY1" fmla="*/ 0 h 6618771"/>
                            <a:gd name="connsiteX2" fmla="*/ 730716 w 1505971"/>
                            <a:gd name="connsiteY2" fmla="*/ 0 h 6618771"/>
                            <a:gd name="connsiteX3" fmla="*/ 1309713 w 1505971"/>
                            <a:gd name="connsiteY3" fmla="*/ 0 h 6618771"/>
                            <a:gd name="connsiteX4" fmla="*/ 1505971 w 1505971"/>
                            <a:gd name="connsiteY4" fmla="*/ 196258 h 6618771"/>
                            <a:gd name="connsiteX5" fmla="*/ 1505971 w 1505971"/>
                            <a:gd name="connsiteY5" fmla="*/ 950327 h 6618771"/>
                            <a:gd name="connsiteX6" fmla="*/ 1505971 w 1505971"/>
                            <a:gd name="connsiteY6" fmla="*/ 1517608 h 6618771"/>
                            <a:gd name="connsiteX7" fmla="*/ 1505971 w 1505971"/>
                            <a:gd name="connsiteY7" fmla="*/ 2084889 h 6618771"/>
                            <a:gd name="connsiteX8" fmla="*/ 1505971 w 1505971"/>
                            <a:gd name="connsiteY8" fmla="*/ 2589907 h 6618771"/>
                            <a:gd name="connsiteX9" fmla="*/ 1505971 w 1505971"/>
                            <a:gd name="connsiteY9" fmla="*/ 3406238 h 6618771"/>
                            <a:gd name="connsiteX10" fmla="*/ 1505971 w 1505971"/>
                            <a:gd name="connsiteY10" fmla="*/ 3973519 h 6618771"/>
                            <a:gd name="connsiteX11" fmla="*/ 1505971 w 1505971"/>
                            <a:gd name="connsiteY11" fmla="*/ 4789851 h 6618771"/>
                            <a:gd name="connsiteX12" fmla="*/ 1505971 w 1505971"/>
                            <a:gd name="connsiteY12" fmla="*/ 5294869 h 6618771"/>
                            <a:gd name="connsiteX13" fmla="*/ 1505971 w 1505971"/>
                            <a:gd name="connsiteY13" fmla="*/ 6422513 h 6618771"/>
                            <a:gd name="connsiteX14" fmla="*/ 1309713 w 1505971"/>
                            <a:gd name="connsiteY14" fmla="*/ 6618771 h 6618771"/>
                            <a:gd name="connsiteX15" fmla="*/ 752986 w 1505971"/>
                            <a:gd name="connsiteY15" fmla="*/ 6618771 h 6618771"/>
                            <a:gd name="connsiteX16" fmla="*/ 196258 w 1505971"/>
                            <a:gd name="connsiteY16" fmla="*/ 6618771 h 6618771"/>
                            <a:gd name="connsiteX17" fmla="*/ 0 w 1505971"/>
                            <a:gd name="connsiteY17" fmla="*/ 6422513 h 6618771"/>
                            <a:gd name="connsiteX18" fmla="*/ 0 w 1505971"/>
                            <a:gd name="connsiteY18" fmla="*/ 5855232 h 6618771"/>
                            <a:gd name="connsiteX19" fmla="*/ 0 w 1505971"/>
                            <a:gd name="connsiteY19" fmla="*/ 5101163 h 6618771"/>
                            <a:gd name="connsiteX20" fmla="*/ 0 w 1505971"/>
                            <a:gd name="connsiteY20" fmla="*/ 4409357 h 6618771"/>
                            <a:gd name="connsiteX21" fmla="*/ 0 w 1505971"/>
                            <a:gd name="connsiteY21" fmla="*/ 3904339 h 6618771"/>
                            <a:gd name="connsiteX22" fmla="*/ 0 w 1505971"/>
                            <a:gd name="connsiteY22" fmla="*/ 3150270 h 6618771"/>
                            <a:gd name="connsiteX23" fmla="*/ 0 w 1505971"/>
                            <a:gd name="connsiteY23" fmla="*/ 2333939 h 6618771"/>
                            <a:gd name="connsiteX24" fmla="*/ 0 w 1505971"/>
                            <a:gd name="connsiteY24" fmla="*/ 1704395 h 6618771"/>
                            <a:gd name="connsiteX25" fmla="*/ 0 w 1505971"/>
                            <a:gd name="connsiteY25" fmla="*/ 888064 h 6618771"/>
                            <a:gd name="connsiteX26" fmla="*/ 0 w 1505971"/>
                            <a:gd name="connsiteY26" fmla="*/ 196258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505971" h="6618771" fill="none" extrusionOk="0">
                              <a:moveTo>
                                <a:pt x="0" y="196258"/>
                              </a:moveTo>
                              <a:cubicBezTo>
                                <a:pt x="-5758" y="68840"/>
                                <a:pt x="96991" y="2920"/>
                                <a:pt x="196258" y="0"/>
                              </a:cubicBezTo>
                              <a:cubicBezTo>
                                <a:pt x="328557" y="12797"/>
                                <a:pt x="531505" y="-25672"/>
                                <a:pt x="730716" y="0"/>
                              </a:cubicBezTo>
                              <a:cubicBezTo>
                                <a:pt x="929927" y="25672"/>
                                <a:pt x="1170510" y="11315"/>
                                <a:pt x="1309713" y="0"/>
                              </a:cubicBezTo>
                              <a:cubicBezTo>
                                <a:pt x="1413006" y="-3757"/>
                                <a:pt x="1483269" y="83199"/>
                                <a:pt x="1505971" y="196258"/>
                              </a:cubicBezTo>
                              <a:cubicBezTo>
                                <a:pt x="1484853" y="539116"/>
                                <a:pt x="1510769" y="702652"/>
                                <a:pt x="1505971" y="950327"/>
                              </a:cubicBezTo>
                              <a:cubicBezTo>
                                <a:pt x="1501173" y="1198002"/>
                                <a:pt x="1490632" y="1322690"/>
                                <a:pt x="1505971" y="1517608"/>
                              </a:cubicBezTo>
                              <a:cubicBezTo>
                                <a:pt x="1521310" y="1712526"/>
                                <a:pt x="1481383" y="1876478"/>
                                <a:pt x="1505971" y="2084889"/>
                              </a:cubicBezTo>
                              <a:cubicBezTo>
                                <a:pt x="1530559" y="2293300"/>
                                <a:pt x="1500389" y="2350468"/>
                                <a:pt x="1505971" y="2589907"/>
                              </a:cubicBezTo>
                              <a:cubicBezTo>
                                <a:pt x="1511553" y="2829346"/>
                                <a:pt x="1541983" y="3003583"/>
                                <a:pt x="1505971" y="3406238"/>
                              </a:cubicBezTo>
                              <a:cubicBezTo>
                                <a:pt x="1469959" y="3808893"/>
                                <a:pt x="1489757" y="3752911"/>
                                <a:pt x="1505971" y="3973519"/>
                              </a:cubicBezTo>
                              <a:cubicBezTo>
                                <a:pt x="1522185" y="4194127"/>
                                <a:pt x="1493033" y="4529785"/>
                                <a:pt x="1505971" y="4789851"/>
                              </a:cubicBezTo>
                              <a:cubicBezTo>
                                <a:pt x="1518909" y="5049917"/>
                                <a:pt x="1530156" y="5118535"/>
                                <a:pt x="1505971" y="5294869"/>
                              </a:cubicBezTo>
                              <a:cubicBezTo>
                                <a:pt x="1481786" y="5471203"/>
                                <a:pt x="1507773" y="6084401"/>
                                <a:pt x="1505971" y="6422513"/>
                              </a:cubicBezTo>
                              <a:cubicBezTo>
                                <a:pt x="1512906" y="6510153"/>
                                <a:pt x="1429075" y="6621115"/>
                                <a:pt x="1309713" y="6618771"/>
                              </a:cubicBezTo>
                              <a:cubicBezTo>
                                <a:pt x="1130899" y="6635751"/>
                                <a:pt x="901955" y="6592080"/>
                                <a:pt x="752986" y="6618771"/>
                              </a:cubicBezTo>
                              <a:cubicBezTo>
                                <a:pt x="604017" y="6645462"/>
                                <a:pt x="446722" y="6633438"/>
                                <a:pt x="196258" y="6618771"/>
                              </a:cubicBezTo>
                              <a:cubicBezTo>
                                <a:pt x="83178" y="6622718"/>
                                <a:pt x="9034" y="6542576"/>
                                <a:pt x="0" y="6422513"/>
                              </a:cubicBezTo>
                              <a:cubicBezTo>
                                <a:pt x="-10835" y="6287549"/>
                                <a:pt x="18998" y="6095382"/>
                                <a:pt x="0" y="5855232"/>
                              </a:cubicBezTo>
                              <a:cubicBezTo>
                                <a:pt x="-18998" y="5615082"/>
                                <a:pt x="-17776" y="5427700"/>
                                <a:pt x="0" y="5101163"/>
                              </a:cubicBezTo>
                              <a:cubicBezTo>
                                <a:pt x="17776" y="4774626"/>
                                <a:pt x="-27848" y="4722488"/>
                                <a:pt x="0" y="4409357"/>
                              </a:cubicBezTo>
                              <a:cubicBezTo>
                                <a:pt x="27848" y="4096226"/>
                                <a:pt x="-24533" y="4079070"/>
                                <a:pt x="0" y="3904339"/>
                              </a:cubicBezTo>
                              <a:cubicBezTo>
                                <a:pt x="24533" y="3729608"/>
                                <a:pt x="-21842" y="3336710"/>
                                <a:pt x="0" y="3150270"/>
                              </a:cubicBezTo>
                              <a:cubicBezTo>
                                <a:pt x="21842" y="2963830"/>
                                <a:pt x="-25555" y="2628240"/>
                                <a:pt x="0" y="2333939"/>
                              </a:cubicBezTo>
                              <a:cubicBezTo>
                                <a:pt x="25555" y="2039638"/>
                                <a:pt x="-3559" y="1990792"/>
                                <a:pt x="0" y="1704395"/>
                              </a:cubicBezTo>
                              <a:cubicBezTo>
                                <a:pt x="3559" y="1417998"/>
                                <a:pt x="39087" y="1070913"/>
                                <a:pt x="0" y="888064"/>
                              </a:cubicBezTo>
                              <a:cubicBezTo>
                                <a:pt x="-39087" y="705215"/>
                                <a:pt x="-12613" y="456173"/>
                                <a:pt x="0" y="196258"/>
                              </a:cubicBezTo>
                              <a:close/>
                            </a:path>
                            <a:path w="1505971" h="6618771" stroke="0" extrusionOk="0">
                              <a:moveTo>
                                <a:pt x="0" y="196258"/>
                              </a:moveTo>
                              <a:cubicBezTo>
                                <a:pt x="-615" y="90482"/>
                                <a:pt x="94518" y="-8235"/>
                                <a:pt x="196258" y="0"/>
                              </a:cubicBezTo>
                              <a:cubicBezTo>
                                <a:pt x="449661" y="121"/>
                                <a:pt x="632080" y="-13373"/>
                                <a:pt x="775255" y="0"/>
                              </a:cubicBezTo>
                              <a:cubicBezTo>
                                <a:pt x="918430" y="13373"/>
                                <a:pt x="1184956" y="6527"/>
                                <a:pt x="1309713" y="0"/>
                              </a:cubicBezTo>
                              <a:cubicBezTo>
                                <a:pt x="1434526" y="21311"/>
                                <a:pt x="1496495" y="99811"/>
                                <a:pt x="1505971" y="196258"/>
                              </a:cubicBezTo>
                              <a:cubicBezTo>
                                <a:pt x="1520773" y="384579"/>
                                <a:pt x="1482052" y="690781"/>
                                <a:pt x="1505971" y="825802"/>
                              </a:cubicBezTo>
                              <a:cubicBezTo>
                                <a:pt x="1529890" y="960823"/>
                                <a:pt x="1526347" y="1278060"/>
                                <a:pt x="1505971" y="1455345"/>
                              </a:cubicBezTo>
                              <a:cubicBezTo>
                                <a:pt x="1485595" y="1632630"/>
                                <a:pt x="1519273" y="1735628"/>
                                <a:pt x="1505971" y="1960364"/>
                              </a:cubicBezTo>
                              <a:cubicBezTo>
                                <a:pt x="1492669" y="2185100"/>
                                <a:pt x="1502896" y="2296297"/>
                                <a:pt x="1505971" y="2465382"/>
                              </a:cubicBezTo>
                              <a:cubicBezTo>
                                <a:pt x="1509046" y="2634467"/>
                                <a:pt x="1495227" y="2796736"/>
                                <a:pt x="1505971" y="2970401"/>
                              </a:cubicBezTo>
                              <a:cubicBezTo>
                                <a:pt x="1516715" y="3144066"/>
                                <a:pt x="1523026" y="3488230"/>
                                <a:pt x="1505971" y="3662207"/>
                              </a:cubicBezTo>
                              <a:cubicBezTo>
                                <a:pt x="1488916" y="3836184"/>
                                <a:pt x="1521449" y="4127931"/>
                                <a:pt x="1505971" y="4416275"/>
                              </a:cubicBezTo>
                              <a:cubicBezTo>
                                <a:pt x="1490493" y="4704619"/>
                                <a:pt x="1480409" y="5058517"/>
                                <a:pt x="1505971" y="5232606"/>
                              </a:cubicBezTo>
                              <a:cubicBezTo>
                                <a:pt x="1531533" y="5406695"/>
                                <a:pt x="1563146" y="6046508"/>
                                <a:pt x="1505971" y="6422513"/>
                              </a:cubicBezTo>
                              <a:cubicBezTo>
                                <a:pt x="1490705" y="6544336"/>
                                <a:pt x="1420079" y="6625364"/>
                                <a:pt x="1309713" y="6618771"/>
                              </a:cubicBezTo>
                              <a:cubicBezTo>
                                <a:pt x="1086945" y="6632493"/>
                                <a:pt x="958888" y="6629431"/>
                                <a:pt x="786389" y="6618771"/>
                              </a:cubicBezTo>
                              <a:cubicBezTo>
                                <a:pt x="613890" y="6608111"/>
                                <a:pt x="328277" y="6594939"/>
                                <a:pt x="196258" y="6618771"/>
                              </a:cubicBezTo>
                              <a:cubicBezTo>
                                <a:pt x="85659" y="6614394"/>
                                <a:pt x="-10273" y="6510813"/>
                                <a:pt x="0" y="6422513"/>
                              </a:cubicBezTo>
                              <a:cubicBezTo>
                                <a:pt x="-34135" y="6197936"/>
                                <a:pt x="-18564" y="5940298"/>
                                <a:pt x="0" y="5668444"/>
                              </a:cubicBezTo>
                              <a:cubicBezTo>
                                <a:pt x="18564" y="5396590"/>
                                <a:pt x="-26616" y="5381545"/>
                                <a:pt x="0" y="5101163"/>
                              </a:cubicBezTo>
                              <a:cubicBezTo>
                                <a:pt x="26616" y="4820781"/>
                                <a:pt x="3881" y="4642243"/>
                                <a:pt x="0" y="4284832"/>
                              </a:cubicBezTo>
                              <a:cubicBezTo>
                                <a:pt x="-3881" y="3927421"/>
                                <a:pt x="-25683" y="3931730"/>
                                <a:pt x="0" y="3717551"/>
                              </a:cubicBezTo>
                              <a:cubicBezTo>
                                <a:pt x="25683" y="3503372"/>
                                <a:pt x="7333" y="3131613"/>
                                <a:pt x="0" y="2963482"/>
                              </a:cubicBezTo>
                              <a:cubicBezTo>
                                <a:pt x="-7333" y="2795351"/>
                                <a:pt x="-11723" y="2498085"/>
                                <a:pt x="0" y="2333939"/>
                              </a:cubicBezTo>
                              <a:cubicBezTo>
                                <a:pt x="11723" y="2169793"/>
                                <a:pt x="16793" y="2021940"/>
                                <a:pt x="0" y="1766658"/>
                              </a:cubicBezTo>
                              <a:cubicBezTo>
                                <a:pt x="-16793" y="1511376"/>
                                <a:pt x="-12976" y="1412073"/>
                                <a:pt x="0" y="1261639"/>
                              </a:cubicBezTo>
                              <a:cubicBezTo>
                                <a:pt x="12976" y="1111205"/>
                                <a:pt x="1271" y="561312"/>
                                <a:pt x="0" y="19625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0A1BBC80" w14:textId="77777777" w:rsidR="00910015" w:rsidRPr="005268B7" w:rsidRDefault="00910015" w:rsidP="00E82B20">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D3EB104" wp14:editId="4919D592">
                                  <wp:extent cx="1103896" cy="34505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7ACB1C52" w14:textId="77777777" w:rsidR="00910015" w:rsidRDefault="00910015"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VTube Studio uses your local network (TCP/UDP) to send face tracking data from your</w:t>
                            </w:r>
                          </w:p>
                          <w:p w14:paraId="100BD3D7" w14:textId="77777777" w:rsidR="00910015" w:rsidRDefault="00910015"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smartphone to your PC or Mac. Depending on your home network setup, there may be</w:t>
                            </w:r>
                          </w:p>
                          <w:p w14:paraId="13C58A20" w14:textId="77777777" w:rsidR="00910015" w:rsidRDefault="00910015"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connection issues, most frequently caused by your firewall configuration. For more info,</w:t>
                            </w:r>
                          </w:p>
                          <w:p w14:paraId="0C4FDFEC" w14:textId="1891BA1C" w:rsidR="00910015" w:rsidRDefault="00910015"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check out the chapter: </w:t>
                            </w:r>
                          </w:p>
                          <w:p w14:paraId="1FE8AE6D" w14:textId="77777777" w:rsidR="00910015" w:rsidRPr="0096331D" w:rsidRDefault="00910015" w:rsidP="00E82B20">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3C784D4F" w14:textId="72AC0E8F" w:rsidR="00910015" w:rsidRPr="00CE6BF2" w:rsidRDefault="00910015" w:rsidP="00E82B20">
                            <w:pPr>
                              <w:rPr>
                                <w:rFonts w:asciiTheme="majorHAnsi" w:eastAsiaTheme="majorEastAsia" w:hAnsiTheme="majorHAnsi" w:cstheme="majorBidi"/>
                                <w:color w:val="354B77"/>
                                <w:szCs w:val="24"/>
                                <w:lang w:val="en-US"/>
                              </w:rPr>
                            </w:pPr>
                            <w:r>
                              <w:rPr>
                                <w:sz w:val="26"/>
                                <w:szCs w:val="26"/>
                                <w:lang w:val="en-US"/>
                              </w:rPr>
                              <w:t xml:space="preserve">                                        Connection Issues &amp; Troubleshooting</w:t>
                            </w:r>
                          </w:p>
                        </w:txbxContent>
                      </wps:txbx>
                      <wps:bodyPr rot="0" vert="horz" wrap="square" lIns="0" tIns="0" rIns="0" bIns="0" anchor="t" anchorCtr="0" upright="1">
                        <a:noAutofit/>
                      </wps:bodyPr>
                    </wps:wsp>
                  </a:graphicData>
                </a:graphic>
              </wp:inline>
            </w:drawing>
          </mc:Choice>
          <mc:Fallback>
            <w:pict>
              <v:roundrect w14:anchorId="03165FB7" id="_x0000_s1029" style="width:118.6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" fillcolor="#fff3f3" strokecolor="#0075a2 [2405]" strokeweight="1.5pt">
                <v:stroke dashstyle="dash"/>
                <v:textbox inset="0,0,0,0">
                  <w:txbxContent>
                    <w:p w14:paraId="0A1BBC80" w14:textId="77777777" w:rsidR="00910015" w:rsidRPr="005268B7" w:rsidRDefault="00910015" w:rsidP="00E82B20">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D3EB104" wp14:editId="4919D592">
                            <wp:extent cx="1103896" cy="34505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7ACB1C52" w14:textId="77777777" w:rsidR="00910015" w:rsidRDefault="00910015"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VTube Studio uses your local network (TCP/UDP) to send face tracking data from your</w:t>
                      </w:r>
                    </w:p>
                    <w:p w14:paraId="100BD3D7" w14:textId="77777777" w:rsidR="00910015" w:rsidRDefault="00910015"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smartphone to your PC or Mac. Depending on your home network setup, there may be</w:t>
                      </w:r>
                    </w:p>
                    <w:p w14:paraId="13C58A20" w14:textId="77777777" w:rsidR="00910015" w:rsidRDefault="00910015"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connection issues, most frequently caused by your firewall configuration. For more info,</w:t>
                      </w:r>
                    </w:p>
                    <w:p w14:paraId="0C4FDFEC" w14:textId="1891BA1C" w:rsidR="00910015" w:rsidRDefault="00910015"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check out the chapter: </w:t>
                      </w:r>
                    </w:p>
                    <w:p w14:paraId="1FE8AE6D" w14:textId="77777777" w:rsidR="00910015" w:rsidRPr="0096331D" w:rsidRDefault="00910015" w:rsidP="00E82B20">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3C784D4F" w14:textId="72AC0E8F" w:rsidR="00910015" w:rsidRPr="00CE6BF2" w:rsidRDefault="00910015" w:rsidP="00E82B20">
                      <w:pPr>
                        <w:rPr>
                          <w:rFonts w:asciiTheme="majorHAnsi" w:eastAsiaTheme="majorEastAsia" w:hAnsiTheme="majorHAnsi" w:cstheme="majorBidi"/>
                          <w:color w:val="354B77"/>
                          <w:szCs w:val="24"/>
                          <w:lang w:val="en-US"/>
                        </w:rPr>
                      </w:pPr>
                      <w:r>
                        <w:rPr>
                          <w:sz w:val="26"/>
                          <w:szCs w:val="26"/>
                          <w:lang w:val="en-US"/>
                        </w:rPr>
                        <w:t xml:space="preserve">                                        Connection Issues &amp; Troubleshooting</w:t>
                      </w:r>
                    </w:p>
                  </w:txbxContent>
                </v:textbox>
                <w10:anchorlock/>
              </v:roundrect>
            </w:pict>
          </mc:Fallback>
        </mc:AlternateContent>
      </w:r>
    </w:p>
    <w:p w14:paraId="5620E4C1" w14:textId="46F49C6D" w:rsidR="00E82B20" w:rsidRDefault="00E82B20" w:rsidP="00C96089">
      <w:pPr>
        <w:rPr>
          <w:lang w:val="en-US"/>
        </w:rPr>
      </w:pPr>
    </w:p>
    <w:p w14:paraId="372EB901" w14:textId="7B024401" w:rsidR="00C96089" w:rsidRDefault="00E82B20" w:rsidP="00BA10A0">
      <w:pPr>
        <w:pStyle w:val="berschrift2"/>
        <w:rPr>
          <w:lang w:val="en-US"/>
        </w:rPr>
      </w:pPr>
      <w:bookmarkStart w:id="28" w:name="_Toc56543967"/>
      <w:r>
        <w:rPr>
          <w:lang w:val="en-US"/>
        </w:rPr>
        <w:t>Preparation</w:t>
      </w:r>
      <w:r w:rsidR="00634DF1">
        <w:rPr>
          <w:lang w:val="en-US"/>
        </w:rPr>
        <w:t xml:space="preserve"> on PC/Mac</w:t>
      </w:r>
      <w:bookmarkEnd w:id="28"/>
    </w:p>
    <w:p w14:paraId="6C88F4E0" w14:textId="77777777" w:rsidR="00E82B20" w:rsidRPr="00E82B20" w:rsidRDefault="00E82B20" w:rsidP="00E82B20">
      <w:pPr>
        <w:rPr>
          <w:lang w:val="en-US"/>
        </w:rPr>
      </w:pPr>
    </w:p>
    <w:p w14:paraId="3AA2B87C" w14:textId="77777777" w:rsidR="00E82B20" w:rsidRPr="00E82B20" w:rsidRDefault="00E82B20" w:rsidP="00E82B20">
      <w:pPr>
        <w:rPr>
          <w:lang w:val="en-US"/>
        </w:rPr>
      </w:pPr>
      <w:r w:rsidRPr="00E82B20">
        <w:rPr>
          <w:lang w:val="en-US"/>
        </w:rPr>
        <w:t>Streaming the face tracking data from your smartphone to PC/Mac is easy. First, make sure both your smartphone and PC/Mac are on the same local network, otherwise they will not be able to see each other.</w:t>
      </w:r>
    </w:p>
    <w:p w14:paraId="0F8C48FD" w14:textId="77777777" w:rsidR="00E82B20" w:rsidRPr="00E82B20" w:rsidRDefault="00E82B20" w:rsidP="00E82B20">
      <w:pPr>
        <w:rPr>
          <w:lang w:val="en-US"/>
        </w:rPr>
      </w:pPr>
    </w:p>
    <w:p w14:paraId="36767909" w14:textId="76FA7DD9" w:rsidR="00C96089" w:rsidRDefault="00E82B20" w:rsidP="00E82B20">
      <w:pPr>
        <w:rPr>
          <w:lang w:val="en-US"/>
        </w:rPr>
      </w:pPr>
      <w:r w:rsidRPr="00E82B20">
        <w:rPr>
          <w:lang w:val="en-US"/>
        </w:rPr>
        <w:t>Then, start the desktop app. In the settings, you can activate the server after choosing a port (try leaving the default port first, 25565).</w:t>
      </w:r>
    </w:p>
    <w:p w14:paraId="02BAF455" w14:textId="593C1627" w:rsidR="00AE748F" w:rsidRDefault="00AE748F" w:rsidP="00E82B20">
      <w:pPr>
        <w:rPr>
          <w:lang w:val="en-US"/>
        </w:rPr>
      </w:pPr>
    </w:p>
    <w:p w14:paraId="712AB5A0" w14:textId="3F979952" w:rsidR="00AE748F" w:rsidRDefault="00AE748F" w:rsidP="00E82B20">
      <w:pPr>
        <w:rPr>
          <w:lang w:val="en-US"/>
        </w:rPr>
      </w:pPr>
      <w:r>
        <w:rPr>
          <w:noProof/>
          <w:lang w:val="en-US"/>
        </w:rPr>
        <w:lastRenderedPageBreak/>
        <w:drawing>
          <wp:inline distT="0" distB="0" distL="0" distR="0" wp14:anchorId="47E21541" wp14:editId="78BA7049">
            <wp:extent cx="6639560" cy="412686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9560" cy="4126865"/>
                    </a:xfrm>
                    <a:prstGeom prst="rect">
                      <a:avLst/>
                    </a:prstGeom>
                    <a:noFill/>
                    <a:ln>
                      <a:noFill/>
                    </a:ln>
                  </pic:spPr>
                </pic:pic>
              </a:graphicData>
            </a:graphic>
          </wp:inline>
        </w:drawing>
      </w:r>
    </w:p>
    <w:p w14:paraId="28BDBBB7" w14:textId="625F6D3E" w:rsidR="00E82B20" w:rsidRDefault="00AE748F" w:rsidP="00E82B20">
      <w:pPr>
        <w:rPr>
          <w:lang w:val="en-US"/>
        </w:rPr>
      </w:pPr>
      <w:r>
        <w:rPr>
          <w:lang w:val="en-US"/>
        </w:rPr>
        <w:t xml:space="preserve">This will start the VTube Studio server on your PC on every available network device. Since your PC may have multiple network devices, you may see multiple IPs when clicking the </w:t>
      </w:r>
      <w:r w:rsidRPr="00AE748F">
        <w:rPr>
          <w:b/>
          <w:lang w:val="en-US"/>
        </w:rPr>
        <w:t>“Show IP list”</w:t>
      </w:r>
      <w:r>
        <w:rPr>
          <w:lang w:val="en-US"/>
        </w:rPr>
        <w:t xml:space="preserve"> button.</w:t>
      </w:r>
    </w:p>
    <w:p w14:paraId="01EEC0F7" w14:textId="01F72D12" w:rsidR="00AE748F" w:rsidRDefault="00AE748F" w:rsidP="00E82B20">
      <w:pPr>
        <w:rPr>
          <w:lang w:val="en-US"/>
        </w:rPr>
      </w:pPr>
      <w:r>
        <w:rPr>
          <w:lang w:val="en-US"/>
        </w:rPr>
        <w:t xml:space="preserve">      </w:t>
      </w:r>
      <w:r>
        <w:rPr>
          <w:noProof/>
          <w:lang w:val="en-US"/>
        </w:rPr>
        <w:drawing>
          <wp:inline distT="0" distB="0" distL="0" distR="0" wp14:anchorId="0D8A46D6" wp14:editId="0CCC25CF">
            <wp:extent cx="5879368" cy="252752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3187" cy="2537761"/>
                    </a:xfrm>
                    <a:prstGeom prst="rect">
                      <a:avLst/>
                    </a:prstGeom>
                    <a:noFill/>
                    <a:ln>
                      <a:noFill/>
                    </a:ln>
                  </pic:spPr>
                </pic:pic>
              </a:graphicData>
            </a:graphic>
          </wp:inline>
        </w:drawing>
      </w:r>
    </w:p>
    <w:p w14:paraId="53318CD5" w14:textId="7881ACDA" w:rsidR="00AE748F" w:rsidRDefault="00634DF1" w:rsidP="00E82B20">
      <w:pPr>
        <w:rPr>
          <w:lang w:val="en-US"/>
        </w:rPr>
      </w:pPr>
      <w:r w:rsidRPr="00952E5B">
        <w:rPr>
          <w:noProof/>
          <w:lang w:val="en-US"/>
        </w:rPr>
        <mc:AlternateContent>
          <mc:Choice Requires="wps">
            <w:drawing>
              <wp:inline distT="0" distB="0" distL="0" distR="0" wp14:anchorId="0770F482" wp14:editId="1360DDDF">
                <wp:extent cx="1050234" cy="6618771"/>
                <wp:effectExtent l="15875" t="41275" r="33020" b="33020"/>
                <wp:docPr id="54"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50234" cy="6618771"/>
                        </a:xfrm>
                        <a:custGeom>
                          <a:avLst/>
                          <a:gdLst>
                            <a:gd name="connsiteX0" fmla="*/ 0 w 1050234"/>
                            <a:gd name="connsiteY0" fmla="*/ 136866 h 6618771"/>
                            <a:gd name="connsiteX1" fmla="*/ 136866 w 1050234"/>
                            <a:gd name="connsiteY1" fmla="*/ 0 h 6618771"/>
                            <a:gd name="connsiteX2" fmla="*/ 517352 w 1050234"/>
                            <a:gd name="connsiteY2" fmla="*/ 0 h 6618771"/>
                            <a:gd name="connsiteX3" fmla="*/ 913368 w 1050234"/>
                            <a:gd name="connsiteY3" fmla="*/ 0 h 6618771"/>
                            <a:gd name="connsiteX4" fmla="*/ 1050234 w 1050234"/>
                            <a:gd name="connsiteY4" fmla="*/ 136866 h 6618771"/>
                            <a:gd name="connsiteX5" fmla="*/ 1050234 w 1050234"/>
                            <a:gd name="connsiteY5" fmla="*/ 771370 h 6618771"/>
                            <a:gd name="connsiteX6" fmla="*/ 1050234 w 1050234"/>
                            <a:gd name="connsiteY6" fmla="*/ 1215523 h 6618771"/>
                            <a:gd name="connsiteX7" fmla="*/ 1050234 w 1050234"/>
                            <a:gd name="connsiteY7" fmla="*/ 1976927 h 6618771"/>
                            <a:gd name="connsiteX8" fmla="*/ 1050234 w 1050234"/>
                            <a:gd name="connsiteY8" fmla="*/ 2484530 h 6618771"/>
                            <a:gd name="connsiteX9" fmla="*/ 1050234 w 1050234"/>
                            <a:gd name="connsiteY9" fmla="*/ 3245935 h 6618771"/>
                            <a:gd name="connsiteX10" fmla="*/ 1050234 w 1050234"/>
                            <a:gd name="connsiteY10" fmla="*/ 3690088 h 6618771"/>
                            <a:gd name="connsiteX11" fmla="*/ 1050234 w 1050234"/>
                            <a:gd name="connsiteY11" fmla="*/ 4197691 h 6618771"/>
                            <a:gd name="connsiteX12" fmla="*/ 1050234 w 1050234"/>
                            <a:gd name="connsiteY12" fmla="*/ 4832195 h 6618771"/>
                            <a:gd name="connsiteX13" fmla="*/ 1050234 w 1050234"/>
                            <a:gd name="connsiteY13" fmla="*/ 5403248 h 6618771"/>
                            <a:gd name="connsiteX14" fmla="*/ 1050234 w 1050234"/>
                            <a:gd name="connsiteY14" fmla="*/ 6481905 h 6618771"/>
                            <a:gd name="connsiteX15" fmla="*/ 913368 w 1050234"/>
                            <a:gd name="connsiteY15" fmla="*/ 6618771 h 6618771"/>
                            <a:gd name="connsiteX16" fmla="*/ 525117 w 1050234"/>
                            <a:gd name="connsiteY16" fmla="*/ 6618771 h 6618771"/>
                            <a:gd name="connsiteX17" fmla="*/ 136866 w 1050234"/>
                            <a:gd name="connsiteY17" fmla="*/ 6618771 h 6618771"/>
                            <a:gd name="connsiteX18" fmla="*/ 0 w 1050234"/>
                            <a:gd name="connsiteY18" fmla="*/ 6481905 h 6618771"/>
                            <a:gd name="connsiteX19" fmla="*/ 0 w 1050234"/>
                            <a:gd name="connsiteY19" fmla="*/ 5783951 h 6618771"/>
                            <a:gd name="connsiteX20" fmla="*/ 0 w 1050234"/>
                            <a:gd name="connsiteY20" fmla="*/ 5085996 h 6618771"/>
                            <a:gd name="connsiteX21" fmla="*/ 0 w 1050234"/>
                            <a:gd name="connsiteY21" fmla="*/ 4324592 h 6618771"/>
                            <a:gd name="connsiteX22" fmla="*/ 0 w 1050234"/>
                            <a:gd name="connsiteY22" fmla="*/ 3753538 h 6618771"/>
                            <a:gd name="connsiteX23" fmla="*/ 0 w 1050234"/>
                            <a:gd name="connsiteY23" fmla="*/ 2992134 h 6618771"/>
                            <a:gd name="connsiteX24" fmla="*/ 0 w 1050234"/>
                            <a:gd name="connsiteY24" fmla="*/ 2547981 h 6618771"/>
                            <a:gd name="connsiteX25" fmla="*/ 0 w 1050234"/>
                            <a:gd name="connsiteY25" fmla="*/ 1786576 h 6618771"/>
                            <a:gd name="connsiteX26" fmla="*/ 0 w 1050234"/>
                            <a:gd name="connsiteY26" fmla="*/ 1215523 h 6618771"/>
                            <a:gd name="connsiteX27" fmla="*/ 0 w 1050234"/>
                            <a:gd name="connsiteY27" fmla="*/ 136866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050234" h="6618771" fill="none" extrusionOk="0">
                              <a:moveTo>
                                <a:pt x="0" y="136866"/>
                              </a:moveTo>
                              <a:cubicBezTo>
                                <a:pt x="-3135" y="46378"/>
                                <a:pt x="47745" y="-4521"/>
                                <a:pt x="136866" y="0"/>
                              </a:cubicBezTo>
                              <a:cubicBezTo>
                                <a:pt x="223805" y="15007"/>
                                <a:pt x="410598" y="2007"/>
                                <a:pt x="517352" y="0"/>
                              </a:cubicBezTo>
                              <a:cubicBezTo>
                                <a:pt x="624106" y="-2007"/>
                                <a:pt x="785005" y="-6884"/>
                                <a:pt x="913368" y="0"/>
                              </a:cubicBezTo>
                              <a:cubicBezTo>
                                <a:pt x="977088" y="8936"/>
                                <a:pt x="1066423" y="57527"/>
                                <a:pt x="1050234" y="136866"/>
                              </a:cubicBezTo>
                              <a:cubicBezTo>
                                <a:pt x="1079835" y="393532"/>
                                <a:pt x="1044751" y="534009"/>
                                <a:pt x="1050234" y="771370"/>
                              </a:cubicBezTo>
                              <a:cubicBezTo>
                                <a:pt x="1055717" y="1008731"/>
                                <a:pt x="1030109" y="1061506"/>
                                <a:pt x="1050234" y="1215523"/>
                              </a:cubicBezTo>
                              <a:cubicBezTo>
                                <a:pt x="1070359" y="1369540"/>
                                <a:pt x="1044751" y="1650901"/>
                                <a:pt x="1050234" y="1976927"/>
                              </a:cubicBezTo>
                              <a:cubicBezTo>
                                <a:pt x="1055717" y="2302953"/>
                                <a:pt x="1042787" y="2315027"/>
                                <a:pt x="1050234" y="2484530"/>
                              </a:cubicBezTo>
                              <a:cubicBezTo>
                                <a:pt x="1057681" y="2654033"/>
                                <a:pt x="1061262" y="3053909"/>
                                <a:pt x="1050234" y="3245935"/>
                              </a:cubicBezTo>
                              <a:cubicBezTo>
                                <a:pt x="1039206" y="3437962"/>
                                <a:pt x="1054206" y="3596171"/>
                                <a:pt x="1050234" y="3690088"/>
                              </a:cubicBezTo>
                              <a:cubicBezTo>
                                <a:pt x="1046262" y="3784005"/>
                                <a:pt x="1032506" y="4027483"/>
                                <a:pt x="1050234" y="4197691"/>
                              </a:cubicBezTo>
                              <a:cubicBezTo>
                                <a:pt x="1067962" y="4367899"/>
                                <a:pt x="1039003" y="4543175"/>
                                <a:pt x="1050234" y="4832195"/>
                              </a:cubicBezTo>
                              <a:cubicBezTo>
                                <a:pt x="1061465" y="5121215"/>
                                <a:pt x="1037470" y="5161786"/>
                                <a:pt x="1050234" y="5403248"/>
                              </a:cubicBezTo>
                              <a:cubicBezTo>
                                <a:pt x="1062998" y="5644710"/>
                                <a:pt x="1074597" y="6151149"/>
                                <a:pt x="1050234" y="6481905"/>
                              </a:cubicBezTo>
                              <a:cubicBezTo>
                                <a:pt x="1049292" y="6549694"/>
                                <a:pt x="990548" y="6617348"/>
                                <a:pt x="913368" y="6618771"/>
                              </a:cubicBezTo>
                              <a:cubicBezTo>
                                <a:pt x="833096" y="6617093"/>
                                <a:pt x="636725" y="6619017"/>
                                <a:pt x="525117" y="6618771"/>
                              </a:cubicBezTo>
                              <a:cubicBezTo>
                                <a:pt x="413509" y="6618525"/>
                                <a:pt x="231702" y="6604148"/>
                                <a:pt x="136866" y="6618771"/>
                              </a:cubicBezTo>
                              <a:cubicBezTo>
                                <a:pt x="69051" y="6623794"/>
                                <a:pt x="-1023" y="6554107"/>
                                <a:pt x="0" y="6481905"/>
                              </a:cubicBezTo>
                              <a:cubicBezTo>
                                <a:pt x="1502" y="6183463"/>
                                <a:pt x="-5010" y="6009816"/>
                                <a:pt x="0" y="5783951"/>
                              </a:cubicBezTo>
                              <a:cubicBezTo>
                                <a:pt x="5010" y="5558086"/>
                                <a:pt x="-28751" y="5356978"/>
                                <a:pt x="0" y="5085996"/>
                              </a:cubicBezTo>
                              <a:cubicBezTo>
                                <a:pt x="28751" y="4815014"/>
                                <a:pt x="26369" y="4671008"/>
                                <a:pt x="0" y="4324592"/>
                              </a:cubicBezTo>
                              <a:cubicBezTo>
                                <a:pt x="-26369" y="3978176"/>
                                <a:pt x="28049" y="3999618"/>
                                <a:pt x="0" y="3753538"/>
                              </a:cubicBezTo>
                              <a:cubicBezTo>
                                <a:pt x="-28049" y="3507458"/>
                                <a:pt x="-24755" y="3241686"/>
                                <a:pt x="0" y="2992134"/>
                              </a:cubicBezTo>
                              <a:cubicBezTo>
                                <a:pt x="24755" y="2742582"/>
                                <a:pt x="21618" y="2747747"/>
                                <a:pt x="0" y="2547981"/>
                              </a:cubicBezTo>
                              <a:cubicBezTo>
                                <a:pt x="-21618" y="2348215"/>
                                <a:pt x="4178" y="1976546"/>
                                <a:pt x="0" y="1786576"/>
                              </a:cubicBezTo>
                              <a:cubicBezTo>
                                <a:pt x="-4178" y="1596607"/>
                                <a:pt x="-20443" y="1483195"/>
                                <a:pt x="0" y="1215523"/>
                              </a:cubicBezTo>
                              <a:cubicBezTo>
                                <a:pt x="20443" y="947851"/>
                                <a:pt x="-42769" y="410103"/>
                                <a:pt x="0" y="136866"/>
                              </a:cubicBezTo>
                              <a:close/>
                            </a:path>
                            <a:path w="1050234" h="6618771" stroke="0" extrusionOk="0">
                              <a:moveTo>
                                <a:pt x="0" y="136866"/>
                              </a:moveTo>
                              <a:cubicBezTo>
                                <a:pt x="-3228" y="74998"/>
                                <a:pt x="70997" y="-12037"/>
                                <a:pt x="136866" y="0"/>
                              </a:cubicBezTo>
                              <a:cubicBezTo>
                                <a:pt x="277536" y="-9474"/>
                                <a:pt x="377570" y="-18128"/>
                                <a:pt x="540647" y="0"/>
                              </a:cubicBezTo>
                              <a:cubicBezTo>
                                <a:pt x="703724" y="18128"/>
                                <a:pt x="730886" y="14127"/>
                                <a:pt x="913368" y="0"/>
                              </a:cubicBezTo>
                              <a:cubicBezTo>
                                <a:pt x="998710" y="12656"/>
                                <a:pt x="1043362" y="69937"/>
                                <a:pt x="1050234" y="136866"/>
                              </a:cubicBezTo>
                              <a:cubicBezTo>
                                <a:pt x="1035947" y="365798"/>
                                <a:pt x="1057007" y="568760"/>
                                <a:pt x="1050234" y="707920"/>
                              </a:cubicBezTo>
                              <a:cubicBezTo>
                                <a:pt x="1043461" y="847080"/>
                                <a:pt x="1068872" y="1117316"/>
                                <a:pt x="1050234" y="1278973"/>
                              </a:cubicBezTo>
                              <a:cubicBezTo>
                                <a:pt x="1031596" y="1440630"/>
                                <a:pt x="1042060" y="1588381"/>
                                <a:pt x="1050234" y="1723126"/>
                              </a:cubicBezTo>
                              <a:cubicBezTo>
                                <a:pt x="1058408" y="1857871"/>
                                <a:pt x="1061473" y="1958476"/>
                                <a:pt x="1050234" y="2167278"/>
                              </a:cubicBezTo>
                              <a:cubicBezTo>
                                <a:pt x="1038995" y="2376080"/>
                                <a:pt x="1035018" y="2411116"/>
                                <a:pt x="1050234" y="2611431"/>
                              </a:cubicBezTo>
                              <a:cubicBezTo>
                                <a:pt x="1065450" y="2811746"/>
                                <a:pt x="1025879" y="2931209"/>
                                <a:pt x="1050234" y="3245935"/>
                              </a:cubicBezTo>
                              <a:cubicBezTo>
                                <a:pt x="1074589" y="3560661"/>
                                <a:pt x="1072444" y="3747902"/>
                                <a:pt x="1050234" y="3943889"/>
                              </a:cubicBezTo>
                              <a:cubicBezTo>
                                <a:pt x="1028024" y="4139876"/>
                                <a:pt x="1031638" y="4352106"/>
                                <a:pt x="1050234" y="4705294"/>
                              </a:cubicBezTo>
                              <a:cubicBezTo>
                                <a:pt x="1068830" y="5058482"/>
                                <a:pt x="1056695" y="5160153"/>
                                <a:pt x="1050234" y="5466699"/>
                              </a:cubicBezTo>
                              <a:cubicBezTo>
                                <a:pt x="1043773" y="5773246"/>
                                <a:pt x="1044668" y="5989803"/>
                                <a:pt x="1050234" y="6481905"/>
                              </a:cubicBezTo>
                              <a:cubicBezTo>
                                <a:pt x="1045708" y="6572346"/>
                                <a:pt x="990626" y="6616524"/>
                                <a:pt x="913368" y="6618771"/>
                              </a:cubicBezTo>
                              <a:cubicBezTo>
                                <a:pt x="769161" y="6628901"/>
                                <a:pt x="625946" y="6624099"/>
                                <a:pt x="509587" y="6618771"/>
                              </a:cubicBezTo>
                              <a:cubicBezTo>
                                <a:pt x="393228" y="6613443"/>
                                <a:pt x="283149" y="6612918"/>
                                <a:pt x="136866" y="6618771"/>
                              </a:cubicBezTo>
                              <a:cubicBezTo>
                                <a:pt x="64306" y="6617400"/>
                                <a:pt x="18029" y="6556788"/>
                                <a:pt x="0" y="6481905"/>
                              </a:cubicBezTo>
                              <a:cubicBezTo>
                                <a:pt x="-26989" y="6182106"/>
                                <a:pt x="-2461" y="5987555"/>
                                <a:pt x="0" y="5783951"/>
                              </a:cubicBezTo>
                              <a:cubicBezTo>
                                <a:pt x="2461" y="5580347"/>
                                <a:pt x="-7759" y="5298369"/>
                                <a:pt x="0" y="5022546"/>
                              </a:cubicBezTo>
                              <a:cubicBezTo>
                                <a:pt x="7759" y="4746723"/>
                                <a:pt x="8713" y="4763088"/>
                                <a:pt x="0" y="4514943"/>
                              </a:cubicBezTo>
                              <a:cubicBezTo>
                                <a:pt x="-8713" y="4266798"/>
                                <a:pt x="-11246" y="4039698"/>
                                <a:pt x="0" y="3816989"/>
                              </a:cubicBezTo>
                              <a:cubicBezTo>
                                <a:pt x="11246" y="3594280"/>
                                <a:pt x="-27397" y="3463294"/>
                                <a:pt x="0" y="3245935"/>
                              </a:cubicBezTo>
                              <a:cubicBezTo>
                                <a:pt x="27397" y="3028576"/>
                                <a:pt x="-23031" y="2909896"/>
                                <a:pt x="0" y="2738332"/>
                              </a:cubicBezTo>
                              <a:cubicBezTo>
                                <a:pt x="23031" y="2566768"/>
                                <a:pt x="21769" y="2463183"/>
                                <a:pt x="0" y="2294179"/>
                              </a:cubicBezTo>
                              <a:cubicBezTo>
                                <a:pt x="-21769" y="2125175"/>
                                <a:pt x="17125" y="1977641"/>
                                <a:pt x="0" y="1786576"/>
                              </a:cubicBezTo>
                              <a:cubicBezTo>
                                <a:pt x="-17125" y="1595511"/>
                                <a:pt x="-31769" y="1229600"/>
                                <a:pt x="0" y="1025171"/>
                              </a:cubicBezTo>
                              <a:cubicBezTo>
                                <a:pt x="31769" y="820743"/>
                                <a:pt x="35928" y="529814"/>
                                <a:pt x="0" y="136866"/>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311CDC82" w14:textId="77777777" w:rsidR="00910015" w:rsidRPr="005268B7" w:rsidRDefault="00910015" w:rsidP="00634DF1">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9EC3705" wp14:editId="46076381">
                                  <wp:extent cx="1103896" cy="34505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3B4422CC" w14:textId="77777777" w:rsidR="00910015" w:rsidRDefault="00910015"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While your IPv4 shown here is typically a local, internal address and cannot be publicly</w:t>
                            </w:r>
                          </w:p>
                          <w:p w14:paraId="3FF7AF18" w14:textId="77777777" w:rsidR="00910015" w:rsidRDefault="00910015"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accessed over the internet, your IPv6 addresses are likely to be public addresses!</w:t>
                            </w:r>
                          </w:p>
                          <w:p w14:paraId="1C051465" w14:textId="77777777" w:rsidR="00910015" w:rsidRPr="00634DF1" w:rsidRDefault="00910015"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Please be careful to block them out if you post screenshots on the internet. Stay safe!</w:t>
                            </w:r>
                          </w:p>
                        </w:txbxContent>
                      </wps:txbx>
                      <wps:bodyPr rot="0" vert="horz" wrap="square" lIns="0" tIns="0" rIns="0" bIns="0" anchor="t" anchorCtr="0" upright="1">
                        <a:noAutofit/>
                      </wps:bodyPr>
                    </wps:wsp>
                  </a:graphicData>
                </a:graphic>
              </wp:inline>
            </w:drawing>
          </mc:Choice>
          <mc:Fallback>
            <w:pict>
              <v:roundrect w14:anchorId="0770F482" id="_x0000_s1030" style="width:82.7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" fillcolor="#fff3f3" strokecolor="#0075a2 [2405]" strokeweight="1.5pt">
                <v:stroke dashstyle="dash"/>
                <v:textbox inset="0,0,0,0">
                  <w:txbxContent>
                    <w:p w14:paraId="311CDC82" w14:textId="77777777" w:rsidR="00910015" w:rsidRPr="005268B7" w:rsidRDefault="00910015" w:rsidP="00634DF1">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9EC3705" wp14:editId="46076381">
                            <wp:extent cx="1103896" cy="34505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3B4422CC" w14:textId="77777777" w:rsidR="00910015" w:rsidRDefault="00910015"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While your IPv4 shown here is typically a local, internal address and cannot be publicly</w:t>
                      </w:r>
                    </w:p>
                    <w:p w14:paraId="3FF7AF18" w14:textId="77777777" w:rsidR="00910015" w:rsidRDefault="00910015"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accessed over the internet, your IPv6 addresses are likely to be public addresses!</w:t>
                      </w:r>
                    </w:p>
                    <w:p w14:paraId="1C051465" w14:textId="77777777" w:rsidR="00910015" w:rsidRPr="00634DF1" w:rsidRDefault="00910015"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Please be careful to block them out if you post screenshots on the internet. Stay safe!</w:t>
                      </w:r>
                    </w:p>
                  </w:txbxContent>
                </v:textbox>
                <w10:anchorlock/>
              </v:roundrect>
            </w:pict>
          </mc:Fallback>
        </mc:AlternateContent>
      </w:r>
    </w:p>
    <w:p w14:paraId="21D11FC2" w14:textId="77777777" w:rsidR="0053431D" w:rsidRDefault="0053431D" w:rsidP="00E82B20">
      <w:pPr>
        <w:rPr>
          <w:lang w:val="en-US"/>
        </w:rPr>
      </w:pPr>
    </w:p>
    <w:p w14:paraId="62ABBEA5" w14:textId="28B84114" w:rsidR="00AE748F" w:rsidRDefault="00AE748F" w:rsidP="00E82B20">
      <w:pPr>
        <w:rPr>
          <w:lang w:val="en-US"/>
        </w:rPr>
      </w:pPr>
      <w:r>
        <w:rPr>
          <w:lang w:val="en-US"/>
        </w:rPr>
        <w:t>When starting the server for the first time, you may see a popup from the Windows Defender Firewall. Make sure you click “Allow access” and “Private networks” is checked. Otherwise, your smartphone will not be able to connect to the PC app as connections will be blocked by the firewall.</w:t>
      </w:r>
    </w:p>
    <w:p w14:paraId="0BAE56BE" w14:textId="4D7B74F7" w:rsidR="00AE748F" w:rsidRDefault="00AE748F" w:rsidP="00E82B20">
      <w:pPr>
        <w:rPr>
          <w:lang w:val="en-US"/>
        </w:rPr>
      </w:pPr>
    </w:p>
    <w:p w14:paraId="2F860963" w14:textId="798DD675" w:rsidR="00AE748F" w:rsidRPr="00634DF1" w:rsidRDefault="00AE748F" w:rsidP="00E82B20">
      <w:pPr>
        <w:rPr>
          <w:lang w:val="en-US"/>
        </w:rPr>
      </w:pPr>
      <w:r>
        <w:rPr>
          <w:lang w:val="en-US"/>
        </w:rPr>
        <w:t>The server is now active and is listening for connections from the smartphone app.</w:t>
      </w:r>
      <w:r w:rsidR="00634DF1">
        <w:rPr>
          <w:lang w:val="en-US"/>
        </w:rPr>
        <w:t xml:space="preserve"> Leave it this way.</w:t>
      </w:r>
    </w:p>
    <w:p w14:paraId="39402131" w14:textId="099E638B" w:rsidR="00634DF1" w:rsidRDefault="00634DF1" w:rsidP="00634DF1">
      <w:pPr>
        <w:rPr>
          <w:lang w:val="en-US"/>
        </w:rPr>
      </w:pPr>
    </w:p>
    <w:p w14:paraId="1C5D8066" w14:textId="4A1385AC" w:rsidR="0053431D" w:rsidRDefault="0053431D" w:rsidP="00634DF1">
      <w:pPr>
        <w:rPr>
          <w:lang w:val="en-US"/>
        </w:rPr>
      </w:pPr>
    </w:p>
    <w:p w14:paraId="69FBEF4C" w14:textId="77777777" w:rsidR="0053431D" w:rsidRDefault="0053431D" w:rsidP="00634DF1">
      <w:pPr>
        <w:rPr>
          <w:lang w:val="en-US"/>
        </w:rPr>
      </w:pPr>
    </w:p>
    <w:p w14:paraId="6C4630BC" w14:textId="060B4183" w:rsidR="00634DF1" w:rsidRDefault="00634DF1" w:rsidP="00634DF1">
      <w:pPr>
        <w:pStyle w:val="berschrift2"/>
        <w:rPr>
          <w:lang w:val="en-US"/>
        </w:rPr>
      </w:pPr>
      <w:bookmarkStart w:id="29" w:name="_Toc56543968"/>
      <w:r>
        <w:rPr>
          <w:lang w:val="en-US"/>
        </w:rPr>
        <w:lastRenderedPageBreak/>
        <w:t>Connecting the Smartphone App</w:t>
      </w:r>
      <w:bookmarkEnd w:id="29"/>
    </w:p>
    <w:p w14:paraId="78DCE686" w14:textId="4D849BC3" w:rsidR="00634DF1" w:rsidRDefault="00634DF1" w:rsidP="00634DF1">
      <w:pPr>
        <w:rPr>
          <w:lang w:val="en-US"/>
        </w:rPr>
      </w:pPr>
    </w:p>
    <w:p w14:paraId="46A0A4A2" w14:textId="139A5B85" w:rsidR="00634DF1" w:rsidRDefault="00634DF1" w:rsidP="00634DF1">
      <w:pPr>
        <w:rPr>
          <w:lang w:val="en-US"/>
        </w:rPr>
      </w:pPr>
      <w:r w:rsidRPr="00634DF1">
        <w:rPr>
          <w:lang w:val="en-US"/>
        </w:rPr>
        <w:t xml:space="preserve">Next, start the app on your smartphone. In the settings, </w:t>
      </w:r>
      <w:r w:rsidR="00320499">
        <w:rPr>
          <w:lang w:val="en-US"/>
        </w:rPr>
        <w:t>you can manually type in</w:t>
      </w:r>
      <w:r w:rsidRPr="00634DF1">
        <w:rPr>
          <w:lang w:val="en-US"/>
        </w:rPr>
        <w:t xml:space="preserve"> the IP and port from the desktop application</w:t>
      </w:r>
      <w:r w:rsidR="00320499">
        <w:rPr>
          <w:lang w:val="en-US"/>
        </w:rPr>
        <w:t xml:space="preserve"> or use the </w:t>
      </w:r>
      <w:r w:rsidR="00320499" w:rsidRPr="00320499">
        <w:rPr>
          <w:b/>
          <w:lang w:val="en-US"/>
        </w:rPr>
        <w:t>“Find Server”</w:t>
      </w:r>
      <w:r w:rsidR="00320499">
        <w:rPr>
          <w:lang w:val="en-US"/>
        </w:rPr>
        <w:t xml:space="preserve"> button to automatically scan for the server and use its IP and port. This scan should not take longer than 5 seconds.</w:t>
      </w:r>
    </w:p>
    <w:p w14:paraId="23B5AACD" w14:textId="0B6637C4" w:rsidR="00320499" w:rsidRDefault="00320499" w:rsidP="00634DF1">
      <w:pPr>
        <w:rPr>
          <w:lang w:val="en-US"/>
        </w:rPr>
      </w:pPr>
    </w:p>
    <w:p w14:paraId="2E503758" w14:textId="68B7A320" w:rsidR="00320499" w:rsidRPr="003E4582" w:rsidRDefault="00320499" w:rsidP="00320499">
      <w:pPr>
        <w:rPr>
          <w:lang w:val="en-US"/>
        </w:rPr>
      </w:pPr>
      <w:r>
        <w:rPr>
          <w:lang w:val="en-US"/>
        </w:rPr>
        <w:t xml:space="preserve">   </w:t>
      </w:r>
      <w:r>
        <w:rPr>
          <w:noProof/>
        </w:rPr>
        <w:drawing>
          <wp:inline distT="0" distB="0" distL="0" distR="0" wp14:anchorId="566803E8" wp14:editId="7127C74F">
            <wp:extent cx="1991619" cy="4311806"/>
            <wp:effectExtent l="0" t="0" r="889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991619" cy="4311806"/>
                    </a:xfrm>
                    <a:prstGeom prst="rect">
                      <a:avLst/>
                    </a:prstGeom>
                    <a:noFill/>
                    <a:ln>
                      <a:noFill/>
                    </a:ln>
                  </pic:spPr>
                </pic:pic>
              </a:graphicData>
            </a:graphic>
          </wp:inline>
        </w:drawing>
      </w:r>
      <w:r>
        <w:rPr>
          <w:lang w:val="en-US"/>
        </w:rPr>
        <w:t xml:space="preserve">   </w:t>
      </w:r>
      <w:r w:rsidRPr="003E4582">
        <w:rPr>
          <w:lang w:val="en-US"/>
        </w:rPr>
        <w:t xml:space="preserve"> </w:t>
      </w:r>
      <w:r>
        <w:rPr>
          <w:noProof/>
        </w:rPr>
        <w:drawing>
          <wp:inline distT="0" distB="0" distL="0" distR="0" wp14:anchorId="6F312FB6" wp14:editId="4D8201BE">
            <wp:extent cx="2005831" cy="4342575"/>
            <wp:effectExtent l="0" t="0" r="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005831" cy="4342575"/>
                    </a:xfrm>
                    <a:prstGeom prst="rect">
                      <a:avLst/>
                    </a:prstGeom>
                    <a:noFill/>
                    <a:ln>
                      <a:noFill/>
                    </a:ln>
                  </pic:spPr>
                </pic:pic>
              </a:graphicData>
            </a:graphic>
          </wp:inline>
        </w:drawing>
      </w:r>
      <w:r w:rsidRPr="003E4582">
        <w:rPr>
          <w:lang w:val="en-US"/>
        </w:rPr>
        <w:t xml:space="preserve"> </w:t>
      </w:r>
      <w:r>
        <w:rPr>
          <w:lang w:val="en-US"/>
        </w:rPr>
        <w:t xml:space="preserve">   </w:t>
      </w:r>
      <w:r>
        <w:rPr>
          <w:noProof/>
        </w:rPr>
        <w:drawing>
          <wp:inline distT="0" distB="0" distL="0" distR="0" wp14:anchorId="1F084C37" wp14:editId="4C3028A1">
            <wp:extent cx="2007788" cy="434681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007788" cy="4346811"/>
                    </a:xfrm>
                    <a:prstGeom prst="rect">
                      <a:avLst/>
                    </a:prstGeom>
                    <a:noFill/>
                    <a:ln>
                      <a:noFill/>
                    </a:ln>
                  </pic:spPr>
                </pic:pic>
              </a:graphicData>
            </a:graphic>
          </wp:inline>
        </w:drawing>
      </w:r>
    </w:p>
    <w:p w14:paraId="6B762401" w14:textId="77777777" w:rsidR="00320499" w:rsidRDefault="00320499" w:rsidP="00634DF1">
      <w:pPr>
        <w:rPr>
          <w:lang w:val="en-US"/>
        </w:rPr>
      </w:pPr>
    </w:p>
    <w:p w14:paraId="661F7EDF" w14:textId="77777777" w:rsidR="00634DF1" w:rsidRDefault="00634DF1" w:rsidP="00634DF1">
      <w:pPr>
        <w:rPr>
          <w:lang w:val="en-US"/>
        </w:rPr>
      </w:pPr>
    </w:p>
    <w:p w14:paraId="7358760E" w14:textId="670E0CBE" w:rsidR="00634DF1" w:rsidRPr="00634DF1" w:rsidRDefault="00CC2523" w:rsidP="00634DF1">
      <w:pPr>
        <w:rPr>
          <w:lang w:val="en-US"/>
        </w:rPr>
      </w:pPr>
      <w:r>
        <w:rPr>
          <w:lang w:val="en-US"/>
        </w:rPr>
        <w:t>Now, c</w:t>
      </w:r>
      <w:r w:rsidR="00634DF1" w:rsidRPr="00634DF1">
        <w:rPr>
          <w:lang w:val="en-US"/>
        </w:rPr>
        <w:t>lick “Connect to PC”.</w:t>
      </w:r>
      <w:r>
        <w:rPr>
          <w:lang w:val="en-US"/>
        </w:rPr>
        <w:t xml:space="preserve"> </w:t>
      </w:r>
      <w:r w:rsidR="00634DF1" w:rsidRPr="00634DF1">
        <w:rPr>
          <w:lang w:val="en-US"/>
        </w:rPr>
        <w:t>The app will now connect to the server. If the connection is lost for some reason, the app will try to re-establish the connection automatically.</w:t>
      </w:r>
    </w:p>
    <w:p w14:paraId="08507FF7" w14:textId="5BC897A1" w:rsidR="00AE748F" w:rsidRDefault="00AE748F" w:rsidP="00E82B20">
      <w:pPr>
        <w:rPr>
          <w:lang w:val="en-DE"/>
        </w:rPr>
      </w:pPr>
    </w:p>
    <w:p w14:paraId="396DD4BB" w14:textId="433B4F1A" w:rsidR="00634DF1" w:rsidRDefault="00CC2523" w:rsidP="00E82B20">
      <w:pPr>
        <w:rPr>
          <w:lang w:val="en-DE"/>
        </w:rPr>
      </w:pPr>
      <w:r w:rsidRPr="00CC2523">
        <w:rPr>
          <w:b/>
          <w:lang w:val="en-DE"/>
        </w:rPr>
        <w:t>Congratulations.</w:t>
      </w:r>
      <w:r w:rsidRPr="00CC2523">
        <w:rPr>
          <w:lang w:val="en-DE"/>
        </w:rPr>
        <w:t xml:space="preserve"> You are now streaming your face tracking data to your PC. You can now open a VTS model in the desktop application and it will use the</w:t>
      </w:r>
      <w:r>
        <w:rPr>
          <w:lang w:val="en-US"/>
        </w:rPr>
        <w:t xml:space="preserve"> face tracking </w:t>
      </w:r>
      <w:r w:rsidRPr="00CC2523">
        <w:rPr>
          <w:lang w:val="en-DE"/>
        </w:rPr>
        <w:t xml:space="preserve">data from the smartphone. You can also have the same or a different model open in the smartphone app at the same time if </w:t>
      </w:r>
      <w:r>
        <w:rPr>
          <w:lang w:val="en-US"/>
        </w:rPr>
        <w:t>you’d</w:t>
      </w:r>
      <w:r w:rsidRPr="00CC2523">
        <w:rPr>
          <w:lang w:val="en-DE"/>
        </w:rPr>
        <w:t xml:space="preserve"> like.</w:t>
      </w:r>
    </w:p>
    <w:p w14:paraId="3A34483F" w14:textId="02C45EB9" w:rsidR="00CC2523" w:rsidRDefault="00CC2523" w:rsidP="00E82B20">
      <w:pPr>
        <w:rPr>
          <w:lang w:val="en-DE"/>
        </w:rPr>
      </w:pPr>
    </w:p>
    <w:p w14:paraId="42729DC6" w14:textId="123261B8" w:rsidR="00CC2523" w:rsidRDefault="00CC2523" w:rsidP="00E82B20">
      <w:pPr>
        <w:rPr>
          <w:lang w:val="en-DE"/>
        </w:rPr>
      </w:pPr>
      <w:r w:rsidRPr="00952E5B">
        <w:rPr>
          <w:noProof/>
          <w:lang w:val="en-US"/>
        </w:rPr>
        <mc:AlternateContent>
          <mc:Choice Requires="wps">
            <w:drawing>
              <wp:inline distT="0" distB="0" distL="0" distR="0" wp14:anchorId="2DCB71E1" wp14:editId="70DC9A74">
                <wp:extent cx="1050234" cy="6618771"/>
                <wp:effectExtent l="15875" t="41275" r="33020" b="33020"/>
                <wp:docPr id="60"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50234" cy="6618771"/>
                        </a:xfrm>
                        <a:custGeom>
                          <a:avLst/>
                          <a:gdLst>
                            <a:gd name="connsiteX0" fmla="*/ 0 w 1050234"/>
                            <a:gd name="connsiteY0" fmla="*/ 136866 h 6618771"/>
                            <a:gd name="connsiteX1" fmla="*/ 136866 w 1050234"/>
                            <a:gd name="connsiteY1" fmla="*/ 0 h 6618771"/>
                            <a:gd name="connsiteX2" fmla="*/ 517352 w 1050234"/>
                            <a:gd name="connsiteY2" fmla="*/ 0 h 6618771"/>
                            <a:gd name="connsiteX3" fmla="*/ 913368 w 1050234"/>
                            <a:gd name="connsiteY3" fmla="*/ 0 h 6618771"/>
                            <a:gd name="connsiteX4" fmla="*/ 1050234 w 1050234"/>
                            <a:gd name="connsiteY4" fmla="*/ 136866 h 6618771"/>
                            <a:gd name="connsiteX5" fmla="*/ 1050234 w 1050234"/>
                            <a:gd name="connsiteY5" fmla="*/ 771370 h 6618771"/>
                            <a:gd name="connsiteX6" fmla="*/ 1050234 w 1050234"/>
                            <a:gd name="connsiteY6" fmla="*/ 1215523 h 6618771"/>
                            <a:gd name="connsiteX7" fmla="*/ 1050234 w 1050234"/>
                            <a:gd name="connsiteY7" fmla="*/ 1976927 h 6618771"/>
                            <a:gd name="connsiteX8" fmla="*/ 1050234 w 1050234"/>
                            <a:gd name="connsiteY8" fmla="*/ 2484530 h 6618771"/>
                            <a:gd name="connsiteX9" fmla="*/ 1050234 w 1050234"/>
                            <a:gd name="connsiteY9" fmla="*/ 3245935 h 6618771"/>
                            <a:gd name="connsiteX10" fmla="*/ 1050234 w 1050234"/>
                            <a:gd name="connsiteY10" fmla="*/ 3690088 h 6618771"/>
                            <a:gd name="connsiteX11" fmla="*/ 1050234 w 1050234"/>
                            <a:gd name="connsiteY11" fmla="*/ 4197691 h 6618771"/>
                            <a:gd name="connsiteX12" fmla="*/ 1050234 w 1050234"/>
                            <a:gd name="connsiteY12" fmla="*/ 4832195 h 6618771"/>
                            <a:gd name="connsiteX13" fmla="*/ 1050234 w 1050234"/>
                            <a:gd name="connsiteY13" fmla="*/ 5403248 h 6618771"/>
                            <a:gd name="connsiteX14" fmla="*/ 1050234 w 1050234"/>
                            <a:gd name="connsiteY14" fmla="*/ 6481905 h 6618771"/>
                            <a:gd name="connsiteX15" fmla="*/ 913368 w 1050234"/>
                            <a:gd name="connsiteY15" fmla="*/ 6618771 h 6618771"/>
                            <a:gd name="connsiteX16" fmla="*/ 525117 w 1050234"/>
                            <a:gd name="connsiteY16" fmla="*/ 6618771 h 6618771"/>
                            <a:gd name="connsiteX17" fmla="*/ 136866 w 1050234"/>
                            <a:gd name="connsiteY17" fmla="*/ 6618771 h 6618771"/>
                            <a:gd name="connsiteX18" fmla="*/ 0 w 1050234"/>
                            <a:gd name="connsiteY18" fmla="*/ 6481905 h 6618771"/>
                            <a:gd name="connsiteX19" fmla="*/ 0 w 1050234"/>
                            <a:gd name="connsiteY19" fmla="*/ 5783951 h 6618771"/>
                            <a:gd name="connsiteX20" fmla="*/ 0 w 1050234"/>
                            <a:gd name="connsiteY20" fmla="*/ 5085996 h 6618771"/>
                            <a:gd name="connsiteX21" fmla="*/ 0 w 1050234"/>
                            <a:gd name="connsiteY21" fmla="*/ 4324592 h 6618771"/>
                            <a:gd name="connsiteX22" fmla="*/ 0 w 1050234"/>
                            <a:gd name="connsiteY22" fmla="*/ 3753538 h 6618771"/>
                            <a:gd name="connsiteX23" fmla="*/ 0 w 1050234"/>
                            <a:gd name="connsiteY23" fmla="*/ 2992134 h 6618771"/>
                            <a:gd name="connsiteX24" fmla="*/ 0 w 1050234"/>
                            <a:gd name="connsiteY24" fmla="*/ 2547981 h 6618771"/>
                            <a:gd name="connsiteX25" fmla="*/ 0 w 1050234"/>
                            <a:gd name="connsiteY25" fmla="*/ 1786576 h 6618771"/>
                            <a:gd name="connsiteX26" fmla="*/ 0 w 1050234"/>
                            <a:gd name="connsiteY26" fmla="*/ 1215523 h 6618771"/>
                            <a:gd name="connsiteX27" fmla="*/ 0 w 1050234"/>
                            <a:gd name="connsiteY27" fmla="*/ 136866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050234" h="6618771" fill="none" extrusionOk="0">
                              <a:moveTo>
                                <a:pt x="0" y="136866"/>
                              </a:moveTo>
                              <a:cubicBezTo>
                                <a:pt x="-3135" y="46378"/>
                                <a:pt x="47745" y="-4521"/>
                                <a:pt x="136866" y="0"/>
                              </a:cubicBezTo>
                              <a:cubicBezTo>
                                <a:pt x="223805" y="15007"/>
                                <a:pt x="410598" y="2007"/>
                                <a:pt x="517352" y="0"/>
                              </a:cubicBezTo>
                              <a:cubicBezTo>
                                <a:pt x="624106" y="-2007"/>
                                <a:pt x="785005" y="-6884"/>
                                <a:pt x="913368" y="0"/>
                              </a:cubicBezTo>
                              <a:cubicBezTo>
                                <a:pt x="977088" y="8936"/>
                                <a:pt x="1066423" y="57527"/>
                                <a:pt x="1050234" y="136866"/>
                              </a:cubicBezTo>
                              <a:cubicBezTo>
                                <a:pt x="1079835" y="393532"/>
                                <a:pt x="1044751" y="534009"/>
                                <a:pt x="1050234" y="771370"/>
                              </a:cubicBezTo>
                              <a:cubicBezTo>
                                <a:pt x="1055717" y="1008731"/>
                                <a:pt x="1030109" y="1061506"/>
                                <a:pt x="1050234" y="1215523"/>
                              </a:cubicBezTo>
                              <a:cubicBezTo>
                                <a:pt x="1070359" y="1369540"/>
                                <a:pt x="1044751" y="1650901"/>
                                <a:pt x="1050234" y="1976927"/>
                              </a:cubicBezTo>
                              <a:cubicBezTo>
                                <a:pt x="1055717" y="2302953"/>
                                <a:pt x="1042787" y="2315027"/>
                                <a:pt x="1050234" y="2484530"/>
                              </a:cubicBezTo>
                              <a:cubicBezTo>
                                <a:pt x="1057681" y="2654033"/>
                                <a:pt x="1061262" y="3053909"/>
                                <a:pt x="1050234" y="3245935"/>
                              </a:cubicBezTo>
                              <a:cubicBezTo>
                                <a:pt x="1039206" y="3437962"/>
                                <a:pt x="1054206" y="3596171"/>
                                <a:pt x="1050234" y="3690088"/>
                              </a:cubicBezTo>
                              <a:cubicBezTo>
                                <a:pt x="1046262" y="3784005"/>
                                <a:pt x="1032506" y="4027483"/>
                                <a:pt x="1050234" y="4197691"/>
                              </a:cubicBezTo>
                              <a:cubicBezTo>
                                <a:pt x="1067962" y="4367899"/>
                                <a:pt x="1039003" y="4543175"/>
                                <a:pt x="1050234" y="4832195"/>
                              </a:cubicBezTo>
                              <a:cubicBezTo>
                                <a:pt x="1061465" y="5121215"/>
                                <a:pt x="1037470" y="5161786"/>
                                <a:pt x="1050234" y="5403248"/>
                              </a:cubicBezTo>
                              <a:cubicBezTo>
                                <a:pt x="1062998" y="5644710"/>
                                <a:pt x="1074597" y="6151149"/>
                                <a:pt x="1050234" y="6481905"/>
                              </a:cubicBezTo>
                              <a:cubicBezTo>
                                <a:pt x="1049292" y="6549694"/>
                                <a:pt x="990548" y="6617348"/>
                                <a:pt x="913368" y="6618771"/>
                              </a:cubicBezTo>
                              <a:cubicBezTo>
                                <a:pt x="833096" y="6617093"/>
                                <a:pt x="636725" y="6619017"/>
                                <a:pt x="525117" y="6618771"/>
                              </a:cubicBezTo>
                              <a:cubicBezTo>
                                <a:pt x="413509" y="6618525"/>
                                <a:pt x="231702" y="6604148"/>
                                <a:pt x="136866" y="6618771"/>
                              </a:cubicBezTo>
                              <a:cubicBezTo>
                                <a:pt x="69051" y="6623794"/>
                                <a:pt x="-1023" y="6554107"/>
                                <a:pt x="0" y="6481905"/>
                              </a:cubicBezTo>
                              <a:cubicBezTo>
                                <a:pt x="1502" y="6183463"/>
                                <a:pt x="-5010" y="6009816"/>
                                <a:pt x="0" y="5783951"/>
                              </a:cubicBezTo>
                              <a:cubicBezTo>
                                <a:pt x="5010" y="5558086"/>
                                <a:pt x="-28751" y="5356978"/>
                                <a:pt x="0" y="5085996"/>
                              </a:cubicBezTo>
                              <a:cubicBezTo>
                                <a:pt x="28751" y="4815014"/>
                                <a:pt x="26369" y="4671008"/>
                                <a:pt x="0" y="4324592"/>
                              </a:cubicBezTo>
                              <a:cubicBezTo>
                                <a:pt x="-26369" y="3978176"/>
                                <a:pt x="28049" y="3999618"/>
                                <a:pt x="0" y="3753538"/>
                              </a:cubicBezTo>
                              <a:cubicBezTo>
                                <a:pt x="-28049" y="3507458"/>
                                <a:pt x="-24755" y="3241686"/>
                                <a:pt x="0" y="2992134"/>
                              </a:cubicBezTo>
                              <a:cubicBezTo>
                                <a:pt x="24755" y="2742582"/>
                                <a:pt x="21618" y="2747747"/>
                                <a:pt x="0" y="2547981"/>
                              </a:cubicBezTo>
                              <a:cubicBezTo>
                                <a:pt x="-21618" y="2348215"/>
                                <a:pt x="4178" y="1976546"/>
                                <a:pt x="0" y="1786576"/>
                              </a:cubicBezTo>
                              <a:cubicBezTo>
                                <a:pt x="-4178" y="1596607"/>
                                <a:pt x="-20443" y="1483195"/>
                                <a:pt x="0" y="1215523"/>
                              </a:cubicBezTo>
                              <a:cubicBezTo>
                                <a:pt x="20443" y="947851"/>
                                <a:pt x="-42769" y="410103"/>
                                <a:pt x="0" y="136866"/>
                              </a:cubicBezTo>
                              <a:close/>
                            </a:path>
                            <a:path w="1050234" h="6618771" stroke="0" extrusionOk="0">
                              <a:moveTo>
                                <a:pt x="0" y="136866"/>
                              </a:moveTo>
                              <a:cubicBezTo>
                                <a:pt x="-3228" y="74998"/>
                                <a:pt x="70997" y="-12037"/>
                                <a:pt x="136866" y="0"/>
                              </a:cubicBezTo>
                              <a:cubicBezTo>
                                <a:pt x="277536" y="-9474"/>
                                <a:pt x="377570" y="-18128"/>
                                <a:pt x="540647" y="0"/>
                              </a:cubicBezTo>
                              <a:cubicBezTo>
                                <a:pt x="703724" y="18128"/>
                                <a:pt x="730886" y="14127"/>
                                <a:pt x="913368" y="0"/>
                              </a:cubicBezTo>
                              <a:cubicBezTo>
                                <a:pt x="998710" y="12656"/>
                                <a:pt x="1043362" y="69937"/>
                                <a:pt x="1050234" y="136866"/>
                              </a:cubicBezTo>
                              <a:cubicBezTo>
                                <a:pt x="1035947" y="365798"/>
                                <a:pt x="1057007" y="568760"/>
                                <a:pt x="1050234" y="707920"/>
                              </a:cubicBezTo>
                              <a:cubicBezTo>
                                <a:pt x="1043461" y="847080"/>
                                <a:pt x="1068872" y="1117316"/>
                                <a:pt x="1050234" y="1278973"/>
                              </a:cubicBezTo>
                              <a:cubicBezTo>
                                <a:pt x="1031596" y="1440630"/>
                                <a:pt x="1042060" y="1588381"/>
                                <a:pt x="1050234" y="1723126"/>
                              </a:cubicBezTo>
                              <a:cubicBezTo>
                                <a:pt x="1058408" y="1857871"/>
                                <a:pt x="1061473" y="1958476"/>
                                <a:pt x="1050234" y="2167278"/>
                              </a:cubicBezTo>
                              <a:cubicBezTo>
                                <a:pt x="1038995" y="2376080"/>
                                <a:pt x="1035018" y="2411116"/>
                                <a:pt x="1050234" y="2611431"/>
                              </a:cubicBezTo>
                              <a:cubicBezTo>
                                <a:pt x="1065450" y="2811746"/>
                                <a:pt x="1025879" y="2931209"/>
                                <a:pt x="1050234" y="3245935"/>
                              </a:cubicBezTo>
                              <a:cubicBezTo>
                                <a:pt x="1074589" y="3560661"/>
                                <a:pt x="1072444" y="3747902"/>
                                <a:pt x="1050234" y="3943889"/>
                              </a:cubicBezTo>
                              <a:cubicBezTo>
                                <a:pt x="1028024" y="4139876"/>
                                <a:pt x="1031638" y="4352106"/>
                                <a:pt x="1050234" y="4705294"/>
                              </a:cubicBezTo>
                              <a:cubicBezTo>
                                <a:pt x="1068830" y="5058482"/>
                                <a:pt x="1056695" y="5160153"/>
                                <a:pt x="1050234" y="5466699"/>
                              </a:cubicBezTo>
                              <a:cubicBezTo>
                                <a:pt x="1043773" y="5773246"/>
                                <a:pt x="1044668" y="5989803"/>
                                <a:pt x="1050234" y="6481905"/>
                              </a:cubicBezTo>
                              <a:cubicBezTo>
                                <a:pt x="1045708" y="6572346"/>
                                <a:pt x="990626" y="6616524"/>
                                <a:pt x="913368" y="6618771"/>
                              </a:cubicBezTo>
                              <a:cubicBezTo>
                                <a:pt x="769161" y="6628901"/>
                                <a:pt x="625946" y="6624099"/>
                                <a:pt x="509587" y="6618771"/>
                              </a:cubicBezTo>
                              <a:cubicBezTo>
                                <a:pt x="393228" y="6613443"/>
                                <a:pt x="283149" y="6612918"/>
                                <a:pt x="136866" y="6618771"/>
                              </a:cubicBezTo>
                              <a:cubicBezTo>
                                <a:pt x="64306" y="6617400"/>
                                <a:pt x="18029" y="6556788"/>
                                <a:pt x="0" y="6481905"/>
                              </a:cubicBezTo>
                              <a:cubicBezTo>
                                <a:pt x="-26989" y="6182106"/>
                                <a:pt x="-2461" y="5987555"/>
                                <a:pt x="0" y="5783951"/>
                              </a:cubicBezTo>
                              <a:cubicBezTo>
                                <a:pt x="2461" y="5580347"/>
                                <a:pt x="-7759" y="5298369"/>
                                <a:pt x="0" y="5022546"/>
                              </a:cubicBezTo>
                              <a:cubicBezTo>
                                <a:pt x="7759" y="4746723"/>
                                <a:pt x="8713" y="4763088"/>
                                <a:pt x="0" y="4514943"/>
                              </a:cubicBezTo>
                              <a:cubicBezTo>
                                <a:pt x="-8713" y="4266798"/>
                                <a:pt x="-11246" y="4039698"/>
                                <a:pt x="0" y="3816989"/>
                              </a:cubicBezTo>
                              <a:cubicBezTo>
                                <a:pt x="11246" y="3594280"/>
                                <a:pt x="-27397" y="3463294"/>
                                <a:pt x="0" y="3245935"/>
                              </a:cubicBezTo>
                              <a:cubicBezTo>
                                <a:pt x="27397" y="3028576"/>
                                <a:pt x="-23031" y="2909896"/>
                                <a:pt x="0" y="2738332"/>
                              </a:cubicBezTo>
                              <a:cubicBezTo>
                                <a:pt x="23031" y="2566768"/>
                                <a:pt x="21769" y="2463183"/>
                                <a:pt x="0" y="2294179"/>
                              </a:cubicBezTo>
                              <a:cubicBezTo>
                                <a:pt x="-21769" y="2125175"/>
                                <a:pt x="17125" y="1977641"/>
                                <a:pt x="0" y="1786576"/>
                              </a:cubicBezTo>
                              <a:cubicBezTo>
                                <a:pt x="-17125" y="1595511"/>
                                <a:pt x="-31769" y="1229600"/>
                                <a:pt x="0" y="1025171"/>
                              </a:cubicBezTo>
                              <a:cubicBezTo>
                                <a:pt x="31769" y="820743"/>
                                <a:pt x="35928" y="529814"/>
                                <a:pt x="0" y="136866"/>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421B821C" w14:textId="77777777" w:rsidR="00910015" w:rsidRPr="005268B7" w:rsidRDefault="00910015" w:rsidP="00CC2523">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3FDE87B" wp14:editId="3ECC6BA9">
                                  <wp:extent cx="1103896" cy="34505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1AFF79E" w14:textId="589C6C09" w:rsidR="00910015" w:rsidRDefault="00910015"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You do not need to have a model open on your smartphone when streaming to PC. In fact, it is</w:t>
                            </w:r>
                          </w:p>
                          <w:p w14:paraId="03E9818B" w14:textId="259A3763" w:rsidR="00910015" w:rsidRDefault="00910015"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recommended to not have one open for performance reasons. When using “Streaming Mode”,</w:t>
                            </w:r>
                          </w:p>
                          <w:p w14:paraId="284BA0EA" w14:textId="5D51CDEC" w:rsidR="00910015" w:rsidRPr="00634DF1" w:rsidRDefault="00910015"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any opened models on your smartphone will be automatically unloaded when connecting.</w:t>
                            </w:r>
                          </w:p>
                        </w:txbxContent>
                      </wps:txbx>
                      <wps:bodyPr rot="0" vert="horz" wrap="square" lIns="0" tIns="0" rIns="0" bIns="0" anchor="t" anchorCtr="0" upright="1">
                        <a:noAutofit/>
                      </wps:bodyPr>
                    </wps:wsp>
                  </a:graphicData>
                </a:graphic>
              </wp:inline>
            </w:drawing>
          </mc:Choice>
          <mc:Fallback>
            <w:pict>
              <v:roundrect w14:anchorId="2DCB71E1" id="_x0000_s1031" style="width:82.7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" fillcolor="#fff3f3" strokecolor="#0075a2 [2405]" strokeweight="1.5pt">
                <v:stroke dashstyle="dash"/>
                <v:textbox inset="0,0,0,0">
                  <w:txbxContent>
                    <w:p w14:paraId="421B821C" w14:textId="77777777" w:rsidR="00910015" w:rsidRPr="005268B7" w:rsidRDefault="00910015" w:rsidP="00CC2523">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3FDE87B" wp14:editId="3ECC6BA9">
                            <wp:extent cx="1103896" cy="34505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1AFF79E" w14:textId="589C6C09" w:rsidR="00910015" w:rsidRDefault="00910015"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You do not need to have a model open on your smartphone when streaming to PC. In fact, it is</w:t>
                      </w:r>
                    </w:p>
                    <w:p w14:paraId="03E9818B" w14:textId="259A3763" w:rsidR="00910015" w:rsidRDefault="00910015"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recommended to not have one open for performance reasons. When using “Streaming Mode”,</w:t>
                      </w:r>
                    </w:p>
                    <w:p w14:paraId="284BA0EA" w14:textId="5D51CDEC" w:rsidR="00910015" w:rsidRPr="00634DF1" w:rsidRDefault="00910015"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any opened models on your smartphone will be automatically unloaded when connecting.</w:t>
                      </w:r>
                    </w:p>
                  </w:txbxContent>
                </v:textbox>
                <w10:anchorlock/>
              </v:roundrect>
            </w:pict>
          </mc:Fallback>
        </mc:AlternateContent>
      </w:r>
    </w:p>
    <w:p w14:paraId="31DB9800" w14:textId="5C00F919" w:rsidR="00CC2523" w:rsidRDefault="00CC2523" w:rsidP="00E82B20">
      <w:pPr>
        <w:rPr>
          <w:lang w:val="en-DE"/>
        </w:rPr>
      </w:pPr>
    </w:p>
    <w:p w14:paraId="7D512E04" w14:textId="77777777" w:rsidR="00131E63" w:rsidRDefault="00131E63" w:rsidP="00131E63">
      <w:pPr>
        <w:rPr>
          <w:lang w:val="en-US"/>
        </w:rPr>
      </w:pPr>
    </w:p>
    <w:p w14:paraId="2E5F43E5" w14:textId="1835A2E3" w:rsidR="00131E63" w:rsidRDefault="00131E63" w:rsidP="00131E63">
      <w:pPr>
        <w:pStyle w:val="berschrift2"/>
        <w:rPr>
          <w:lang w:val="en-US"/>
        </w:rPr>
      </w:pPr>
      <w:bookmarkStart w:id="30" w:name="_Toc56543969"/>
      <w:r>
        <w:rPr>
          <w:lang w:val="en-US"/>
        </w:rPr>
        <w:t>Recording with OBS (transparent background)</w:t>
      </w:r>
      <w:bookmarkEnd w:id="30"/>
    </w:p>
    <w:p w14:paraId="2466755C" w14:textId="47933CC5" w:rsidR="00131E63" w:rsidRDefault="00131E63" w:rsidP="00131E63">
      <w:pPr>
        <w:rPr>
          <w:lang w:val="en-US"/>
        </w:rPr>
      </w:pPr>
    </w:p>
    <w:p w14:paraId="768F2782" w14:textId="6FED7F31" w:rsidR="00131E63" w:rsidRDefault="00131E63" w:rsidP="00131E63">
      <w:pPr>
        <w:rPr>
          <w:lang w:val="en-US"/>
        </w:rPr>
      </w:pPr>
      <w:r>
        <w:rPr>
          <w:lang w:val="en-US"/>
        </w:rPr>
        <w:t xml:space="preserve">On your PC in VTube Studio, choose the </w:t>
      </w:r>
      <w:r w:rsidRPr="00131E63">
        <w:rPr>
          <w:b/>
          <w:lang w:val="en-US"/>
        </w:rPr>
        <w:t>Color Picker background</w:t>
      </w:r>
      <w:r>
        <w:rPr>
          <w:lang w:val="en-US"/>
        </w:rPr>
        <w:t xml:space="preserve">. On Windows, you can use the “Transparent in capture” option here, which will make the window background transparent when the window is recorded in OBS </w:t>
      </w:r>
      <w:r w:rsidRPr="00131E63">
        <w:rPr>
          <w:b/>
          <w:lang w:val="en-US"/>
        </w:rPr>
        <w:t>so you don’t need to use greenscreen/chroma keying</w:t>
      </w:r>
      <w:r>
        <w:rPr>
          <w:lang w:val="en-US"/>
        </w:rPr>
        <w:t>.</w:t>
      </w:r>
    </w:p>
    <w:p w14:paraId="4A3121DE" w14:textId="77777777" w:rsidR="00131E63" w:rsidRDefault="00131E63" w:rsidP="00131E63">
      <w:pPr>
        <w:rPr>
          <w:lang w:val="en-US"/>
        </w:rPr>
      </w:pPr>
    </w:p>
    <w:p w14:paraId="2267B5EF" w14:textId="43C72707" w:rsidR="00131E63" w:rsidRPr="00131E63" w:rsidRDefault="00131E63" w:rsidP="00131E63">
      <w:pPr>
        <w:rPr>
          <w:lang w:val="en-US"/>
        </w:rPr>
      </w:pPr>
      <w:r>
        <w:rPr>
          <w:lang w:val="en-US"/>
        </w:rPr>
        <w:lastRenderedPageBreak/>
        <w:t xml:space="preserve">  </w:t>
      </w:r>
      <w:r>
        <w:rPr>
          <w:noProof/>
          <w:lang w:val="en-US"/>
        </w:rPr>
        <w:drawing>
          <wp:inline distT="0" distB="0" distL="0" distR="0" wp14:anchorId="25F4CB25" wp14:editId="121DB8AA">
            <wp:extent cx="2925428" cy="3009331"/>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5371" cy="3060706"/>
                    </a:xfrm>
                    <a:prstGeom prst="rect">
                      <a:avLst/>
                    </a:prstGeom>
                    <a:noFill/>
                    <a:ln>
                      <a:noFill/>
                    </a:ln>
                  </pic:spPr>
                </pic:pic>
              </a:graphicData>
            </a:graphic>
          </wp:inline>
        </w:drawing>
      </w:r>
      <w:r>
        <w:rPr>
          <w:noProof/>
          <w:lang w:val="en-US"/>
        </w:rPr>
        <w:drawing>
          <wp:inline distT="0" distB="0" distL="0" distR="0" wp14:anchorId="42F8FE39" wp14:editId="54FB3161">
            <wp:extent cx="3497643" cy="3794078"/>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7723" cy="3815860"/>
                    </a:xfrm>
                    <a:prstGeom prst="rect">
                      <a:avLst/>
                    </a:prstGeom>
                    <a:noFill/>
                    <a:ln>
                      <a:noFill/>
                    </a:ln>
                  </pic:spPr>
                </pic:pic>
              </a:graphicData>
            </a:graphic>
          </wp:inline>
        </w:drawing>
      </w:r>
    </w:p>
    <w:p w14:paraId="2C611E2F" w14:textId="43A24236" w:rsidR="00CC2523" w:rsidRDefault="00CC2523" w:rsidP="00E82B20">
      <w:pPr>
        <w:rPr>
          <w:lang w:val="en-DE"/>
        </w:rPr>
      </w:pPr>
    </w:p>
    <w:p w14:paraId="42D2E1A4" w14:textId="7BB5BABE" w:rsidR="00131E63" w:rsidRPr="00131E63" w:rsidRDefault="00131E63" w:rsidP="00E82B20">
      <w:pPr>
        <w:rPr>
          <w:lang w:val="en-US"/>
        </w:rPr>
      </w:pPr>
      <w:r w:rsidRPr="00131E63">
        <w:rPr>
          <w:rStyle w:val="Fett"/>
          <w:lang w:val="en-US"/>
        </w:rPr>
        <w:t>On macOS, this feature is not supported by OBS</w:t>
      </w:r>
      <w:r w:rsidRPr="00131E63">
        <w:rPr>
          <w:lang w:val="en-US"/>
        </w:rPr>
        <w:t xml:space="preserve">, so choose any color you want here. You can remove that color from the video capture in OBS using a </w:t>
      </w:r>
      <w:r w:rsidRPr="00131E63">
        <w:rPr>
          <w:rStyle w:val="Fett"/>
          <w:lang w:val="en-US"/>
        </w:rPr>
        <w:t>“Chroma Key”</w:t>
      </w:r>
      <w:r w:rsidRPr="00131E63">
        <w:rPr>
          <w:lang w:val="en-US"/>
        </w:rPr>
        <w:t xml:space="preserve"> filter. Keep in mind that you can’t use that color in your Live2D model, otherwise some parts of your model may be transparent as well.</w:t>
      </w:r>
    </w:p>
    <w:p w14:paraId="0C879D10" w14:textId="49A13253" w:rsidR="00131E63" w:rsidRDefault="00131E63" w:rsidP="00E82B20">
      <w:pPr>
        <w:rPr>
          <w:lang w:val="en-DE"/>
        </w:rPr>
      </w:pPr>
    </w:p>
    <w:p w14:paraId="07556662" w14:textId="77777777" w:rsidR="00532187" w:rsidRDefault="00532187" w:rsidP="00E82B20">
      <w:pPr>
        <w:rPr>
          <w:lang w:val="en-US"/>
        </w:rPr>
      </w:pPr>
      <w:r w:rsidRPr="00532187">
        <w:rPr>
          <w:lang w:val="en-US"/>
        </w:rPr>
        <w:t xml:space="preserve">Add a background in OBS, then add a capture for VTube Studio. To do that, select </w:t>
      </w:r>
      <w:r w:rsidRPr="00532187">
        <w:rPr>
          <w:rStyle w:val="Fett"/>
          <w:lang w:val="en-US"/>
        </w:rPr>
        <w:t>“Game Capture”</w:t>
      </w:r>
      <w:r w:rsidRPr="00532187">
        <w:rPr>
          <w:lang w:val="en-US"/>
        </w:rPr>
        <w:t>. This supports transparent backgrounds but is only available on Windows.</w:t>
      </w:r>
    </w:p>
    <w:p w14:paraId="481466E1" w14:textId="2CEF141A" w:rsidR="00131E63" w:rsidRPr="00532187" w:rsidRDefault="00532187" w:rsidP="00E82B20">
      <w:pPr>
        <w:rPr>
          <w:lang w:val="en-US"/>
        </w:rPr>
      </w:pPr>
      <w:r w:rsidRPr="00532187">
        <w:rPr>
          <w:lang w:val="en-US"/>
        </w:rPr>
        <w:t xml:space="preserve">On macOS, this option is called </w:t>
      </w:r>
      <w:r w:rsidRPr="00532187">
        <w:rPr>
          <w:rStyle w:val="Fett"/>
          <w:lang w:val="en-US"/>
        </w:rPr>
        <w:t>“Syphon Client”</w:t>
      </w:r>
      <w:r w:rsidRPr="00532187">
        <w:rPr>
          <w:lang w:val="en-US"/>
        </w:rPr>
        <w:t xml:space="preserve">, but does not work after macOS 10.14 Mojave (see </w:t>
      </w:r>
      <w:hyperlink r:id="rId74" w:history="1">
        <w:r w:rsidRPr="00532187">
          <w:rPr>
            <w:rStyle w:val="Hyperlink"/>
            <w:lang w:val="en-US"/>
          </w:rPr>
          <w:t>https://github.com/zakk4223/SyphonInject</w:t>
        </w:r>
      </w:hyperlink>
      <w:r w:rsidRPr="00532187">
        <w:rPr>
          <w:lang w:val="en-US"/>
        </w:rPr>
        <w:t>), so you need to use a regular window capture</w:t>
      </w:r>
      <w:r>
        <w:rPr>
          <w:lang w:val="en-US"/>
        </w:rPr>
        <w:t xml:space="preserve"> and a chroma key filter.</w:t>
      </w:r>
    </w:p>
    <w:p w14:paraId="25E5C270" w14:textId="0C92953B" w:rsidR="00131E63" w:rsidRDefault="00A10291" w:rsidP="00E82B20">
      <w:pPr>
        <w:rPr>
          <w:lang w:val="en-DE"/>
        </w:rPr>
      </w:pPr>
      <w:r>
        <w:rPr>
          <w:noProof/>
          <w:lang w:val="en-DE"/>
        </w:rPr>
        <w:lastRenderedPageBreak/>
        <w:drawing>
          <wp:inline distT="0" distB="0" distL="0" distR="0" wp14:anchorId="19CC0353" wp14:editId="6FF6B82D">
            <wp:extent cx="4118531" cy="486029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127073" cy="4870371"/>
                    </a:xfrm>
                    <a:prstGeom prst="rect">
                      <a:avLst/>
                    </a:prstGeom>
                    <a:noFill/>
                    <a:ln>
                      <a:noFill/>
                    </a:ln>
                  </pic:spPr>
                </pic:pic>
              </a:graphicData>
            </a:graphic>
          </wp:inline>
        </w:drawing>
      </w:r>
      <w:r>
        <w:rPr>
          <w:noProof/>
          <w:lang w:val="en-DE"/>
        </w:rPr>
        <w:drawing>
          <wp:inline distT="0" distB="0" distL="0" distR="0" wp14:anchorId="18B5215B" wp14:editId="725DF006">
            <wp:extent cx="2516272" cy="39688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533943" cy="3996757"/>
                    </a:xfrm>
                    <a:prstGeom prst="rect">
                      <a:avLst/>
                    </a:prstGeom>
                    <a:noFill/>
                    <a:ln>
                      <a:noFill/>
                    </a:ln>
                  </pic:spPr>
                </pic:pic>
              </a:graphicData>
            </a:graphic>
          </wp:inline>
        </w:drawing>
      </w:r>
    </w:p>
    <w:p w14:paraId="32074279" w14:textId="5B8DE16A" w:rsidR="004F5DA3" w:rsidRDefault="004F5DA3" w:rsidP="00E82B20">
      <w:pPr>
        <w:rPr>
          <w:lang w:val="en-DE"/>
        </w:rPr>
      </w:pPr>
    </w:p>
    <w:p w14:paraId="6D0D87F5" w14:textId="190E2DE5" w:rsidR="004F5DA3" w:rsidRDefault="00A10291" w:rsidP="00E82B20">
      <w:pPr>
        <w:rPr>
          <w:rStyle w:val="Fett"/>
          <w:b w:val="0"/>
          <w:lang w:val="en-US"/>
        </w:rPr>
      </w:pPr>
      <w:r w:rsidRPr="00A10291">
        <w:rPr>
          <w:lang w:val="en-US"/>
        </w:rPr>
        <w:t xml:space="preserve">Your capture is now active. On macOS, you need to add a filter to remove the green (or whatever color you selected) background using </w:t>
      </w:r>
      <w:r w:rsidRPr="00A10291">
        <w:rPr>
          <w:rStyle w:val="Fett"/>
          <w:lang w:val="en-US"/>
        </w:rPr>
        <w:t>Right Click your capture -&gt; Filters -&gt; Add Filter -&gt; Chroma Key</w:t>
      </w:r>
      <w:r w:rsidRPr="00A10291">
        <w:rPr>
          <w:rStyle w:val="Fett"/>
          <w:b w:val="0"/>
          <w:lang w:val="en-US"/>
        </w:rPr>
        <w:t>.</w:t>
      </w:r>
    </w:p>
    <w:p w14:paraId="500378A4" w14:textId="30380C3D" w:rsidR="00A10291" w:rsidRDefault="00A10291" w:rsidP="00E82B20">
      <w:pPr>
        <w:rPr>
          <w:rStyle w:val="Fett"/>
          <w:b w:val="0"/>
          <w:lang w:val="en-US"/>
        </w:rPr>
      </w:pPr>
    </w:p>
    <w:p w14:paraId="713A3FC6" w14:textId="06BA81C7" w:rsidR="00A10291" w:rsidRPr="00A10291" w:rsidRDefault="00A10291" w:rsidP="00E82B20">
      <w:pPr>
        <w:rPr>
          <w:lang w:val="en-US"/>
        </w:rPr>
      </w:pPr>
      <w:r w:rsidRPr="00A10291">
        <w:rPr>
          <w:lang w:val="en-US"/>
        </w:rPr>
        <w:t>You can now place your character anywhere on screen by moving/scaling/rotating it in</w:t>
      </w:r>
      <w:r>
        <w:rPr>
          <w:lang w:val="en-US"/>
        </w:rPr>
        <w:t xml:space="preserve"> directly in</w:t>
      </w:r>
      <w:r w:rsidRPr="00A10291">
        <w:rPr>
          <w:lang w:val="en-US"/>
        </w:rPr>
        <w:t xml:space="preserve"> VTube Studio or in OBS.</w:t>
      </w:r>
    </w:p>
    <w:p w14:paraId="2E093182" w14:textId="31BD19C0" w:rsidR="004F5DA3" w:rsidRDefault="004F5DA3" w:rsidP="00E82B20">
      <w:pPr>
        <w:rPr>
          <w:lang w:val="en-DE"/>
        </w:rPr>
      </w:pPr>
    </w:p>
    <w:p w14:paraId="3E91A634" w14:textId="4498C59D" w:rsidR="004F5DA3" w:rsidRPr="00A10291" w:rsidRDefault="00A10291" w:rsidP="00E82B20">
      <w:pPr>
        <w:rPr>
          <w:lang w:val="en-US"/>
        </w:rPr>
      </w:pPr>
      <w:r>
        <w:rPr>
          <w:lang w:val="en-US"/>
        </w:rPr>
        <w:t xml:space="preserve">Alternatively, you can use the </w:t>
      </w:r>
      <w:r w:rsidRPr="00A10291">
        <w:rPr>
          <w:b/>
          <w:lang w:val="en-US"/>
        </w:rPr>
        <w:t xml:space="preserve">Virtual </w:t>
      </w:r>
      <w:r w:rsidR="00676CC8">
        <w:rPr>
          <w:b/>
          <w:lang w:val="en-US"/>
        </w:rPr>
        <w:t>Webcam</w:t>
      </w:r>
      <w:r w:rsidRPr="00A10291">
        <w:rPr>
          <w:b/>
          <w:lang w:val="en-US"/>
        </w:rPr>
        <w:t xml:space="preserve"> feature</w:t>
      </w:r>
      <w:r w:rsidR="00102069">
        <w:rPr>
          <w:b/>
          <w:lang w:val="en-US"/>
        </w:rPr>
        <w:t xml:space="preserve"> </w:t>
      </w:r>
      <w:r w:rsidR="00102069" w:rsidRPr="00102069">
        <w:rPr>
          <w:bCs/>
          <w:lang w:val="en-US"/>
        </w:rPr>
        <w:t>or</w:t>
      </w:r>
      <w:r w:rsidR="00102069">
        <w:rPr>
          <w:b/>
          <w:lang w:val="en-US"/>
        </w:rPr>
        <w:t xml:space="preserve"> NDI</w:t>
      </w:r>
      <w:r>
        <w:rPr>
          <w:lang w:val="en-US"/>
        </w:rPr>
        <w:t xml:space="preserve"> in VTube Studio to create a webcam stream and then directly use that in apps like Zoom, Discord, etc. (see FAQ). </w:t>
      </w:r>
    </w:p>
    <w:p w14:paraId="0368676E" w14:textId="575493B1" w:rsidR="004F5DA3" w:rsidRDefault="004F5DA3" w:rsidP="00E82B20">
      <w:pPr>
        <w:rPr>
          <w:lang w:val="en-DE"/>
        </w:rPr>
      </w:pPr>
    </w:p>
    <w:p w14:paraId="0BB3B811" w14:textId="2EFE54C0" w:rsidR="00CC2523" w:rsidRDefault="00CC2523" w:rsidP="00E82B20">
      <w:pPr>
        <w:rPr>
          <w:lang w:val="en-DE"/>
        </w:rPr>
      </w:pPr>
    </w:p>
    <w:p w14:paraId="6E060CFF" w14:textId="792D8084" w:rsidR="0053431D" w:rsidRDefault="0053431D" w:rsidP="00E82B20">
      <w:pPr>
        <w:rPr>
          <w:lang w:val="en-DE"/>
        </w:rPr>
      </w:pPr>
    </w:p>
    <w:p w14:paraId="1C314EA8" w14:textId="77777777" w:rsidR="00931D71" w:rsidRDefault="00931D71" w:rsidP="00931D71">
      <w:pPr>
        <w:rPr>
          <w:lang w:val="en-US"/>
        </w:rPr>
      </w:pPr>
    </w:p>
    <w:p w14:paraId="2AA3310A" w14:textId="562CAA8D" w:rsidR="00931D71" w:rsidRDefault="00931D71" w:rsidP="00931D71">
      <w:pPr>
        <w:pStyle w:val="berschrift2"/>
        <w:rPr>
          <w:lang w:val="en-US"/>
        </w:rPr>
      </w:pPr>
      <w:bookmarkStart w:id="31" w:name="_Toc56543970"/>
      <w:r>
        <w:rPr>
          <w:lang w:val="en-US"/>
        </w:rPr>
        <w:t>Using NDI for streaming to OBS with invisible UI (transparent background)</w:t>
      </w:r>
      <w:bookmarkEnd w:id="31"/>
    </w:p>
    <w:p w14:paraId="61A84382" w14:textId="0F32C04D" w:rsidR="0053431D" w:rsidRPr="00931D71" w:rsidRDefault="0053431D" w:rsidP="00E82B20">
      <w:pPr>
        <w:rPr>
          <w:lang w:val="en-US"/>
        </w:rPr>
      </w:pPr>
    </w:p>
    <w:p w14:paraId="1B2D8A9F" w14:textId="07ECB6B8" w:rsidR="00931D71" w:rsidRDefault="00931D71" w:rsidP="00E82B20">
      <w:pPr>
        <w:rPr>
          <w:lang w:val="en-US"/>
        </w:rPr>
      </w:pPr>
      <w:r w:rsidRPr="00931D71">
        <w:rPr>
          <w:lang w:val="en-US"/>
        </w:rPr>
        <w:t>It is recommended to u</w:t>
      </w:r>
      <w:r>
        <w:rPr>
          <w:lang w:val="en-US"/>
        </w:rPr>
        <w:t xml:space="preserve">se OBS “Game Capture” to record the VTS window. Alternatively, you can use the Virtual Webcam or </w:t>
      </w:r>
      <w:hyperlink r:id="rId77" w:history="1">
        <w:r w:rsidRPr="00931D71">
          <w:rPr>
            <w:rStyle w:val="Hyperlink"/>
            <w:lang w:val="en-US"/>
          </w:rPr>
          <w:t>Newtek NDI (Network Device Interface)</w:t>
        </w:r>
      </w:hyperlink>
      <w:r>
        <w:rPr>
          <w:lang w:val="en-US"/>
        </w:rPr>
        <w:t xml:space="preserve"> to create a video stream that can </w:t>
      </w:r>
      <w:r w:rsidR="00EC595D">
        <w:rPr>
          <w:lang w:val="en-US"/>
        </w:rPr>
        <w:t>be used as input for software such as OBS.</w:t>
      </w:r>
    </w:p>
    <w:p w14:paraId="4F3378E4" w14:textId="77777777" w:rsidR="00931D71" w:rsidRDefault="00931D71" w:rsidP="00E82B20">
      <w:pPr>
        <w:rPr>
          <w:lang w:val="en-US"/>
        </w:rPr>
      </w:pPr>
    </w:p>
    <w:p w14:paraId="2907F6EE" w14:textId="61392B6E" w:rsidR="0053431D" w:rsidRPr="00931D71" w:rsidRDefault="00931D71" w:rsidP="00E82B20">
      <w:pPr>
        <w:rPr>
          <w:lang w:val="en-US"/>
        </w:rPr>
      </w:pPr>
      <w:r>
        <w:rPr>
          <w:lang w:val="en-US"/>
        </w:rPr>
        <w:t>The quality and latency of NDI streams is</w:t>
      </w:r>
      <w:r w:rsidR="00EC595D">
        <w:rPr>
          <w:lang w:val="en-US"/>
        </w:rPr>
        <w:t xml:space="preserve"> very</w:t>
      </w:r>
      <w:r>
        <w:rPr>
          <w:lang w:val="en-US"/>
        </w:rPr>
        <w:t xml:space="preserve"> good. It also supports a transparent background (no chroma/color key needed) and does not record the VTube Studio UI at all. CPU utilization of VTS may increase when using NDI.</w:t>
      </w:r>
      <w:r w:rsidR="00EC595D">
        <w:rPr>
          <w:lang w:val="en-US"/>
        </w:rPr>
        <w:t xml:space="preserve"> OBS plugins exist for macOS and Windows</w:t>
      </w:r>
    </w:p>
    <w:p w14:paraId="460A4D7B" w14:textId="63782949" w:rsidR="0053431D" w:rsidRDefault="0053431D" w:rsidP="00E82B20">
      <w:pPr>
        <w:rPr>
          <w:lang w:val="en-US"/>
        </w:rPr>
      </w:pPr>
    </w:p>
    <w:p w14:paraId="13D4BECC" w14:textId="3327C622" w:rsidR="00910015" w:rsidRDefault="00910015" w:rsidP="00E82B20">
      <w:pPr>
        <w:rPr>
          <w:lang w:val="en-US"/>
        </w:rPr>
      </w:pPr>
      <w:r w:rsidRPr="00910015">
        <w:rPr>
          <w:b/>
          <w:bCs/>
          <w:lang w:val="en-US"/>
        </w:rPr>
        <w:t>OBS Plugin Page:</w:t>
      </w:r>
      <w:r>
        <w:rPr>
          <w:lang w:val="en-US"/>
        </w:rPr>
        <w:t xml:space="preserve"> </w:t>
      </w:r>
      <w:r>
        <w:rPr>
          <w:lang w:val="en-US"/>
        </w:rPr>
        <w:fldChar w:fldCharType="begin"/>
      </w:r>
      <w:r>
        <w:rPr>
          <w:lang w:val="en-US"/>
        </w:rPr>
        <w:instrText xml:space="preserve"> HYPERLINK "</w:instrText>
      </w:r>
      <w:r w:rsidRPr="00910015">
        <w:rPr>
          <w:lang w:val="en-US"/>
        </w:rPr>
        <w:instrText>https://obsproject.com/forum/resources/obs-ndi-newtek-ndi%E2%84%A2-integration-into-obs-studio.528/</w:instrText>
      </w:r>
      <w:r>
        <w:rPr>
          <w:lang w:val="en-US"/>
        </w:rPr>
        <w:instrText xml:space="preserve">" </w:instrText>
      </w:r>
      <w:r>
        <w:rPr>
          <w:lang w:val="en-US"/>
        </w:rPr>
        <w:fldChar w:fldCharType="separate"/>
      </w:r>
      <w:r w:rsidRPr="006E152C">
        <w:rPr>
          <w:rStyle w:val="Hyperlink"/>
          <w:lang w:val="en-US"/>
        </w:rPr>
        <w:t>https://obsproject.com/forum/resources/obs-ndi-newtek-ndi%E2%84%A2-integration-into-obs-studio.528/</w:t>
      </w:r>
      <w:r>
        <w:rPr>
          <w:lang w:val="en-US"/>
        </w:rPr>
        <w:fldChar w:fldCharType="end"/>
      </w:r>
    </w:p>
    <w:p w14:paraId="131FECD0" w14:textId="282F43CF" w:rsidR="00910015" w:rsidRDefault="00910015" w:rsidP="00E82B20">
      <w:pPr>
        <w:rPr>
          <w:lang w:val="en-US"/>
        </w:rPr>
      </w:pPr>
    </w:p>
    <w:p w14:paraId="38492DCC" w14:textId="1C47B8B9" w:rsidR="00910015" w:rsidRDefault="00910015" w:rsidP="00E82B20">
      <w:pPr>
        <w:rPr>
          <w:lang w:val="en-US"/>
        </w:rPr>
      </w:pPr>
      <w:r w:rsidRPr="00910015">
        <w:rPr>
          <w:b/>
          <w:bCs/>
          <w:lang w:val="en-US"/>
        </w:rPr>
        <w:t>OBS Plugin Download (Win/Mac):</w:t>
      </w:r>
      <w:r>
        <w:rPr>
          <w:lang w:val="en-US"/>
        </w:rPr>
        <w:t xml:space="preserve"> </w:t>
      </w:r>
      <w:r>
        <w:rPr>
          <w:lang w:val="en-US"/>
        </w:rPr>
        <w:fldChar w:fldCharType="begin"/>
      </w:r>
      <w:r>
        <w:rPr>
          <w:lang w:val="en-US"/>
        </w:rPr>
        <w:instrText xml:space="preserve"> HYPERLINK "</w:instrText>
      </w:r>
      <w:r w:rsidRPr="00910015">
        <w:rPr>
          <w:lang w:val="en-US"/>
        </w:rPr>
        <w:instrText>https://github.com/Palakis/obs-ndi/releases/tag/4.9.1</w:instrText>
      </w:r>
      <w:r>
        <w:rPr>
          <w:lang w:val="en-US"/>
        </w:rPr>
        <w:instrText xml:space="preserve">" </w:instrText>
      </w:r>
      <w:r>
        <w:rPr>
          <w:lang w:val="en-US"/>
        </w:rPr>
        <w:fldChar w:fldCharType="separate"/>
      </w:r>
      <w:r w:rsidRPr="006E152C">
        <w:rPr>
          <w:rStyle w:val="Hyperlink"/>
          <w:lang w:val="en-US"/>
        </w:rPr>
        <w:t>https://github.com/Palakis/obs-ndi/releases/tag/4.9.1</w:t>
      </w:r>
      <w:r>
        <w:rPr>
          <w:lang w:val="en-US"/>
        </w:rPr>
        <w:fldChar w:fldCharType="end"/>
      </w:r>
      <w:r>
        <w:rPr>
          <w:lang w:val="en-US"/>
        </w:rPr>
        <w:t xml:space="preserve"> </w:t>
      </w:r>
    </w:p>
    <w:p w14:paraId="06864AD5" w14:textId="68F174A4" w:rsidR="00910015" w:rsidRDefault="00910015" w:rsidP="00E82B20">
      <w:pPr>
        <w:rPr>
          <w:lang w:val="en-US"/>
        </w:rPr>
      </w:pPr>
    </w:p>
    <w:p w14:paraId="12149850" w14:textId="60EA0DFE" w:rsidR="00910015" w:rsidRDefault="00910015" w:rsidP="00E82B20">
      <w:pPr>
        <w:rPr>
          <w:lang w:val="en-US"/>
        </w:rPr>
      </w:pPr>
      <w:r>
        <w:rPr>
          <w:lang w:val="en-US"/>
        </w:rPr>
        <w:lastRenderedPageBreak/>
        <w:t>To use NDI, download the plugin from the GitHub-page linked above (.</w:t>
      </w:r>
      <w:proofErr w:type="spellStart"/>
      <w:r>
        <w:rPr>
          <w:lang w:val="en-US"/>
        </w:rPr>
        <w:t>exe</w:t>
      </w:r>
      <w:proofErr w:type="spellEnd"/>
      <w:r>
        <w:rPr>
          <w:lang w:val="en-US"/>
        </w:rPr>
        <w:t xml:space="preserve"> for Windows, .pkg for macOS) and install it. In VTube Studio, </w:t>
      </w:r>
      <w:r w:rsidRPr="00C21DAC">
        <w:rPr>
          <w:b/>
          <w:bCs/>
          <w:lang w:val="en-US"/>
        </w:rPr>
        <w:t>activate the NDI toggle</w:t>
      </w:r>
      <w:r>
        <w:rPr>
          <w:lang w:val="en-US"/>
        </w:rPr>
        <w:t xml:space="preserve"> in the </w:t>
      </w:r>
      <w:r w:rsidRPr="00C21DAC">
        <w:rPr>
          <w:b/>
          <w:bCs/>
          <w:lang w:val="en-US"/>
        </w:rPr>
        <w:t>“Camera Settings” tab</w:t>
      </w:r>
      <w:r>
        <w:rPr>
          <w:lang w:val="en-US"/>
        </w:rPr>
        <w:t>. It is possible but not recommended to have NDI and the Virtual Webcam active at the same time.</w:t>
      </w:r>
    </w:p>
    <w:p w14:paraId="0E27B819" w14:textId="720EF31F" w:rsidR="00910015" w:rsidRDefault="00910015" w:rsidP="00E82B20">
      <w:pPr>
        <w:rPr>
          <w:lang w:val="en-US"/>
        </w:rPr>
      </w:pPr>
    </w:p>
    <w:p w14:paraId="4291E8B8" w14:textId="61FBF945" w:rsidR="0090755A" w:rsidRDefault="0090755A" w:rsidP="00E82B20">
      <w:pPr>
        <w:rPr>
          <w:lang w:val="en-US"/>
        </w:rPr>
      </w:pPr>
      <w:r>
        <w:rPr>
          <w:lang w:val="en-US"/>
        </w:rPr>
        <w:t>In OBS, the following settings are recommended. Sometimes the NDI streams seems distorted in OBS. If that happens, resize (per drag) the stream until it “snaps back” to looking normal.</w:t>
      </w:r>
    </w:p>
    <w:p w14:paraId="1A96AAEE" w14:textId="77777777" w:rsidR="00C21DAC" w:rsidRDefault="00C21DAC" w:rsidP="00E82B20">
      <w:pPr>
        <w:rPr>
          <w:lang w:val="en-US"/>
        </w:rPr>
      </w:pPr>
    </w:p>
    <w:p w14:paraId="1706D908" w14:textId="707FCE01" w:rsidR="00910015" w:rsidRPr="00102069" w:rsidRDefault="0090755A" w:rsidP="00E82B20">
      <w:pPr>
        <w:rPr>
          <w:lang w:val="en-US"/>
        </w:rPr>
      </w:pPr>
      <w:r>
        <w:rPr>
          <w:noProof/>
          <w:lang w:val="en-US"/>
        </w:rPr>
        <w:drawing>
          <wp:inline distT="0" distB="0" distL="0" distR="0" wp14:anchorId="419CFC12" wp14:editId="38CECC49">
            <wp:extent cx="6639560" cy="5979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39560" cy="5979160"/>
                    </a:xfrm>
                    <a:prstGeom prst="rect">
                      <a:avLst/>
                    </a:prstGeom>
                    <a:noFill/>
                    <a:ln>
                      <a:noFill/>
                    </a:ln>
                  </pic:spPr>
                </pic:pic>
              </a:graphicData>
            </a:graphic>
          </wp:inline>
        </w:drawing>
      </w:r>
    </w:p>
    <w:p w14:paraId="3C531957" w14:textId="02446B60" w:rsidR="0053431D" w:rsidRDefault="0053431D" w:rsidP="00E82B20">
      <w:pPr>
        <w:rPr>
          <w:lang w:val="en-DE"/>
        </w:rPr>
      </w:pPr>
    </w:p>
    <w:p w14:paraId="30D024AE" w14:textId="04D88554" w:rsidR="0053431D" w:rsidRDefault="0053431D" w:rsidP="00E82B20">
      <w:pPr>
        <w:rPr>
          <w:lang w:val="en-DE"/>
        </w:rPr>
      </w:pPr>
    </w:p>
    <w:p w14:paraId="017FA2B7" w14:textId="1891E6A1" w:rsidR="00C21DAC" w:rsidRDefault="00C21DAC" w:rsidP="00E82B20">
      <w:pPr>
        <w:rPr>
          <w:lang w:val="en-DE"/>
        </w:rPr>
      </w:pPr>
    </w:p>
    <w:p w14:paraId="30495F0B" w14:textId="77777777" w:rsidR="00C21DAC" w:rsidRDefault="00C21DAC" w:rsidP="00E82B20">
      <w:pPr>
        <w:rPr>
          <w:lang w:val="en-DE"/>
        </w:rPr>
      </w:pPr>
    </w:p>
    <w:p w14:paraId="06169B1B" w14:textId="7BE85CBC" w:rsidR="0053431D" w:rsidRDefault="0053431D" w:rsidP="00E82B20">
      <w:pPr>
        <w:rPr>
          <w:lang w:val="en-DE"/>
        </w:rPr>
      </w:pPr>
    </w:p>
    <w:p w14:paraId="1C3A9CBC" w14:textId="77777777" w:rsidR="0053431D" w:rsidRPr="00E82B20" w:rsidRDefault="0053431D" w:rsidP="00E82B20">
      <w:pPr>
        <w:rPr>
          <w:lang w:val="en-DE"/>
        </w:rPr>
      </w:pPr>
    </w:p>
    <w:p w14:paraId="3845ECEA" w14:textId="4786DEA2" w:rsidR="00C175B1" w:rsidRDefault="00C175B1" w:rsidP="00C175B1">
      <w:pPr>
        <w:pStyle w:val="berschrift1"/>
        <w:rPr>
          <w:caps w:val="0"/>
          <w:sz w:val="26"/>
          <w:szCs w:val="26"/>
        </w:rPr>
      </w:pPr>
      <w:bookmarkStart w:id="32" w:name="_Toc56543971"/>
      <w:r>
        <w:rPr>
          <w:caps w:val="0"/>
          <w:sz w:val="26"/>
          <w:szCs w:val="26"/>
        </w:rPr>
        <w:t xml:space="preserve">Connection </w:t>
      </w:r>
      <w:proofErr w:type="spellStart"/>
      <w:r w:rsidR="0050090A">
        <w:rPr>
          <w:caps w:val="0"/>
          <w:sz w:val="26"/>
          <w:szCs w:val="26"/>
        </w:rPr>
        <w:t>I</w:t>
      </w:r>
      <w:r>
        <w:rPr>
          <w:caps w:val="0"/>
          <w:sz w:val="26"/>
          <w:szCs w:val="26"/>
        </w:rPr>
        <w:t>ssues</w:t>
      </w:r>
      <w:proofErr w:type="spellEnd"/>
      <w:r w:rsidR="00E82B20">
        <w:rPr>
          <w:caps w:val="0"/>
          <w:sz w:val="26"/>
          <w:szCs w:val="26"/>
        </w:rPr>
        <w:t xml:space="preserve"> &amp; Troubleshooting</w:t>
      </w:r>
      <w:bookmarkEnd w:id="32"/>
    </w:p>
    <w:p w14:paraId="624F77C2" w14:textId="77777777" w:rsidR="00572264" w:rsidRPr="00886F41" w:rsidRDefault="00572264" w:rsidP="00572264">
      <w:pPr>
        <w:rPr>
          <w:sz w:val="12"/>
          <w:szCs w:val="12"/>
          <w:lang w:val="en-US"/>
        </w:rPr>
      </w:pPr>
    </w:p>
    <w:p w14:paraId="11569357" w14:textId="2BFB3AA3" w:rsidR="00BE151E" w:rsidRPr="00BE151E" w:rsidRDefault="00BE151E" w:rsidP="00BE151E">
      <w:pPr>
        <w:rPr>
          <w:lang w:val="en-US"/>
        </w:rPr>
      </w:pPr>
      <w:r w:rsidRPr="00BE151E">
        <w:rPr>
          <w:lang w:val="en-US"/>
        </w:rPr>
        <w:t>Under normal circumstances, there should be</w:t>
      </w:r>
      <w:r w:rsidR="00366473">
        <w:rPr>
          <w:lang w:val="en-US"/>
        </w:rPr>
        <w:t xml:space="preserve"> no</w:t>
      </w:r>
      <w:r w:rsidRPr="00BE151E">
        <w:rPr>
          <w:lang w:val="en-US"/>
        </w:rPr>
        <w:t xml:space="preserve"> </w:t>
      </w:r>
      <w:r w:rsidR="00830D4D">
        <w:rPr>
          <w:lang w:val="en-US"/>
        </w:rPr>
        <w:t>connection issues</w:t>
      </w:r>
      <w:r w:rsidR="000B42E8">
        <w:rPr>
          <w:lang w:val="en-US"/>
        </w:rPr>
        <w:t>. There also should be no</w:t>
      </w:r>
      <w:r w:rsidR="00830D4D">
        <w:rPr>
          <w:lang w:val="en-US"/>
        </w:rPr>
        <w:t xml:space="preserve"> </w:t>
      </w:r>
      <w:r w:rsidRPr="00BE151E">
        <w:rPr>
          <w:lang w:val="en-US"/>
        </w:rPr>
        <w:t>delay</w:t>
      </w:r>
      <w:r w:rsidR="000B42E8">
        <w:rPr>
          <w:lang w:val="en-US"/>
        </w:rPr>
        <w:t xml:space="preserve"> and no</w:t>
      </w:r>
      <w:r w:rsidRPr="00BE151E">
        <w:rPr>
          <w:lang w:val="en-US"/>
        </w:rPr>
        <w:t xml:space="preserve"> lag or hiccups</w:t>
      </w:r>
      <w:r w:rsidR="000B42E8">
        <w:rPr>
          <w:lang w:val="en-US"/>
        </w:rPr>
        <w:t>/</w:t>
      </w:r>
      <w:r w:rsidRPr="00BE151E">
        <w:rPr>
          <w:lang w:val="en-US"/>
        </w:rPr>
        <w:t>spikes. The streaming should be smooth and should have at most around 10 milliseconds of delay.</w:t>
      </w:r>
    </w:p>
    <w:p w14:paraId="415F2E46" w14:textId="77777777" w:rsidR="00BE151E" w:rsidRPr="00BE151E" w:rsidRDefault="00BE151E" w:rsidP="00BE151E">
      <w:pPr>
        <w:rPr>
          <w:lang w:val="en-US"/>
        </w:rPr>
      </w:pPr>
    </w:p>
    <w:p w14:paraId="11EC5EA1" w14:textId="61ACC2C1" w:rsidR="00BE151E" w:rsidRPr="00BE151E" w:rsidRDefault="00BE151E" w:rsidP="00E82B20">
      <w:pPr>
        <w:rPr>
          <w:lang w:val="en-US"/>
        </w:rPr>
      </w:pPr>
      <w:proofErr w:type="gramStart"/>
      <w:r w:rsidRPr="00BE151E">
        <w:rPr>
          <w:lang w:val="en-US"/>
        </w:rPr>
        <w:t>However, depending on your local network setup, there</w:t>
      </w:r>
      <w:proofErr w:type="gramEnd"/>
      <w:r w:rsidRPr="00BE151E">
        <w:rPr>
          <w:lang w:val="en-US"/>
        </w:rPr>
        <w:t xml:space="preserve"> might be some issues.</w:t>
      </w:r>
      <w:r w:rsidR="000B42E8">
        <w:rPr>
          <w:lang w:val="en-US"/>
        </w:rPr>
        <w:t xml:space="preserve"> This chapter discusses possible causes and solutions.</w:t>
      </w:r>
    </w:p>
    <w:p w14:paraId="61B6325D" w14:textId="77777777" w:rsidR="009E58F7" w:rsidRDefault="009E58F7" w:rsidP="00BE151E">
      <w:pPr>
        <w:rPr>
          <w:lang w:val="en-US"/>
        </w:rPr>
      </w:pPr>
    </w:p>
    <w:p w14:paraId="7E21416D" w14:textId="16342603" w:rsidR="00BE151E" w:rsidRDefault="00BE151E" w:rsidP="00BE151E">
      <w:pPr>
        <w:pStyle w:val="berschrift2"/>
        <w:rPr>
          <w:lang w:val="en-US"/>
        </w:rPr>
      </w:pPr>
      <w:bookmarkStart w:id="33" w:name="_Toc56543972"/>
      <w:r>
        <w:rPr>
          <w:lang w:val="en-US"/>
        </w:rPr>
        <w:lastRenderedPageBreak/>
        <w:t>Possible Causes for Connection Issues</w:t>
      </w:r>
      <w:bookmarkEnd w:id="33"/>
    </w:p>
    <w:p w14:paraId="5CD7E90F" w14:textId="77777777" w:rsidR="00BE151E" w:rsidRPr="00BE151E" w:rsidRDefault="00BE151E" w:rsidP="00BE151E">
      <w:pPr>
        <w:rPr>
          <w:sz w:val="12"/>
          <w:szCs w:val="12"/>
          <w:lang w:val="en-US"/>
        </w:rPr>
      </w:pPr>
      <w:r w:rsidRPr="00BE151E">
        <w:rPr>
          <w:sz w:val="12"/>
          <w:szCs w:val="12"/>
          <w:lang w:val="en-US"/>
        </w:rPr>
        <w:t xml:space="preserve"> </w:t>
      </w:r>
    </w:p>
    <w:p w14:paraId="26C334AD" w14:textId="6FBE0F3D" w:rsidR="00BE151E" w:rsidRDefault="000B42E8" w:rsidP="00E82B20">
      <w:pPr>
        <w:rPr>
          <w:lang w:val="en-US"/>
        </w:rPr>
      </w:pPr>
      <w:r>
        <w:rPr>
          <w:lang w:val="en-US"/>
        </w:rPr>
        <w:t>If you have trouble connecting your smartphone to the PC app</w:t>
      </w:r>
      <w:r w:rsidR="00827484">
        <w:rPr>
          <w:lang w:val="en-US"/>
        </w:rPr>
        <w:t xml:space="preserve"> (smartphone app is constantly stuck on “Connecting…” or server scan doesn’t find anything)</w:t>
      </w:r>
      <w:r>
        <w:rPr>
          <w:lang w:val="en-US"/>
        </w:rPr>
        <w:t xml:space="preserve">, please work through the following list before asking questions </w:t>
      </w:r>
      <w:r w:rsidR="00827484">
        <w:rPr>
          <w:lang w:val="en-US"/>
        </w:rPr>
        <w:t>on</w:t>
      </w:r>
      <w:r>
        <w:rPr>
          <w:lang w:val="en-US"/>
        </w:rPr>
        <w:t xml:space="preserve"> the </w:t>
      </w:r>
      <w:hyperlink r:id="rId79" w:history="1">
        <w:r w:rsidRPr="00827484">
          <w:rPr>
            <w:rStyle w:val="Hyperlink"/>
            <w:lang w:val="en-US"/>
          </w:rPr>
          <w:t>Discord</w:t>
        </w:r>
      </w:hyperlink>
      <w:r>
        <w:rPr>
          <w:lang w:val="en-US"/>
        </w:rPr>
        <w:t>.</w:t>
      </w:r>
      <w:r w:rsidR="00827484">
        <w:rPr>
          <w:lang w:val="en-US"/>
        </w:rPr>
        <w:t xml:space="preserve"> </w:t>
      </w:r>
    </w:p>
    <w:p w14:paraId="37CA54BF" w14:textId="6821E9D1" w:rsidR="000B42E8" w:rsidRDefault="000B42E8" w:rsidP="00E82B20">
      <w:pPr>
        <w:rPr>
          <w:lang w:val="en-US"/>
        </w:rPr>
      </w:pPr>
    </w:p>
    <w:p w14:paraId="04495511" w14:textId="77777777" w:rsidR="00827484" w:rsidRPr="00827484" w:rsidRDefault="00827484" w:rsidP="00827484">
      <w:pPr>
        <w:pStyle w:val="Listenabsatz"/>
        <w:numPr>
          <w:ilvl w:val="0"/>
          <w:numId w:val="24"/>
        </w:numPr>
        <w:rPr>
          <w:b/>
          <w:lang w:val="en-US"/>
        </w:rPr>
      </w:pPr>
      <w:r w:rsidRPr="00827484">
        <w:rPr>
          <w:bCs/>
          <w:lang w:val="en-US"/>
        </w:rPr>
        <w:t>Make sure there is no firewall blocking the connection</w:t>
      </w:r>
      <w:r w:rsidRPr="00827484">
        <w:rPr>
          <w:b/>
          <w:lang w:val="en-US"/>
        </w:rPr>
        <w:t>. In 90% of cases, this is what causes the connection problems.</w:t>
      </w:r>
    </w:p>
    <w:p w14:paraId="1A532F46" w14:textId="1467FA41" w:rsidR="00827484" w:rsidRDefault="00827484" w:rsidP="00827484">
      <w:pPr>
        <w:pStyle w:val="Listenabsatz"/>
        <w:numPr>
          <w:ilvl w:val="1"/>
          <w:numId w:val="24"/>
        </w:numPr>
        <w:rPr>
          <w:lang w:val="en-US"/>
        </w:rPr>
      </w:pPr>
      <w:r>
        <w:rPr>
          <w:lang w:val="en-US"/>
        </w:rPr>
        <w:t>To test this, try temporarily turning off your built-in firewall (Windows Defender) and any additional network security software you have. If this fixes the issue, turn them back on and find out how you can add exceptions for VTube Studio (“VtubeStudio.exe”). For Windows Defender, see the image below.</w:t>
      </w:r>
    </w:p>
    <w:p w14:paraId="73F84423" w14:textId="7F53D7CA" w:rsidR="00827484" w:rsidRDefault="00827484" w:rsidP="00827484">
      <w:pPr>
        <w:pStyle w:val="Listenabsatz"/>
        <w:numPr>
          <w:ilvl w:val="1"/>
          <w:numId w:val="24"/>
        </w:numPr>
        <w:rPr>
          <w:lang w:val="en-US"/>
        </w:rPr>
      </w:pPr>
      <w:r>
        <w:rPr>
          <w:lang w:val="en-US"/>
        </w:rPr>
        <w:t>After downloading updates for the PC app, you may have to re-add it to the firewall exceptions.</w:t>
      </w:r>
    </w:p>
    <w:p w14:paraId="7813ED3C" w14:textId="331DD3CD" w:rsidR="000B42E8" w:rsidRDefault="000B42E8" w:rsidP="000B42E8">
      <w:pPr>
        <w:pStyle w:val="Listenabsatz"/>
        <w:numPr>
          <w:ilvl w:val="0"/>
          <w:numId w:val="24"/>
        </w:numPr>
        <w:rPr>
          <w:lang w:val="en-US"/>
        </w:rPr>
      </w:pPr>
      <w:r>
        <w:rPr>
          <w:lang w:val="en-US"/>
        </w:rPr>
        <w:t>Make sure both devices (PC/Mac and smartphone) are on the same network</w:t>
      </w:r>
      <w:r w:rsidR="00827484">
        <w:rPr>
          <w:lang w:val="en-US"/>
        </w:rPr>
        <w:t>.</w:t>
      </w:r>
    </w:p>
    <w:p w14:paraId="0526A08F" w14:textId="155F78DB" w:rsidR="00827484" w:rsidRDefault="00827484" w:rsidP="00827484">
      <w:pPr>
        <w:pStyle w:val="Listenabsatz"/>
        <w:numPr>
          <w:ilvl w:val="1"/>
          <w:numId w:val="24"/>
        </w:numPr>
        <w:rPr>
          <w:lang w:val="en-US"/>
        </w:rPr>
      </w:pPr>
      <w:r>
        <w:rPr>
          <w:lang w:val="en-US"/>
        </w:rPr>
        <w:t>This means both should be on the same WiFi. If the PC and/or smartphone are connected to your router via cable, that is fine too.</w:t>
      </w:r>
    </w:p>
    <w:p w14:paraId="0AAC26A1" w14:textId="0ACA53E8" w:rsidR="00827484" w:rsidRDefault="00827484" w:rsidP="00827484">
      <w:pPr>
        <w:pStyle w:val="Listenabsatz"/>
        <w:numPr>
          <w:ilvl w:val="1"/>
          <w:numId w:val="24"/>
        </w:numPr>
        <w:rPr>
          <w:lang w:val="en-US"/>
        </w:rPr>
      </w:pPr>
      <w:r>
        <w:rPr>
          <w:lang w:val="en-US"/>
        </w:rPr>
        <w:t>If your router has multiple WiFi networks available, make sure it is the same for your PC and smartphone. Also, try both networks.</w:t>
      </w:r>
    </w:p>
    <w:p w14:paraId="7978D297" w14:textId="3C30731E" w:rsidR="009E58F7" w:rsidRDefault="00827484" w:rsidP="000B42E8">
      <w:pPr>
        <w:pStyle w:val="Listenabsatz"/>
        <w:numPr>
          <w:ilvl w:val="0"/>
          <w:numId w:val="24"/>
        </w:numPr>
        <w:rPr>
          <w:lang w:val="en-US"/>
        </w:rPr>
      </w:pPr>
      <w:r>
        <w:rPr>
          <w:lang w:val="en-US"/>
        </w:rPr>
        <w:t>On Windows, make sure the used network is set to “Private” (see image below).</w:t>
      </w:r>
    </w:p>
    <w:p w14:paraId="5559797A" w14:textId="38A36C54" w:rsidR="00827484" w:rsidRDefault="00827484" w:rsidP="00827484">
      <w:pPr>
        <w:pStyle w:val="Listenabsatz"/>
        <w:numPr>
          <w:ilvl w:val="0"/>
          <w:numId w:val="24"/>
        </w:numPr>
        <w:rPr>
          <w:lang w:val="en-US"/>
        </w:rPr>
      </w:pPr>
      <w:r>
        <w:rPr>
          <w:lang w:val="en-US"/>
        </w:rPr>
        <w:t>Try turning off your Anti-Virus software temporarily.</w:t>
      </w:r>
    </w:p>
    <w:p w14:paraId="707FA8D5" w14:textId="13B834A0" w:rsidR="00827484" w:rsidRDefault="00827484" w:rsidP="00827484">
      <w:pPr>
        <w:pStyle w:val="Listenabsatz"/>
        <w:numPr>
          <w:ilvl w:val="0"/>
          <w:numId w:val="24"/>
        </w:numPr>
        <w:rPr>
          <w:lang w:val="en-US"/>
        </w:rPr>
      </w:pPr>
      <w:r>
        <w:rPr>
          <w:lang w:val="en-US"/>
        </w:rPr>
        <w:t>Check your router settings. Sometimes there are pri</w:t>
      </w:r>
      <w:r w:rsidR="007C149B">
        <w:rPr>
          <w:lang w:val="en-US"/>
        </w:rPr>
        <w:t>vacy settings activated that prevent devices from discovering each other.</w:t>
      </w:r>
    </w:p>
    <w:p w14:paraId="1CC7AC47" w14:textId="7C5B7C87" w:rsidR="007C149B" w:rsidRDefault="007C149B" w:rsidP="00827484">
      <w:pPr>
        <w:pStyle w:val="Listenabsatz"/>
        <w:numPr>
          <w:ilvl w:val="0"/>
          <w:numId w:val="24"/>
        </w:numPr>
        <w:rPr>
          <w:lang w:val="en-US"/>
        </w:rPr>
      </w:pPr>
      <w:r>
        <w:rPr>
          <w:lang w:val="en-US"/>
        </w:rPr>
        <w:t xml:space="preserve">If your smartphone can’t see your PC at all, </w:t>
      </w:r>
      <w:r w:rsidR="00CC2B20">
        <w:rPr>
          <w:lang w:val="en-US"/>
        </w:rPr>
        <w:t>there are issues with your network setup that you’ll need to fix before VTube Studio can work. To test this, use a network discovery / “ping” app and let them run a discovery on your network.</w:t>
      </w:r>
    </w:p>
    <w:p w14:paraId="5CC5326A" w14:textId="4F53ED07" w:rsidR="00CC2B20" w:rsidRDefault="00CC2B20" w:rsidP="00CC2B20">
      <w:pPr>
        <w:pStyle w:val="Listenabsatz"/>
        <w:numPr>
          <w:ilvl w:val="1"/>
          <w:numId w:val="24"/>
        </w:numPr>
        <w:rPr>
          <w:lang w:val="en-US"/>
        </w:rPr>
      </w:pPr>
      <w:r>
        <w:rPr>
          <w:lang w:val="en-US"/>
        </w:rPr>
        <w:t>Just search for “Network Scanner” on the respective smartphone app store. Any of those apps should work.</w:t>
      </w:r>
    </w:p>
    <w:p w14:paraId="61B90620" w14:textId="718CDBEF" w:rsidR="00CC2B20" w:rsidRDefault="00CC2B20" w:rsidP="00CC2B20">
      <w:pPr>
        <w:pStyle w:val="Listenabsatz"/>
        <w:numPr>
          <w:ilvl w:val="1"/>
          <w:numId w:val="24"/>
        </w:numPr>
        <w:rPr>
          <w:lang w:val="en-US"/>
        </w:rPr>
      </w:pPr>
      <w:r>
        <w:rPr>
          <w:lang w:val="en-US"/>
        </w:rPr>
        <w:t>If you run into specific issues, try to Google them first before asking on Discord.</w:t>
      </w:r>
    </w:p>
    <w:p w14:paraId="43DE4461" w14:textId="3995F65F" w:rsidR="00CC2B20" w:rsidRDefault="00CC2B20" w:rsidP="00CC2B20">
      <w:pPr>
        <w:rPr>
          <w:lang w:val="en-US"/>
        </w:rPr>
      </w:pPr>
      <w:r>
        <w:rPr>
          <w:noProof/>
          <w:lang w:val="en-US"/>
        </w:rPr>
        <w:drawing>
          <wp:anchor distT="0" distB="0" distL="114300" distR="114300" simplePos="0" relativeHeight="251661312" behindDoc="1" locked="0" layoutInCell="1" allowOverlap="1" wp14:anchorId="01FAEFF4" wp14:editId="0CB79262">
            <wp:simplePos x="0" y="0"/>
            <wp:positionH relativeFrom="margin">
              <wp:posOffset>-387985</wp:posOffset>
            </wp:positionH>
            <wp:positionV relativeFrom="paragraph">
              <wp:posOffset>193040</wp:posOffset>
            </wp:positionV>
            <wp:extent cx="7416800" cy="4442460"/>
            <wp:effectExtent l="0" t="0" r="0" b="0"/>
            <wp:wrapTight wrapText="bothSides">
              <wp:wrapPolygon edited="0">
                <wp:start x="222" y="370"/>
                <wp:lineTo x="55" y="834"/>
                <wp:lineTo x="0" y="20099"/>
                <wp:lineTo x="111" y="21118"/>
                <wp:lineTo x="166" y="21304"/>
                <wp:lineTo x="12649" y="21304"/>
                <wp:lineTo x="12705" y="21118"/>
                <wp:lineTo x="12816" y="19822"/>
                <wp:lineTo x="18586" y="19822"/>
                <wp:lineTo x="21526" y="19358"/>
                <wp:lineTo x="21526" y="648"/>
                <wp:lineTo x="20749" y="556"/>
                <wp:lineTo x="10097" y="370"/>
                <wp:lineTo x="222" y="37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741680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176A9" w14:textId="46B8C623" w:rsidR="00CC2B20" w:rsidRPr="00CC2B20" w:rsidRDefault="00CC2B20" w:rsidP="00CC2B20">
      <w:pPr>
        <w:rPr>
          <w:lang w:val="en-US"/>
        </w:rPr>
      </w:pPr>
    </w:p>
    <w:p w14:paraId="6279F633" w14:textId="102C7044" w:rsidR="00BE151E" w:rsidRDefault="00BE151E" w:rsidP="00BE151E">
      <w:pPr>
        <w:rPr>
          <w:lang w:val="en-US"/>
        </w:rPr>
      </w:pPr>
    </w:p>
    <w:p w14:paraId="7BE6E98D" w14:textId="3742C999" w:rsidR="00BE151E" w:rsidRDefault="00BE151E" w:rsidP="00BE151E">
      <w:pPr>
        <w:pStyle w:val="berschrift2"/>
        <w:rPr>
          <w:lang w:val="en-US"/>
        </w:rPr>
      </w:pPr>
      <w:bookmarkStart w:id="34" w:name="_Toc56543973"/>
      <w:r>
        <w:rPr>
          <w:lang w:val="en-US"/>
        </w:rPr>
        <w:lastRenderedPageBreak/>
        <w:t>Network Lag Troubleshooting (general)</w:t>
      </w:r>
      <w:bookmarkEnd w:id="34"/>
    </w:p>
    <w:p w14:paraId="649ABD0F" w14:textId="3FE2EF9F" w:rsidR="00BE151E" w:rsidRPr="00BE151E" w:rsidRDefault="00BE151E" w:rsidP="00BE151E">
      <w:pPr>
        <w:rPr>
          <w:sz w:val="12"/>
          <w:szCs w:val="12"/>
          <w:lang w:val="en-US"/>
        </w:rPr>
      </w:pPr>
      <w:r w:rsidRPr="00BE151E">
        <w:rPr>
          <w:sz w:val="12"/>
          <w:szCs w:val="12"/>
          <w:lang w:val="en-US"/>
        </w:rPr>
        <w:t xml:space="preserve"> </w:t>
      </w:r>
    </w:p>
    <w:p w14:paraId="09C210F5" w14:textId="3DE88B5F" w:rsidR="00A25F1C" w:rsidRDefault="00BE151E" w:rsidP="00BE151E">
      <w:pPr>
        <w:rPr>
          <w:lang w:val="en-US"/>
        </w:rPr>
      </w:pPr>
      <w:r>
        <w:rPr>
          <w:lang w:val="en-US"/>
        </w:rPr>
        <w:t xml:space="preserve">If you experience lag or short breaks/freezes when streaming to PC, </w:t>
      </w:r>
      <w:r w:rsidR="00A25F1C">
        <w:rPr>
          <w:lang w:val="en-US"/>
        </w:rPr>
        <w:t>work through the following list:</w:t>
      </w:r>
    </w:p>
    <w:p w14:paraId="5BCA5638" w14:textId="208F0926" w:rsidR="00254D09" w:rsidRPr="00254D09" w:rsidRDefault="00254D09" w:rsidP="00A25F1C">
      <w:pPr>
        <w:numPr>
          <w:ilvl w:val="0"/>
          <w:numId w:val="25"/>
        </w:numPr>
        <w:spacing w:before="100" w:beforeAutospacing="1" w:after="100" w:afterAutospacing="1"/>
        <w:rPr>
          <w:rFonts w:eastAsia="Times New Roman"/>
          <w:color w:val="auto"/>
          <w:kern w:val="0"/>
          <w:lang w:val="en-US"/>
        </w:rPr>
      </w:pPr>
      <w:r>
        <w:rPr>
          <w:lang w:val="en-US"/>
        </w:rPr>
        <w:t>First, t</w:t>
      </w:r>
      <w:r w:rsidRPr="00A25F1C">
        <w:rPr>
          <w:lang w:val="en-US"/>
        </w:rPr>
        <w:t>ry restarting your router. That sometimes helps.</w:t>
      </w:r>
    </w:p>
    <w:p w14:paraId="7CE74C30" w14:textId="034DD3FD" w:rsidR="00A25F1C" w:rsidRPr="00A25F1C" w:rsidRDefault="00A25F1C" w:rsidP="00A25F1C">
      <w:pPr>
        <w:numPr>
          <w:ilvl w:val="0"/>
          <w:numId w:val="25"/>
        </w:numPr>
        <w:spacing w:before="100" w:beforeAutospacing="1" w:after="100" w:afterAutospacing="1"/>
        <w:rPr>
          <w:rFonts w:eastAsia="Times New Roman"/>
          <w:color w:val="auto"/>
          <w:kern w:val="0"/>
          <w:lang w:val="en-US"/>
        </w:rPr>
      </w:pPr>
      <w:r w:rsidRPr="00A25F1C">
        <w:rPr>
          <w:lang w:val="en-US"/>
        </w:rPr>
        <w:t>Are you on WiFi?</w:t>
      </w:r>
    </w:p>
    <w:p w14:paraId="7FECD86A" w14:textId="77777777" w:rsidR="00A25F1C" w:rsidRPr="00A25F1C" w:rsidRDefault="00A25F1C" w:rsidP="00A25F1C">
      <w:pPr>
        <w:numPr>
          <w:ilvl w:val="1"/>
          <w:numId w:val="25"/>
        </w:numPr>
        <w:spacing w:before="100" w:beforeAutospacing="1" w:after="100" w:afterAutospacing="1"/>
        <w:rPr>
          <w:rFonts w:eastAsia="Times New Roman"/>
          <w:color w:val="auto"/>
          <w:kern w:val="0"/>
          <w:lang w:val="en-US"/>
        </w:rPr>
      </w:pPr>
      <w:r>
        <w:rPr>
          <w:lang w:val="en-US"/>
        </w:rPr>
        <w:t>In some extreme cases, y</w:t>
      </w:r>
      <w:r w:rsidRPr="00A25F1C">
        <w:rPr>
          <w:lang w:val="en-US"/>
        </w:rPr>
        <w:t xml:space="preserve">our WiFi reception may cause lag or even very long (multiple seconds) delays in packets being sent over your network. Make sure you use 5GHz WiFi and not 2.4 as depending on your environment, 2.4 </w:t>
      </w:r>
      <w:proofErr w:type="spellStart"/>
      <w:r w:rsidRPr="00A25F1C">
        <w:rPr>
          <w:lang w:val="en-US"/>
        </w:rPr>
        <w:t>Ghz</w:t>
      </w:r>
      <w:proofErr w:type="spellEnd"/>
      <w:r w:rsidRPr="00A25F1C">
        <w:rPr>
          <w:lang w:val="en-US"/>
        </w:rPr>
        <w:t xml:space="preserve"> WiFi can have wildly unstable latency.</w:t>
      </w:r>
    </w:p>
    <w:p w14:paraId="1381687A" w14:textId="3A30DF21" w:rsidR="00A25F1C" w:rsidRPr="00A25F1C" w:rsidRDefault="00A25F1C" w:rsidP="00A25F1C">
      <w:pPr>
        <w:numPr>
          <w:ilvl w:val="1"/>
          <w:numId w:val="25"/>
        </w:numPr>
        <w:spacing w:before="100" w:beforeAutospacing="1" w:after="100" w:afterAutospacing="1"/>
        <w:rPr>
          <w:rFonts w:eastAsia="Times New Roman"/>
          <w:color w:val="auto"/>
          <w:kern w:val="0"/>
          <w:lang w:val="en-US"/>
        </w:rPr>
      </w:pPr>
      <w:r w:rsidRPr="00A25F1C">
        <w:rPr>
          <w:lang w:val="en-US"/>
        </w:rPr>
        <w:t>With WiFi, the latency still shouldn’t be higher than 10 milliseconds.</w:t>
      </w:r>
    </w:p>
    <w:p w14:paraId="6D412B90" w14:textId="617FEA56" w:rsidR="00BE151E" w:rsidRPr="00254D09" w:rsidRDefault="00A25F1C" w:rsidP="00254D09">
      <w:pPr>
        <w:numPr>
          <w:ilvl w:val="0"/>
          <w:numId w:val="25"/>
        </w:numPr>
        <w:spacing w:before="100" w:beforeAutospacing="1" w:after="100" w:afterAutospacing="1"/>
        <w:rPr>
          <w:lang w:val="en-US"/>
        </w:rPr>
      </w:pPr>
      <w:r w:rsidRPr="00A25F1C">
        <w:rPr>
          <w:lang w:val="en-US"/>
        </w:rPr>
        <w:t xml:space="preserve">If possible, use wired LAN connection instead of WiFi. This will give you a lag-free, 1-ms latency connection. You can use wired LAN on your smartphone using an adapter such as </w:t>
      </w:r>
      <w:hyperlink r:id="rId81" w:history="1">
        <w:r w:rsidRPr="00A25F1C">
          <w:rPr>
            <w:rStyle w:val="Hyperlink"/>
            <w:lang w:val="en-US"/>
          </w:rPr>
          <w:t>this one for Android (USB-C)</w:t>
        </w:r>
      </w:hyperlink>
      <w:r w:rsidRPr="00A25F1C">
        <w:rPr>
          <w:lang w:val="en-US"/>
        </w:rPr>
        <w:t xml:space="preserve"> or </w:t>
      </w:r>
      <w:hyperlink r:id="rId82" w:history="1">
        <w:r w:rsidRPr="00A25F1C">
          <w:rPr>
            <w:rStyle w:val="Hyperlink"/>
            <w:lang w:val="en-US"/>
          </w:rPr>
          <w:t>this one for iPhone</w:t>
        </w:r>
      </w:hyperlink>
      <w:r w:rsidRPr="00A25F1C">
        <w:rPr>
          <w:lang w:val="en-US"/>
        </w:rPr>
        <w:t>.</w:t>
      </w:r>
    </w:p>
    <w:p w14:paraId="5C7A5FFF" w14:textId="69FED519" w:rsidR="00254D09" w:rsidRDefault="00254D09" w:rsidP="00BE151E">
      <w:pPr>
        <w:numPr>
          <w:ilvl w:val="0"/>
          <w:numId w:val="25"/>
        </w:numPr>
        <w:spacing w:before="100" w:beforeAutospacing="1" w:after="100" w:afterAutospacing="1"/>
        <w:rPr>
          <w:lang w:val="en-US"/>
        </w:rPr>
      </w:pPr>
      <w:r>
        <w:rPr>
          <w:lang w:val="en-US"/>
        </w:rPr>
        <w:t>Try changing the WiFi-channel that your router uses. When there are routers nearby sending on the same channel, this will cause lag/packet drop issues.</w:t>
      </w:r>
    </w:p>
    <w:p w14:paraId="580987D5" w14:textId="78969752" w:rsidR="005E6645" w:rsidRPr="008B6FCD" w:rsidRDefault="005E6645" w:rsidP="00BE151E">
      <w:pPr>
        <w:numPr>
          <w:ilvl w:val="0"/>
          <w:numId w:val="25"/>
        </w:numPr>
        <w:spacing w:before="100" w:beforeAutospacing="1" w:after="100" w:afterAutospacing="1"/>
        <w:rPr>
          <w:lang w:val="en-US"/>
        </w:rPr>
      </w:pPr>
      <w:r>
        <w:rPr>
          <w:lang w:val="en-US"/>
        </w:rPr>
        <w:t>If nothing helps, try out “ping” / “network analyzer” apps from your smartphone app store to analyze the network connection between your smartphone and PC. This often helps you understand when/why the freezes occur.</w:t>
      </w:r>
    </w:p>
    <w:p w14:paraId="2058EE2B" w14:textId="1AEAC661" w:rsidR="00BE151E" w:rsidRDefault="00BE151E" w:rsidP="00BE151E">
      <w:pPr>
        <w:pStyle w:val="berschrift2"/>
        <w:rPr>
          <w:lang w:val="en-US"/>
        </w:rPr>
      </w:pPr>
      <w:bookmarkStart w:id="35" w:name="_Toc56543974"/>
      <w:r>
        <w:rPr>
          <w:lang w:val="en-US"/>
        </w:rPr>
        <w:t>Network Lag Troubleshooting (macOS and iPhone)</w:t>
      </w:r>
      <w:bookmarkEnd w:id="35"/>
    </w:p>
    <w:p w14:paraId="0EB5A00C" w14:textId="35CACB38" w:rsidR="00BE151E" w:rsidRPr="00BE151E" w:rsidRDefault="00BE151E" w:rsidP="00BE151E">
      <w:pPr>
        <w:rPr>
          <w:sz w:val="12"/>
          <w:szCs w:val="12"/>
          <w:lang w:val="en-US"/>
        </w:rPr>
      </w:pPr>
      <w:r w:rsidRPr="00BE151E">
        <w:rPr>
          <w:sz w:val="12"/>
          <w:szCs w:val="12"/>
          <w:lang w:val="en-US"/>
        </w:rPr>
        <w:t xml:space="preserve"> </w:t>
      </w:r>
    </w:p>
    <w:p w14:paraId="7890AAF4" w14:textId="5915BEE1" w:rsidR="00BE151E" w:rsidRPr="00BE151E" w:rsidRDefault="00B302C7" w:rsidP="00E82B20">
      <w:pPr>
        <w:rPr>
          <w:lang w:val="en-US"/>
        </w:rPr>
      </w:pPr>
      <w:r>
        <w:rPr>
          <w:lang w:val="en-US"/>
        </w:rPr>
        <w:t>If you are on macOS and iOS, there might be some other causes:</w:t>
      </w:r>
      <w:r w:rsidR="00BE151E">
        <w:rPr>
          <w:lang w:val="en-US"/>
        </w:rPr>
        <w:t xml:space="preserve"> </w:t>
      </w:r>
    </w:p>
    <w:p w14:paraId="7D3F1A88" w14:textId="77777777" w:rsidR="00B302C7" w:rsidRPr="00B302C7" w:rsidRDefault="008B6FCD" w:rsidP="008B6FCD">
      <w:pPr>
        <w:numPr>
          <w:ilvl w:val="0"/>
          <w:numId w:val="26"/>
        </w:numPr>
        <w:spacing w:before="100" w:beforeAutospacing="1" w:after="100" w:afterAutospacing="1"/>
        <w:rPr>
          <w:rFonts w:eastAsia="Times New Roman"/>
          <w:color w:val="auto"/>
          <w:kern w:val="0"/>
          <w:lang w:val="en-US"/>
        </w:rPr>
      </w:pPr>
      <w:r w:rsidRPr="008B6FCD">
        <w:rPr>
          <w:lang w:val="en-US"/>
        </w:rPr>
        <w:t xml:space="preserve">Turn off location services, they will cause lag spikes periodically when your Mac scans your environment for WiFi networks. </w:t>
      </w:r>
      <w:r w:rsidRPr="00B302C7">
        <w:rPr>
          <w:lang w:val="en-US"/>
        </w:rPr>
        <w:t xml:space="preserve">To turn that off, follow </w:t>
      </w:r>
      <w:hyperlink r:id="rId83" w:history="1">
        <w:r w:rsidRPr="00B302C7">
          <w:rPr>
            <w:rStyle w:val="Hyperlink"/>
            <w:lang w:val="en-US"/>
          </w:rPr>
          <w:t>this guide</w:t>
        </w:r>
      </w:hyperlink>
      <w:r w:rsidRPr="00B302C7">
        <w:rPr>
          <w:lang w:val="en-US"/>
        </w:rPr>
        <w:t>.</w:t>
      </w:r>
      <w:r w:rsidR="00B302C7">
        <w:rPr>
          <w:lang w:val="en-US"/>
        </w:rPr>
        <w:t xml:space="preserve"> </w:t>
      </w:r>
    </w:p>
    <w:p w14:paraId="524D237D" w14:textId="301ED9E0" w:rsidR="00B302C7" w:rsidRPr="00B302C7" w:rsidRDefault="00910015" w:rsidP="00B302C7">
      <w:pPr>
        <w:numPr>
          <w:ilvl w:val="1"/>
          <w:numId w:val="26"/>
        </w:numPr>
        <w:spacing w:before="100" w:beforeAutospacing="1" w:after="100" w:afterAutospacing="1"/>
        <w:rPr>
          <w:rFonts w:eastAsia="Times New Roman"/>
          <w:color w:val="auto"/>
          <w:kern w:val="0"/>
          <w:lang w:val="en-US"/>
        </w:rPr>
      </w:pPr>
      <w:hyperlink r:id="rId84" w:history="1">
        <w:r w:rsidR="00B302C7" w:rsidRPr="00202D2C">
          <w:rPr>
            <w:rStyle w:val="Hyperlink"/>
            <w:lang w:val="en-US"/>
          </w:rPr>
          <w:t>https://osxdaily.com/2018/08/20/disable-location-services-mac/</w:t>
        </w:r>
      </w:hyperlink>
      <w:r w:rsidR="00B302C7">
        <w:rPr>
          <w:rFonts w:eastAsia="Times New Roman"/>
          <w:color w:val="auto"/>
          <w:kern w:val="0"/>
          <w:lang w:val="en-US"/>
        </w:rPr>
        <w:t xml:space="preserve"> </w:t>
      </w:r>
    </w:p>
    <w:p w14:paraId="1754A652" w14:textId="6D4B87C9" w:rsidR="008B6FCD" w:rsidRDefault="008B6FCD" w:rsidP="008B6FCD">
      <w:pPr>
        <w:numPr>
          <w:ilvl w:val="0"/>
          <w:numId w:val="26"/>
        </w:numPr>
        <w:spacing w:before="100" w:beforeAutospacing="1" w:after="100" w:afterAutospacing="1"/>
        <w:rPr>
          <w:lang w:val="en-US"/>
        </w:rPr>
      </w:pPr>
      <w:r w:rsidRPr="008B6FCD">
        <w:rPr>
          <w:lang w:val="en-US"/>
        </w:rPr>
        <w:t xml:space="preserve">If you’re using WiFi, remove all unused WiFi-Networks from your list of known networks on both iPhone and Mac to stop them from scanning for them constantly. </w:t>
      </w:r>
      <w:r w:rsidRPr="00B302C7">
        <w:rPr>
          <w:lang w:val="en-US"/>
        </w:rPr>
        <w:t xml:space="preserve">You can follow </w:t>
      </w:r>
      <w:hyperlink r:id="rId85" w:history="1">
        <w:r w:rsidRPr="00B302C7">
          <w:rPr>
            <w:rStyle w:val="Hyperlink"/>
            <w:lang w:val="en-US"/>
          </w:rPr>
          <w:t>this guide</w:t>
        </w:r>
      </w:hyperlink>
      <w:r w:rsidRPr="00B302C7">
        <w:rPr>
          <w:lang w:val="en-US"/>
        </w:rPr>
        <w:t>.</w:t>
      </w:r>
    </w:p>
    <w:p w14:paraId="7A369DB5" w14:textId="038768E2" w:rsidR="00B302C7" w:rsidRDefault="00910015" w:rsidP="00B302C7">
      <w:pPr>
        <w:numPr>
          <w:ilvl w:val="1"/>
          <w:numId w:val="26"/>
        </w:numPr>
        <w:spacing w:before="100" w:beforeAutospacing="1" w:after="100" w:afterAutospacing="1"/>
        <w:rPr>
          <w:lang w:val="en-US"/>
        </w:rPr>
      </w:pPr>
      <w:hyperlink r:id="rId86" w:history="1">
        <w:r w:rsidR="00B302C7" w:rsidRPr="00202D2C">
          <w:rPr>
            <w:rStyle w:val="Hyperlink"/>
            <w:lang w:val="en-US"/>
          </w:rPr>
          <w:t>https://9to5mac.com/2018/07/20/mac-how-to-forget-wireless-networks/</w:t>
        </w:r>
      </w:hyperlink>
    </w:p>
    <w:p w14:paraId="257D4A11" w14:textId="59F07EA0" w:rsidR="008B6FCD" w:rsidRPr="00B302C7" w:rsidRDefault="008B6FCD" w:rsidP="008B6FCD">
      <w:pPr>
        <w:numPr>
          <w:ilvl w:val="0"/>
          <w:numId w:val="26"/>
        </w:numPr>
        <w:spacing w:before="100" w:beforeAutospacing="1" w:after="100" w:afterAutospacing="1"/>
        <w:rPr>
          <w:lang w:val="en-US"/>
        </w:rPr>
      </w:pPr>
      <w:r w:rsidRPr="008B6FCD">
        <w:rPr>
          <w:lang w:val="en-US"/>
        </w:rPr>
        <w:t xml:space="preserve">When using iPhone and MacBook on WiFi: </w:t>
      </w:r>
      <w:r w:rsidRPr="008B6FCD">
        <w:rPr>
          <w:rStyle w:val="Fett"/>
          <w:lang w:val="en-US"/>
        </w:rPr>
        <w:t xml:space="preserve">Very important to turn off </w:t>
      </w:r>
      <w:proofErr w:type="spellStart"/>
      <w:r w:rsidRPr="008B6FCD">
        <w:rPr>
          <w:rStyle w:val="Fett"/>
          <w:lang w:val="en-US"/>
        </w:rPr>
        <w:t>AirDrop</w:t>
      </w:r>
      <w:proofErr w:type="spellEnd"/>
      <w:r w:rsidRPr="008B6FCD">
        <w:rPr>
          <w:rStyle w:val="Fett"/>
          <w:lang w:val="en-US"/>
        </w:rPr>
        <w:t xml:space="preserve"> on the </w:t>
      </w:r>
      <w:proofErr w:type="spellStart"/>
      <w:r w:rsidRPr="008B6FCD">
        <w:rPr>
          <w:rStyle w:val="Fett"/>
          <w:lang w:val="en-US"/>
        </w:rPr>
        <w:t>Macbook</w:t>
      </w:r>
      <w:proofErr w:type="spellEnd"/>
      <w:r w:rsidRPr="008B6FCD">
        <w:rPr>
          <w:lang w:val="en-US"/>
        </w:rPr>
        <w:t xml:space="preserve">, because it </w:t>
      </w:r>
      <w:r w:rsidRPr="008B6FCD">
        <w:rPr>
          <w:rStyle w:val="Fett"/>
          <w:lang w:val="en-US"/>
        </w:rPr>
        <w:t>WILL</w:t>
      </w:r>
      <w:r w:rsidRPr="008B6FCD">
        <w:rPr>
          <w:lang w:val="en-US"/>
        </w:rPr>
        <w:t xml:space="preserve"> cause massive lag spikes when the iPhone is close to the Mac. </w:t>
      </w:r>
      <w:r w:rsidRPr="00B302C7">
        <w:rPr>
          <w:lang w:val="en-US"/>
        </w:rPr>
        <w:t xml:space="preserve">Open a console and type: </w:t>
      </w:r>
    </w:p>
    <w:p w14:paraId="528F4372" w14:textId="77777777" w:rsidR="008B6FCD" w:rsidRDefault="008B6FCD" w:rsidP="008B6FCD">
      <w:pPr>
        <w:numPr>
          <w:ilvl w:val="1"/>
          <w:numId w:val="26"/>
        </w:numPr>
        <w:spacing w:before="100" w:beforeAutospacing="1" w:after="100" w:afterAutospacing="1"/>
      </w:pPr>
      <w:proofErr w:type="spellStart"/>
      <w:r>
        <w:rPr>
          <w:rStyle w:val="Fett"/>
        </w:rPr>
        <w:t>sudo</w:t>
      </w:r>
      <w:proofErr w:type="spellEnd"/>
      <w:r>
        <w:rPr>
          <w:rStyle w:val="Fett"/>
        </w:rPr>
        <w:t xml:space="preserve"> </w:t>
      </w:r>
      <w:proofErr w:type="spellStart"/>
      <w:r>
        <w:rPr>
          <w:rStyle w:val="Fett"/>
        </w:rPr>
        <w:t>ifconfig</w:t>
      </w:r>
      <w:proofErr w:type="spellEnd"/>
      <w:r>
        <w:rPr>
          <w:rStyle w:val="Fett"/>
        </w:rPr>
        <w:t xml:space="preserve"> awdl0 down</w:t>
      </w:r>
    </w:p>
    <w:p w14:paraId="5D1B3B03" w14:textId="77777777" w:rsidR="008B6FCD" w:rsidRPr="008B6FCD" w:rsidRDefault="008B6FCD" w:rsidP="008B6FCD">
      <w:pPr>
        <w:numPr>
          <w:ilvl w:val="0"/>
          <w:numId w:val="26"/>
        </w:numPr>
        <w:spacing w:before="100" w:beforeAutospacing="1" w:after="100" w:afterAutospacing="1"/>
        <w:rPr>
          <w:lang w:val="en-US"/>
        </w:rPr>
      </w:pPr>
      <w:r w:rsidRPr="008B6FCD">
        <w:rPr>
          <w:lang w:val="en-US"/>
        </w:rPr>
        <w:t xml:space="preserve">Later, when you’re done streaming, you can turn it back on by rebooting your Mac or typing this in a console: </w:t>
      </w:r>
    </w:p>
    <w:p w14:paraId="78B3D0AE" w14:textId="77777777" w:rsidR="008B6FCD" w:rsidRDefault="008B6FCD" w:rsidP="008B6FCD">
      <w:pPr>
        <w:numPr>
          <w:ilvl w:val="1"/>
          <w:numId w:val="26"/>
        </w:numPr>
        <w:spacing w:before="100" w:beforeAutospacing="1" w:after="100" w:afterAutospacing="1"/>
      </w:pPr>
      <w:proofErr w:type="spellStart"/>
      <w:r>
        <w:rPr>
          <w:rStyle w:val="Fett"/>
        </w:rPr>
        <w:t>sudo</w:t>
      </w:r>
      <w:proofErr w:type="spellEnd"/>
      <w:r>
        <w:rPr>
          <w:rStyle w:val="Fett"/>
        </w:rPr>
        <w:t xml:space="preserve"> </w:t>
      </w:r>
      <w:proofErr w:type="spellStart"/>
      <w:r>
        <w:rPr>
          <w:rStyle w:val="Fett"/>
        </w:rPr>
        <w:t>ifconfig</w:t>
      </w:r>
      <w:proofErr w:type="spellEnd"/>
      <w:r>
        <w:rPr>
          <w:rStyle w:val="Fett"/>
        </w:rPr>
        <w:t xml:space="preserve"> awdl0 </w:t>
      </w:r>
      <w:proofErr w:type="spellStart"/>
      <w:r>
        <w:rPr>
          <w:rStyle w:val="Fett"/>
        </w:rPr>
        <w:t>up</w:t>
      </w:r>
      <w:proofErr w:type="spellEnd"/>
    </w:p>
    <w:p w14:paraId="2559A750" w14:textId="7E2EE0C2" w:rsidR="008B6FCD" w:rsidRDefault="008B6FCD" w:rsidP="008B6FCD">
      <w:pPr>
        <w:numPr>
          <w:ilvl w:val="0"/>
          <w:numId w:val="26"/>
        </w:numPr>
        <w:spacing w:before="100" w:beforeAutospacing="1" w:after="100" w:afterAutospacing="1"/>
        <w:rPr>
          <w:lang w:val="en-US"/>
        </w:rPr>
      </w:pPr>
      <w:r w:rsidRPr="008B6FCD">
        <w:rPr>
          <w:lang w:val="en-US"/>
        </w:rPr>
        <w:t xml:space="preserve">Turning off Bluetooth on your Mac and iPhone can also help. You can follow </w:t>
      </w:r>
      <w:hyperlink r:id="rId87" w:history="1">
        <w:r w:rsidRPr="008B6FCD">
          <w:rPr>
            <w:rStyle w:val="Hyperlink"/>
            <w:lang w:val="en-US"/>
          </w:rPr>
          <w:t>this guide</w:t>
        </w:r>
      </w:hyperlink>
      <w:r w:rsidRPr="008B6FCD">
        <w:rPr>
          <w:lang w:val="en-US"/>
        </w:rPr>
        <w:t xml:space="preserve"> to turn of Bluetooth on your Mac.</w:t>
      </w:r>
    </w:p>
    <w:p w14:paraId="67717646" w14:textId="5EE53240" w:rsidR="00B302C7" w:rsidRPr="008B6FCD" w:rsidRDefault="00910015" w:rsidP="00B302C7">
      <w:pPr>
        <w:numPr>
          <w:ilvl w:val="1"/>
          <w:numId w:val="26"/>
        </w:numPr>
        <w:spacing w:before="100" w:beforeAutospacing="1" w:after="100" w:afterAutospacing="1"/>
        <w:rPr>
          <w:lang w:val="en-US"/>
        </w:rPr>
      </w:pPr>
      <w:hyperlink r:id="rId88" w:history="1">
        <w:r w:rsidR="00B302C7" w:rsidRPr="00202D2C">
          <w:rPr>
            <w:rStyle w:val="Hyperlink"/>
            <w:lang w:val="en-US"/>
          </w:rPr>
          <w:t>https://support.apple.com/guide/mac-help/turn-bluetooth-on-or-off-blth1008/mac</w:t>
        </w:r>
      </w:hyperlink>
      <w:r w:rsidR="00B302C7">
        <w:rPr>
          <w:lang w:val="en-US"/>
        </w:rPr>
        <w:t xml:space="preserve"> </w:t>
      </w:r>
    </w:p>
    <w:p w14:paraId="211F62D3" w14:textId="77777777" w:rsidR="00BE151E" w:rsidRPr="00BE151E" w:rsidRDefault="00BE151E" w:rsidP="00E82B20">
      <w:pPr>
        <w:rPr>
          <w:lang w:val="en-US"/>
        </w:rPr>
      </w:pPr>
    </w:p>
    <w:p w14:paraId="5E82A40A" w14:textId="77777777" w:rsidR="00BE151E" w:rsidRPr="00BE151E" w:rsidRDefault="00BE151E" w:rsidP="00E82B20">
      <w:pPr>
        <w:rPr>
          <w:lang w:val="en-US"/>
        </w:rPr>
      </w:pPr>
    </w:p>
    <w:p w14:paraId="16E10DB9" w14:textId="77777777" w:rsidR="00BE151E" w:rsidRPr="00BE151E" w:rsidRDefault="00BE151E" w:rsidP="00E82B20">
      <w:pPr>
        <w:rPr>
          <w:lang w:val="en-US"/>
        </w:rPr>
      </w:pPr>
    </w:p>
    <w:p w14:paraId="4AF9476D" w14:textId="77777777" w:rsidR="00BE151E" w:rsidRPr="00BE151E" w:rsidRDefault="00BE151E" w:rsidP="00E82B20">
      <w:pPr>
        <w:rPr>
          <w:lang w:val="en-US"/>
        </w:rPr>
      </w:pPr>
    </w:p>
    <w:p w14:paraId="281220AA" w14:textId="77777777" w:rsidR="00BE151E" w:rsidRPr="00BE151E" w:rsidRDefault="00BE151E" w:rsidP="00E82B20">
      <w:pPr>
        <w:rPr>
          <w:lang w:val="en-US"/>
        </w:rPr>
      </w:pPr>
    </w:p>
    <w:p w14:paraId="5F656FF4" w14:textId="77777777" w:rsidR="00BE151E" w:rsidRPr="00BE151E" w:rsidRDefault="00BE151E" w:rsidP="00E82B20">
      <w:pPr>
        <w:rPr>
          <w:lang w:val="en-US"/>
        </w:rPr>
      </w:pPr>
    </w:p>
    <w:p w14:paraId="6CA80661" w14:textId="77777777" w:rsidR="00BE151E" w:rsidRPr="00BE151E" w:rsidRDefault="00BE151E" w:rsidP="00E82B20">
      <w:pPr>
        <w:rPr>
          <w:lang w:val="en-US"/>
        </w:rPr>
      </w:pPr>
    </w:p>
    <w:p w14:paraId="5E093BAA" w14:textId="77777777" w:rsidR="00BE151E" w:rsidRPr="00BE151E" w:rsidRDefault="00BE151E" w:rsidP="00E82B20">
      <w:pPr>
        <w:rPr>
          <w:lang w:val="en-US"/>
        </w:rPr>
      </w:pPr>
    </w:p>
    <w:p w14:paraId="562FB6B9" w14:textId="77777777" w:rsidR="00BE151E" w:rsidRPr="00BE151E" w:rsidRDefault="00BE151E" w:rsidP="00E82B20">
      <w:pPr>
        <w:rPr>
          <w:lang w:val="en-US"/>
        </w:rPr>
      </w:pPr>
    </w:p>
    <w:p w14:paraId="2F3536BA" w14:textId="77777777" w:rsidR="00BE151E" w:rsidRPr="00BE151E" w:rsidRDefault="00BE151E" w:rsidP="00E82B20">
      <w:pPr>
        <w:rPr>
          <w:lang w:val="en-US"/>
        </w:rPr>
      </w:pPr>
    </w:p>
    <w:p w14:paraId="28BB208B" w14:textId="77777777" w:rsidR="00BE151E" w:rsidRPr="00BE151E" w:rsidRDefault="00BE151E" w:rsidP="00E82B20">
      <w:pPr>
        <w:rPr>
          <w:lang w:val="en-US"/>
        </w:rPr>
      </w:pPr>
    </w:p>
    <w:p w14:paraId="729D05A0" w14:textId="77777777" w:rsidR="00BE151E" w:rsidRPr="00BE151E" w:rsidRDefault="00BE151E" w:rsidP="00E82B20">
      <w:pPr>
        <w:rPr>
          <w:lang w:val="en-US"/>
        </w:rPr>
      </w:pPr>
    </w:p>
    <w:p w14:paraId="1839B74D" w14:textId="77777777" w:rsidR="00BE151E" w:rsidRPr="00BE151E" w:rsidRDefault="00BE151E" w:rsidP="00E82B20">
      <w:pPr>
        <w:rPr>
          <w:lang w:val="en-US"/>
        </w:rPr>
      </w:pPr>
    </w:p>
    <w:p w14:paraId="393764FD" w14:textId="77777777" w:rsidR="00BE151E" w:rsidRPr="00BE151E" w:rsidRDefault="00BE151E" w:rsidP="00E82B20">
      <w:pPr>
        <w:rPr>
          <w:lang w:val="en-US"/>
        </w:rPr>
      </w:pPr>
    </w:p>
    <w:p w14:paraId="61618144" w14:textId="74A8F46D" w:rsidR="006A3CC2" w:rsidRPr="00D17908" w:rsidRDefault="006A3CC2" w:rsidP="006A3CC2">
      <w:pPr>
        <w:rPr>
          <w:lang w:val="en-DE"/>
        </w:rPr>
      </w:pPr>
    </w:p>
    <w:p w14:paraId="30681D5B" w14:textId="77777777" w:rsidR="006A3CC2" w:rsidRPr="00E82B20" w:rsidRDefault="006A3CC2" w:rsidP="006A3CC2">
      <w:pPr>
        <w:rPr>
          <w:lang w:val="en-DE"/>
        </w:rPr>
      </w:pPr>
    </w:p>
    <w:p w14:paraId="253AFBEF" w14:textId="2A6F7E4B" w:rsidR="006A3CC2" w:rsidRPr="005E6645" w:rsidRDefault="006A3CC2" w:rsidP="006A3CC2">
      <w:pPr>
        <w:pStyle w:val="berschrift1"/>
        <w:rPr>
          <w:caps w:val="0"/>
          <w:sz w:val="26"/>
          <w:szCs w:val="26"/>
          <w:lang w:val="en-US"/>
        </w:rPr>
      </w:pPr>
      <w:bookmarkStart w:id="36" w:name="_Toc56543975"/>
      <w:r w:rsidRPr="005E6645">
        <w:rPr>
          <w:caps w:val="0"/>
          <w:sz w:val="26"/>
          <w:szCs w:val="26"/>
          <w:lang w:val="en-US"/>
        </w:rPr>
        <w:lastRenderedPageBreak/>
        <w:t>VTube Studio</w:t>
      </w:r>
      <w:r w:rsidR="001F3EBC" w:rsidRPr="005E6645">
        <w:rPr>
          <w:caps w:val="0"/>
          <w:sz w:val="26"/>
          <w:szCs w:val="26"/>
          <w:lang w:val="en-US"/>
        </w:rPr>
        <w:t xml:space="preserve"> Files and</w:t>
      </w:r>
      <w:r w:rsidRPr="005E6645">
        <w:rPr>
          <w:caps w:val="0"/>
          <w:sz w:val="26"/>
          <w:szCs w:val="26"/>
          <w:lang w:val="en-US"/>
        </w:rPr>
        <w:t xml:space="preserve"> File Format</w:t>
      </w:r>
      <w:bookmarkEnd w:id="36"/>
    </w:p>
    <w:p w14:paraId="45B752FB" w14:textId="77777777" w:rsidR="002068D6" w:rsidRPr="00886F41" w:rsidRDefault="002068D6" w:rsidP="002068D6">
      <w:pPr>
        <w:rPr>
          <w:sz w:val="12"/>
          <w:szCs w:val="12"/>
          <w:lang w:val="en-US"/>
        </w:rPr>
      </w:pPr>
    </w:p>
    <w:p w14:paraId="390E900B" w14:textId="08599206" w:rsidR="00B66510" w:rsidRDefault="002068D6" w:rsidP="002068D6">
      <w:pPr>
        <w:rPr>
          <w:lang w:val="en-US"/>
        </w:rPr>
      </w:pPr>
      <w:r w:rsidRPr="002068D6">
        <w:rPr>
          <w:lang w:val="en-US"/>
        </w:rPr>
        <w:t>All files VTube Studio g</w:t>
      </w:r>
      <w:r>
        <w:rPr>
          <w:lang w:val="en-US"/>
        </w:rPr>
        <w:t>enerates to save your model setup and meta data are fully human-readable, not encrypted and use a JSON format.</w:t>
      </w:r>
    </w:p>
    <w:p w14:paraId="6F43B842" w14:textId="1400B224" w:rsidR="00B66510" w:rsidRDefault="00B66510" w:rsidP="002068D6">
      <w:pPr>
        <w:rPr>
          <w:lang w:val="en-US"/>
        </w:rPr>
      </w:pPr>
    </w:p>
    <w:p w14:paraId="4BC70D39" w14:textId="5BD00597" w:rsidR="00B66510" w:rsidRDefault="00B66510" w:rsidP="002068D6">
      <w:pPr>
        <w:rPr>
          <w:lang w:val="en-US"/>
        </w:rPr>
      </w:pPr>
      <w:r>
        <w:rPr>
          <w:lang w:val="en-US"/>
        </w:rPr>
        <w:t>Currently, VTube Studio saves all model-related configuration data in a file right next to your Live2D model. The file is called:</w:t>
      </w:r>
    </w:p>
    <w:p w14:paraId="567362B2" w14:textId="77777777" w:rsidR="00B66510" w:rsidRDefault="00B66510" w:rsidP="002068D6">
      <w:pPr>
        <w:rPr>
          <w:lang w:val="en-US"/>
        </w:rPr>
      </w:pPr>
    </w:p>
    <w:p w14:paraId="79BED3C9" w14:textId="4046A38D" w:rsidR="00B66510" w:rsidRPr="00B66510" w:rsidRDefault="00B66510" w:rsidP="002068D6">
      <w:pPr>
        <w:rPr>
          <w:b/>
          <w:lang w:val="en-US"/>
        </w:rPr>
      </w:pPr>
      <w:r w:rsidRPr="00B66510">
        <w:rPr>
          <w:b/>
          <w:i/>
          <w:iCs/>
          <w:lang w:val="en-US"/>
        </w:rPr>
        <w:t>&lt;Your-Live2D-Model-</w:t>
      </w:r>
      <w:proofErr w:type="gramStart"/>
      <w:r w:rsidRPr="00B66510">
        <w:rPr>
          <w:b/>
          <w:i/>
          <w:iCs/>
          <w:lang w:val="en-US"/>
        </w:rPr>
        <w:t>Name&gt;.</w:t>
      </w:r>
      <w:proofErr w:type="spellStart"/>
      <w:r w:rsidRPr="00B66510">
        <w:rPr>
          <w:b/>
          <w:lang w:val="en-US"/>
        </w:rPr>
        <w:t>vtube.json</w:t>
      </w:r>
      <w:proofErr w:type="spellEnd"/>
      <w:proofErr w:type="gramEnd"/>
    </w:p>
    <w:p w14:paraId="0F52A139" w14:textId="77777777" w:rsidR="00B66510" w:rsidRDefault="00B66510" w:rsidP="002068D6">
      <w:pPr>
        <w:rPr>
          <w:lang w:val="en-US"/>
        </w:rPr>
      </w:pPr>
    </w:p>
    <w:p w14:paraId="24F74AB1" w14:textId="7EB8B708" w:rsidR="002068D6" w:rsidRPr="002068D6" w:rsidRDefault="002068D6" w:rsidP="002068D6">
      <w:pPr>
        <w:rPr>
          <w:lang w:val="en-US"/>
        </w:rPr>
      </w:pPr>
      <w:r>
        <w:rPr>
          <w:lang w:val="en-US"/>
        </w:rPr>
        <w:t>There is no documentation available for the file format at this point, but if you’re interested, just open them up in your favorite text editor. Most things should be relatively self-explanatory. But please be advised that manipulating your model fines manually may result in broken files so please be careful.</w:t>
      </w:r>
    </w:p>
    <w:p w14:paraId="10B5FAED" w14:textId="77777777" w:rsidR="006A3CC2" w:rsidRPr="006A3CC2" w:rsidRDefault="006A3CC2" w:rsidP="006A3CC2">
      <w:pPr>
        <w:rPr>
          <w:lang w:val="en-US"/>
        </w:rPr>
      </w:pPr>
    </w:p>
    <w:p w14:paraId="77FF5E60" w14:textId="77777777" w:rsidR="006A3CC2" w:rsidRPr="006A3CC2" w:rsidRDefault="006A3CC2" w:rsidP="006A3CC2">
      <w:pPr>
        <w:rPr>
          <w:lang w:val="en-US"/>
        </w:rPr>
      </w:pPr>
    </w:p>
    <w:p w14:paraId="20CB517A" w14:textId="3AB1033B" w:rsidR="005C18FB" w:rsidRDefault="005C18FB" w:rsidP="005C18FB">
      <w:pPr>
        <w:pStyle w:val="berschrift1"/>
        <w:rPr>
          <w:caps w:val="0"/>
          <w:sz w:val="26"/>
          <w:szCs w:val="26"/>
        </w:rPr>
      </w:pPr>
      <w:bookmarkStart w:id="37" w:name="_Toc56543976"/>
      <w:r>
        <w:rPr>
          <w:caps w:val="0"/>
          <w:sz w:val="26"/>
          <w:szCs w:val="26"/>
        </w:rPr>
        <w:t>FAQ</w:t>
      </w:r>
      <w:bookmarkEnd w:id="37"/>
    </w:p>
    <w:p w14:paraId="40FD4EA7" w14:textId="536421D8" w:rsidR="00886F41" w:rsidRPr="00886F41" w:rsidRDefault="00CF73ED" w:rsidP="00886F41">
      <w:pPr>
        <w:rPr>
          <w:sz w:val="12"/>
          <w:szCs w:val="12"/>
          <w:lang w:val="en-US"/>
        </w:rPr>
      </w:pPr>
      <w:r w:rsidRPr="00CF73ED">
        <w:rPr>
          <w:sz w:val="12"/>
          <w:szCs w:val="12"/>
          <w:lang w:val="en-US"/>
        </w:rPr>
        <w:t xml:space="preserve"> </w:t>
      </w:r>
    </w:p>
    <w:p w14:paraId="50BF3BC0" w14:textId="4D32A851" w:rsidR="00886F41" w:rsidRDefault="00886F41" w:rsidP="00886F41">
      <w:pPr>
        <w:pStyle w:val="berschrift2"/>
        <w:rPr>
          <w:lang w:val="en-US"/>
        </w:rPr>
      </w:pPr>
      <w:bookmarkStart w:id="38" w:name="_Toc56543977"/>
      <w:r>
        <w:rPr>
          <w:lang w:val="en-US"/>
        </w:rPr>
        <w:t>Can my face be accidentally revealed on stream?</w:t>
      </w:r>
      <w:bookmarkEnd w:id="38"/>
    </w:p>
    <w:p w14:paraId="59DB3709" w14:textId="2B700A23" w:rsidR="005C18FB" w:rsidRPr="000B1551" w:rsidRDefault="005C18FB" w:rsidP="005C18FB">
      <w:pPr>
        <w:rPr>
          <w:sz w:val="8"/>
          <w:szCs w:val="8"/>
          <w:lang w:val="en-US"/>
        </w:rPr>
      </w:pPr>
    </w:p>
    <w:p w14:paraId="79706F3C" w14:textId="77EFF03D" w:rsidR="005C18FB" w:rsidRPr="005C18FB" w:rsidRDefault="005C18FB" w:rsidP="005C18FB">
      <w:pPr>
        <w:rPr>
          <w:lang w:val="en-US"/>
        </w:rPr>
      </w:pPr>
      <w:r>
        <w:rPr>
          <w:lang w:val="en-US"/>
        </w:rPr>
        <w:t xml:space="preserve">                               </w:t>
      </w:r>
      <w:r>
        <w:rPr>
          <w:noProof/>
          <w:lang w:val="en-US"/>
        </w:rPr>
        <w:drawing>
          <wp:inline distT="0" distB="0" distL="0" distR="0" wp14:anchorId="6F9F4CF3" wp14:editId="1D43138F">
            <wp:extent cx="3937172" cy="2698474"/>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67343" cy="2719153"/>
                    </a:xfrm>
                    <a:prstGeom prst="rect">
                      <a:avLst/>
                    </a:prstGeom>
                    <a:noFill/>
                    <a:ln>
                      <a:noFill/>
                    </a:ln>
                  </pic:spPr>
                </pic:pic>
              </a:graphicData>
            </a:graphic>
          </wp:inline>
        </w:drawing>
      </w:r>
    </w:p>
    <w:p w14:paraId="065AE903" w14:textId="17489131" w:rsidR="005C18FB" w:rsidRPr="000B1551" w:rsidRDefault="000B1551" w:rsidP="005C18FB">
      <w:pPr>
        <w:rPr>
          <w:sz w:val="14"/>
          <w:szCs w:val="14"/>
          <w:lang w:val="en-US"/>
        </w:rPr>
      </w:pPr>
      <w:r w:rsidRPr="000B1551">
        <w:rPr>
          <w:sz w:val="14"/>
          <w:szCs w:val="14"/>
          <w:lang w:val="en-US"/>
        </w:rPr>
        <w:t xml:space="preserve"> </w:t>
      </w:r>
    </w:p>
    <w:p w14:paraId="4E341670" w14:textId="4B56C8B1" w:rsidR="005C18FB" w:rsidRDefault="005C18FB" w:rsidP="005C18FB">
      <w:pPr>
        <w:rPr>
          <w:lang w:val="en-US"/>
        </w:rPr>
      </w:pPr>
      <w:r w:rsidRPr="000B1551">
        <w:rPr>
          <w:b/>
          <w:bCs/>
          <w:lang w:val="en-US"/>
        </w:rPr>
        <w:t xml:space="preserve">No, </w:t>
      </w:r>
      <w:r w:rsidR="000B1551" w:rsidRPr="000B1551">
        <w:rPr>
          <w:b/>
          <w:bCs/>
          <w:lang w:val="en-US"/>
        </w:rPr>
        <w:t>that</w:t>
      </w:r>
      <w:r w:rsidRPr="000B1551">
        <w:rPr>
          <w:b/>
          <w:bCs/>
          <w:lang w:val="en-US"/>
        </w:rPr>
        <w:t xml:space="preserve"> can’t happen.</w:t>
      </w:r>
      <w:r>
        <w:rPr>
          <w:lang w:val="en-US"/>
        </w:rPr>
        <w:t xml:space="preserve"> VTube Studio uses your smartphone camera just for face tracking and does not store or transmit your face or any raw face tracking data to your PC. Only the calculated parameters are transmitted, so at no point will any video be available on your PC.</w:t>
      </w:r>
    </w:p>
    <w:p w14:paraId="4C25881A" w14:textId="5FE43D63" w:rsidR="005C18FB" w:rsidRDefault="005C18FB" w:rsidP="005C18FB">
      <w:pPr>
        <w:rPr>
          <w:lang w:val="en-US"/>
        </w:rPr>
      </w:pPr>
    </w:p>
    <w:p w14:paraId="5213EADC" w14:textId="6BE97BE9" w:rsidR="005C18FB" w:rsidRDefault="005C18FB" w:rsidP="005C18FB">
      <w:pPr>
        <w:rPr>
          <w:lang w:val="en-US"/>
        </w:rPr>
      </w:pPr>
      <w:r>
        <w:rPr>
          <w:lang w:val="en-US"/>
        </w:rPr>
        <w:t xml:space="preserve">If you also want to make sure your face is never shown on your smartphone screen, make sure to set </w:t>
      </w:r>
      <w:r w:rsidRPr="000B1551">
        <w:rPr>
          <w:i/>
          <w:iCs/>
          <w:lang w:val="en-US"/>
        </w:rPr>
        <w:t>“Camera Preview”</w:t>
      </w:r>
      <w:r>
        <w:rPr>
          <w:lang w:val="en-US"/>
        </w:rPr>
        <w:t xml:space="preserve"> to </w:t>
      </w:r>
      <w:r w:rsidRPr="000B1551">
        <w:rPr>
          <w:i/>
          <w:iCs/>
          <w:lang w:val="en-US"/>
        </w:rPr>
        <w:t>“Never Show”</w:t>
      </w:r>
      <w:r>
        <w:rPr>
          <w:lang w:val="en-US"/>
        </w:rPr>
        <w:t xml:space="preserve"> (see chapter </w:t>
      </w:r>
      <w:r w:rsidRPr="005C18FB">
        <w:rPr>
          <w:b/>
          <w:lang w:val="en-US"/>
        </w:rPr>
        <w:t>“Camera Settings”</w:t>
      </w:r>
      <w:r>
        <w:rPr>
          <w:lang w:val="en-US"/>
        </w:rPr>
        <w:t>).</w:t>
      </w:r>
    </w:p>
    <w:p w14:paraId="774384CA" w14:textId="744A2FFE" w:rsidR="00701487" w:rsidRDefault="00701487" w:rsidP="005C18FB">
      <w:pPr>
        <w:rPr>
          <w:lang w:val="en-US"/>
        </w:rPr>
      </w:pPr>
    </w:p>
    <w:p w14:paraId="5D2011CB" w14:textId="7C2129F2" w:rsidR="00701487" w:rsidRDefault="00701487" w:rsidP="005C18FB">
      <w:pPr>
        <w:rPr>
          <w:lang w:val="en-US"/>
        </w:rPr>
      </w:pPr>
      <w:r w:rsidRPr="00952E5B">
        <w:rPr>
          <w:noProof/>
          <w:lang w:val="en-US"/>
        </w:rPr>
        <mc:AlternateContent>
          <mc:Choice Requires="wps">
            <w:drawing>
              <wp:inline distT="0" distB="0" distL="0" distR="0" wp14:anchorId="7C999158" wp14:editId="1DE34381">
                <wp:extent cx="697092" cy="6592521"/>
                <wp:effectExtent l="24130" t="13970" r="32385" b="32385"/>
                <wp:docPr id="4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97092" cy="6592521"/>
                        </a:xfrm>
                        <a:custGeom>
                          <a:avLst/>
                          <a:gdLst>
                            <a:gd name="connsiteX0" fmla="*/ 0 w 697092"/>
                            <a:gd name="connsiteY0" fmla="*/ 90845 h 6592521"/>
                            <a:gd name="connsiteX1" fmla="*/ 90845 w 697092"/>
                            <a:gd name="connsiteY1" fmla="*/ 0 h 6592521"/>
                            <a:gd name="connsiteX2" fmla="*/ 606247 w 697092"/>
                            <a:gd name="connsiteY2" fmla="*/ 0 h 6592521"/>
                            <a:gd name="connsiteX3" fmla="*/ 697092 w 697092"/>
                            <a:gd name="connsiteY3" fmla="*/ 90845 h 6592521"/>
                            <a:gd name="connsiteX4" fmla="*/ 697092 w 697092"/>
                            <a:gd name="connsiteY4" fmla="*/ 860145 h 6592521"/>
                            <a:gd name="connsiteX5" fmla="*/ 697092 w 697092"/>
                            <a:gd name="connsiteY5" fmla="*/ 1437120 h 6592521"/>
                            <a:gd name="connsiteX6" fmla="*/ 697092 w 697092"/>
                            <a:gd name="connsiteY6" fmla="*/ 1949986 h 6592521"/>
                            <a:gd name="connsiteX7" fmla="*/ 697092 w 697092"/>
                            <a:gd name="connsiteY7" fmla="*/ 2462852 h 6592521"/>
                            <a:gd name="connsiteX8" fmla="*/ 697092 w 697092"/>
                            <a:gd name="connsiteY8" fmla="*/ 2911611 h 6592521"/>
                            <a:gd name="connsiteX9" fmla="*/ 697092 w 697092"/>
                            <a:gd name="connsiteY9" fmla="*/ 3680910 h 6592521"/>
                            <a:gd name="connsiteX10" fmla="*/ 697092 w 697092"/>
                            <a:gd name="connsiteY10" fmla="*/ 4193777 h 6592521"/>
                            <a:gd name="connsiteX11" fmla="*/ 697092 w 697092"/>
                            <a:gd name="connsiteY11" fmla="*/ 4963077 h 6592521"/>
                            <a:gd name="connsiteX12" fmla="*/ 697092 w 697092"/>
                            <a:gd name="connsiteY12" fmla="*/ 5411835 h 6592521"/>
                            <a:gd name="connsiteX13" fmla="*/ 697092 w 697092"/>
                            <a:gd name="connsiteY13" fmla="*/ 5924701 h 6592521"/>
                            <a:gd name="connsiteX14" fmla="*/ 697092 w 697092"/>
                            <a:gd name="connsiteY14" fmla="*/ 6501676 h 6592521"/>
                            <a:gd name="connsiteX15" fmla="*/ 606247 w 697092"/>
                            <a:gd name="connsiteY15" fmla="*/ 6592521 h 6592521"/>
                            <a:gd name="connsiteX16" fmla="*/ 90845 w 697092"/>
                            <a:gd name="connsiteY16" fmla="*/ 6592521 h 6592521"/>
                            <a:gd name="connsiteX17" fmla="*/ 0 w 697092"/>
                            <a:gd name="connsiteY17" fmla="*/ 6501676 h 6592521"/>
                            <a:gd name="connsiteX18" fmla="*/ 0 w 697092"/>
                            <a:gd name="connsiteY18" fmla="*/ 5988810 h 6592521"/>
                            <a:gd name="connsiteX19" fmla="*/ 0 w 697092"/>
                            <a:gd name="connsiteY19" fmla="*/ 5283618 h 6592521"/>
                            <a:gd name="connsiteX20" fmla="*/ 0 w 697092"/>
                            <a:gd name="connsiteY20" fmla="*/ 4642535 h 6592521"/>
                            <a:gd name="connsiteX21" fmla="*/ 0 w 697092"/>
                            <a:gd name="connsiteY21" fmla="*/ 4193777 h 6592521"/>
                            <a:gd name="connsiteX22" fmla="*/ 0 w 697092"/>
                            <a:gd name="connsiteY22" fmla="*/ 3488585 h 6592521"/>
                            <a:gd name="connsiteX23" fmla="*/ 0 w 697092"/>
                            <a:gd name="connsiteY23" fmla="*/ 2719286 h 6592521"/>
                            <a:gd name="connsiteX24" fmla="*/ 0 w 697092"/>
                            <a:gd name="connsiteY24" fmla="*/ 2142311 h 6592521"/>
                            <a:gd name="connsiteX25" fmla="*/ 0 w 697092"/>
                            <a:gd name="connsiteY25" fmla="*/ 1373011 h 6592521"/>
                            <a:gd name="connsiteX26" fmla="*/ 0 w 697092"/>
                            <a:gd name="connsiteY26" fmla="*/ 924253 h 6592521"/>
                            <a:gd name="connsiteX27" fmla="*/ 0 w 697092"/>
                            <a:gd name="connsiteY27" fmla="*/ 90845 h 659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697092" h="6592521" fill="none" extrusionOk="0">
                              <a:moveTo>
                                <a:pt x="0" y="90845"/>
                              </a:moveTo>
                              <a:cubicBezTo>
                                <a:pt x="-620" y="38626"/>
                                <a:pt x="49729" y="2899"/>
                                <a:pt x="90845" y="0"/>
                              </a:cubicBezTo>
                              <a:cubicBezTo>
                                <a:pt x="258705" y="-19354"/>
                                <a:pt x="433690" y="15103"/>
                                <a:pt x="606247" y="0"/>
                              </a:cubicBezTo>
                              <a:cubicBezTo>
                                <a:pt x="655866" y="7506"/>
                                <a:pt x="689074" y="33191"/>
                                <a:pt x="697092" y="90845"/>
                              </a:cubicBezTo>
                              <a:cubicBezTo>
                                <a:pt x="700504" y="315110"/>
                                <a:pt x="712483" y="535785"/>
                                <a:pt x="697092" y="860145"/>
                              </a:cubicBezTo>
                              <a:cubicBezTo>
                                <a:pt x="681701" y="1184505"/>
                                <a:pt x="678271" y="1266736"/>
                                <a:pt x="697092" y="1437120"/>
                              </a:cubicBezTo>
                              <a:cubicBezTo>
                                <a:pt x="715913" y="1607504"/>
                                <a:pt x="718191" y="1755878"/>
                                <a:pt x="697092" y="1949986"/>
                              </a:cubicBezTo>
                              <a:cubicBezTo>
                                <a:pt x="675993" y="2144094"/>
                                <a:pt x="685760" y="2312663"/>
                                <a:pt x="697092" y="2462852"/>
                              </a:cubicBezTo>
                              <a:cubicBezTo>
                                <a:pt x="708424" y="2613041"/>
                                <a:pt x="698770" y="2816409"/>
                                <a:pt x="697092" y="2911611"/>
                              </a:cubicBezTo>
                              <a:cubicBezTo>
                                <a:pt x="695414" y="3006813"/>
                                <a:pt x="729673" y="3445356"/>
                                <a:pt x="697092" y="3680910"/>
                              </a:cubicBezTo>
                              <a:cubicBezTo>
                                <a:pt x="664511" y="3916464"/>
                                <a:pt x="706628" y="4018945"/>
                                <a:pt x="697092" y="4193777"/>
                              </a:cubicBezTo>
                              <a:cubicBezTo>
                                <a:pt x="687556" y="4368609"/>
                                <a:pt x="679447" y="4619810"/>
                                <a:pt x="697092" y="4963077"/>
                              </a:cubicBezTo>
                              <a:cubicBezTo>
                                <a:pt x="714737" y="5306344"/>
                                <a:pt x="703917" y="5306288"/>
                                <a:pt x="697092" y="5411835"/>
                              </a:cubicBezTo>
                              <a:cubicBezTo>
                                <a:pt x="690267" y="5517382"/>
                                <a:pt x="674544" y="5793839"/>
                                <a:pt x="697092" y="5924701"/>
                              </a:cubicBezTo>
                              <a:cubicBezTo>
                                <a:pt x="719640" y="6055563"/>
                                <a:pt x="695483" y="6376311"/>
                                <a:pt x="697092" y="6501676"/>
                              </a:cubicBezTo>
                              <a:cubicBezTo>
                                <a:pt x="700839" y="6547411"/>
                                <a:pt x="658821" y="6600920"/>
                                <a:pt x="606247" y="6592521"/>
                              </a:cubicBezTo>
                              <a:cubicBezTo>
                                <a:pt x="352743" y="6609537"/>
                                <a:pt x="219111" y="6571272"/>
                                <a:pt x="90845" y="6592521"/>
                              </a:cubicBezTo>
                              <a:cubicBezTo>
                                <a:pt x="39274" y="6593698"/>
                                <a:pt x="4786" y="6558032"/>
                                <a:pt x="0" y="6501676"/>
                              </a:cubicBezTo>
                              <a:cubicBezTo>
                                <a:pt x="-11050" y="6258828"/>
                                <a:pt x="-22392" y="6225955"/>
                                <a:pt x="0" y="5988810"/>
                              </a:cubicBezTo>
                              <a:cubicBezTo>
                                <a:pt x="22392" y="5751665"/>
                                <a:pt x="18496" y="5473981"/>
                                <a:pt x="0" y="5283618"/>
                              </a:cubicBezTo>
                              <a:cubicBezTo>
                                <a:pt x="-18496" y="5093255"/>
                                <a:pt x="11878" y="4853929"/>
                                <a:pt x="0" y="4642535"/>
                              </a:cubicBezTo>
                              <a:cubicBezTo>
                                <a:pt x="-11878" y="4431141"/>
                                <a:pt x="-20967" y="4382690"/>
                                <a:pt x="0" y="4193777"/>
                              </a:cubicBezTo>
                              <a:cubicBezTo>
                                <a:pt x="20967" y="4004864"/>
                                <a:pt x="30906" y="3777009"/>
                                <a:pt x="0" y="3488585"/>
                              </a:cubicBezTo>
                              <a:cubicBezTo>
                                <a:pt x="-30906" y="3200161"/>
                                <a:pt x="-15944" y="2947113"/>
                                <a:pt x="0" y="2719286"/>
                              </a:cubicBezTo>
                              <a:cubicBezTo>
                                <a:pt x="15944" y="2491459"/>
                                <a:pt x="8782" y="2261537"/>
                                <a:pt x="0" y="2142311"/>
                              </a:cubicBezTo>
                              <a:cubicBezTo>
                                <a:pt x="-8782" y="2023085"/>
                                <a:pt x="-30033" y="1628680"/>
                                <a:pt x="0" y="1373011"/>
                              </a:cubicBezTo>
                              <a:cubicBezTo>
                                <a:pt x="30033" y="1117342"/>
                                <a:pt x="-16257" y="1133057"/>
                                <a:pt x="0" y="924253"/>
                              </a:cubicBezTo>
                              <a:cubicBezTo>
                                <a:pt x="16257" y="715449"/>
                                <a:pt x="-21094" y="411361"/>
                                <a:pt x="0" y="90845"/>
                              </a:cubicBezTo>
                              <a:close/>
                            </a:path>
                            <a:path w="697092" h="6592521" stroke="0" extrusionOk="0">
                              <a:moveTo>
                                <a:pt x="0" y="90845"/>
                              </a:moveTo>
                              <a:cubicBezTo>
                                <a:pt x="-423" y="42473"/>
                                <a:pt x="41768" y="-1356"/>
                                <a:pt x="90845" y="0"/>
                              </a:cubicBezTo>
                              <a:cubicBezTo>
                                <a:pt x="256254" y="-14330"/>
                                <a:pt x="368774" y="501"/>
                                <a:pt x="606247" y="0"/>
                              </a:cubicBezTo>
                              <a:cubicBezTo>
                                <a:pt x="652880" y="197"/>
                                <a:pt x="689284" y="33794"/>
                                <a:pt x="697092" y="90845"/>
                              </a:cubicBezTo>
                              <a:cubicBezTo>
                                <a:pt x="678837" y="423818"/>
                                <a:pt x="734297" y="674620"/>
                                <a:pt x="697092" y="860145"/>
                              </a:cubicBezTo>
                              <a:cubicBezTo>
                                <a:pt x="659887" y="1045670"/>
                                <a:pt x="712246" y="1426061"/>
                                <a:pt x="697092" y="1629444"/>
                              </a:cubicBezTo>
                              <a:cubicBezTo>
                                <a:pt x="681938" y="1832827"/>
                                <a:pt x="683449" y="2069807"/>
                                <a:pt x="697092" y="2206419"/>
                              </a:cubicBezTo>
                              <a:cubicBezTo>
                                <a:pt x="710735" y="2343032"/>
                                <a:pt x="679051" y="2510721"/>
                                <a:pt x="697092" y="2655177"/>
                              </a:cubicBezTo>
                              <a:cubicBezTo>
                                <a:pt x="715133" y="2799633"/>
                                <a:pt x="713494" y="2899653"/>
                                <a:pt x="697092" y="3103936"/>
                              </a:cubicBezTo>
                              <a:cubicBezTo>
                                <a:pt x="680690" y="3308219"/>
                                <a:pt x="678126" y="3440526"/>
                                <a:pt x="697092" y="3552694"/>
                              </a:cubicBezTo>
                              <a:cubicBezTo>
                                <a:pt x="716058" y="3664862"/>
                                <a:pt x="716140" y="4001374"/>
                                <a:pt x="697092" y="4193777"/>
                              </a:cubicBezTo>
                              <a:cubicBezTo>
                                <a:pt x="678044" y="4386180"/>
                                <a:pt x="670780" y="4606449"/>
                                <a:pt x="697092" y="4898968"/>
                              </a:cubicBezTo>
                              <a:cubicBezTo>
                                <a:pt x="723404" y="5191487"/>
                                <a:pt x="718068" y="5494159"/>
                                <a:pt x="697092" y="5668268"/>
                              </a:cubicBezTo>
                              <a:cubicBezTo>
                                <a:pt x="676116" y="5842377"/>
                                <a:pt x="717751" y="6128543"/>
                                <a:pt x="697092" y="6501676"/>
                              </a:cubicBezTo>
                              <a:cubicBezTo>
                                <a:pt x="688083" y="6559775"/>
                                <a:pt x="656883" y="6594069"/>
                                <a:pt x="606247" y="6592521"/>
                              </a:cubicBezTo>
                              <a:cubicBezTo>
                                <a:pt x="412632" y="6578105"/>
                                <a:pt x="246551" y="6612240"/>
                                <a:pt x="90845" y="6592521"/>
                              </a:cubicBezTo>
                              <a:cubicBezTo>
                                <a:pt x="30579" y="6593616"/>
                                <a:pt x="-4871" y="6556286"/>
                                <a:pt x="0" y="6501676"/>
                              </a:cubicBezTo>
                              <a:cubicBezTo>
                                <a:pt x="-4712" y="6251616"/>
                                <a:pt x="28174" y="6070595"/>
                                <a:pt x="0" y="5732376"/>
                              </a:cubicBezTo>
                              <a:cubicBezTo>
                                <a:pt x="-28174" y="5394157"/>
                                <a:pt x="19479" y="5381627"/>
                                <a:pt x="0" y="5155401"/>
                              </a:cubicBezTo>
                              <a:cubicBezTo>
                                <a:pt x="-19479" y="4929175"/>
                                <a:pt x="2804" y="4861468"/>
                                <a:pt x="0" y="4642535"/>
                              </a:cubicBezTo>
                              <a:cubicBezTo>
                                <a:pt x="-2804" y="4423602"/>
                                <a:pt x="-16300" y="4172017"/>
                                <a:pt x="0" y="3873235"/>
                              </a:cubicBezTo>
                              <a:cubicBezTo>
                                <a:pt x="16300" y="3574453"/>
                                <a:pt x="-2920" y="3537756"/>
                                <a:pt x="0" y="3360369"/>
                              </a:cubicBezTo>
                              <a:cubicBezTo>
                                <a:pt x="2920" y="3182982"/>
                                <a:pt x="11221" y="2906414"/>
                                <a:pt x="0" y="2655177"/>
                              </a:cubicBezTo>
                              <a:cubicBezTo>
                                <a:pt x="-11221" y="2403940"/>
                                <a:pt x="-8670" y="2358100"/>
                                <a:pt x="0" y="2078203"/>
                              </a:cubicBezTo>
                              <a:cubicBezTo>
                                <a:pt x="8670" y="1798306"/>
                                <a:pt x="20758" y="1706981"/>
                                <a:pt x="0" y="1565336"/>
                              </a:cubicBezTo>
                              <a:cubicBezTo>
                                <a:pt x="-20758" y="1423691"/>
                                <a:pt x="-2292" y="1275699"/>
                                <a:pt x="0" y="1116578"/>
                              </a:cubicBezTo>
                              <a:cubicBezTo>
                                <a:pt x="2292" y="957457"/>
                                <a:pt x="-49685" y="353639"/>
                                <a:pt x="0" y="90845"/>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32576F97" w14:textId="77777777" w:rsidR="00910015" w:rsidRPr="005268B7" w:rsidRDefault="00910015" w:rsidP="0070148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77464E7" wp14:editId="274FC41E">
                                  <wp:extent cx="1103896" cy="34505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E05D8CA" w14:textId="2D8DCF07" w:rsidR="00910015" w:rsidRPr="00020F35" w:rsidRDefault="00910015" w:rsidP="00701487">
                            <w:pPr>
                              <w:rPr>
                                <w:rFonts w:asciiTheme="majorHAnsi" w:eastAsiaTheme="majorEastAsia" w:hAnsiTheme="majorHAnsi" w:cstheme="majorBidi"/>
                                <w:color w:val="354B77"/>
                                <w:szCs w:val="24"/>
                                <w:lang w:val="en-US"/>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Don’t worry so much that </w:t>
                            </w:r>
                            <w:r w:rsidRPr="00020F35">
                              <w:rPr>
                                <w:rFonts w:asciiTheme="majorHAnsi" w:eastAsiaTheme="majorEastAsia" w:hAnsiTheme="majorHAnsi" w:cstheme="majorBidi"/>
                                <w:color w:val="354B77"/>
                                <w:szCs w:val="24"/>
                                <w:lang w:val="en-US"/>
                                <w14:textFill>
                                  <w14:solidFill>
                                    <w14:srgbClr w14:val="354B77">
                                      <w14:lumMod w14:val="75000"/>
                                    </w14:srgbClr>
                                  </w14:solidFill>
                                </w14:textFill>
                              </w:rPr>
                              <w:t>people could see your face</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You are beautiful! </w:t>
                            </w:r>
                            <w:r w:rsidRPr="00020F35">
                              <w:rPr>
                                <w:rFonts w:asciiTheme="majorHAnsi" w:eastAsiaTheme="majorEastAsia" w:hAnsiTheme="majorHAnsi" w:cstheme="majorBidi" w:hint="eastAsia"/>
                                <w:color w:val="354B77"/>
                                <w:szCs w:val="24"/>
                                <w:lang w:val="en-US"/>
                                <w14:textFill>
                                  <w14:solidFill>
                                    <w14:srgbClr w14:val="354B77">
                                      <w14:lumMod w14:val="75000"/>
                                    </w14:srgbClr>
                                  </w14:solidFill>
                                </w14:textFill>
                              </w:rPr>
                              <w:t>♥</w:t>
                            </w:r>
                          </w:p>
                        </w:txbxContent>
                      </wps:txbx>
                      <wps:bodyPr rot="0" vert="horz" wrap="square" lIns="0" tIns="0" rIns="0" bIns="0" anchor="t" anchorCtr="0" upright="1">
                        <a:noAutofit/>
                      </wps:bodyPr>
                    </wps:wsp>
                  </a:graphicData>
                </a:graphic>
              </wp:inline>
            </w:drawing>
          </mc:Choice>
          <mc:Fallback>
            <w:pict>
              <v:roundrect w14:anchorId="7C999158" id="_x0000_s1032" style="width:54.9pt;height:519.1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" fillcolor="#fff3f3" strokecolor="#0075a2 [2405]" strokeweight="1.5pt">
                <v:stroke dashstyle="dash"/>
                <v:textbox inset="0,0,0,0">
                  <w:txbxContent>
                    <w:p w14:paraId="32576F97" w14:textId="77777777" w:rsidR="00910015" w:rsidRPr="005268B7" w:rsidRDefault="00910015" w:rsidP="0070148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77464E7" wp14:editId="274FC41E">
                            <wp:extent cx="1103896" cy="34505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E05D8CA" w14:textId="2D8DCF07" w:rsidR="00910015" w:rsidRPr="00020F35" w:rsidRDefault="00910015" w:rsidP="00701487">
                      <w:pPr>
                        <w:rPr>
                          <w:rFonts w:asciiTheme="majorHAnsi" w:eastAsiaTheme="majorEastAsia" w:hAnsiTheme="majorHAnsi" w:cstheme="majorBidi"/>
                          <w:color w:val="354B77"/>
                          <w:szCs w:val="24"/>
                          <w:lang w:val="en-US"/>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Don’t worry so much that </w:t>
                      </w:r>
                      <w:r w:rsidRPr="00020F35">
                        <w:rPr>
                          <w:rFonts w:asciiTheme="majorHAnsi" w:eastAsiaTheme="majorEastAsia" w:hAnsiTheme="majorHAnsi" w:cstheme="majorBidi"/>
                          <w:color w:val="354B77"/>
                          <w:szCs w:val="24"/>
                          <w:lang w:val="en-US"/>
                          <w14:textFill>
                            <w14:solidFill>
                              <w14:srgbClr w14:val="354B77">
                                <w14:lumMod w14:val="75000"/>
                              </w14:srgbClr>
                            </w14:solidFill>
                          </w14:textFill>
                        </w:rPr>
                        <w:t>people could see your face</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You are beautiful! </w:t>
                      </w:r>
                      <w:r w:rsidRPr="00020F35">
                        <w:rPr>
                          <w:rFonts w:asciiTheme="majorHAnsi" w:eastAsiaTheme="majorEastAsia" w:hAnsiTheme="majorHAnsi" w:cstheme="majorBidi" w:hint="eastAsia"/>
                          <w:color w:val="354B77"/>
                          <w:szCs w:val="24"/>
                          <w:lang w:val="en-US"/>
                          <w14:textFill>
                            <w14:solidFill>
                              <w14:srgbClr w14:val="354B77">
                                <w14:lumMod w14:val="75000"/>
                              </w14:srgbClr>
                            </w14:solidFill>
                          </w14:textFill>
                        </w:rPr>
                        <w:t>♥</w:t>
                      </w:r>
                    </w:p>
                  </w:txbxContent>
                </v:textbox>
                <w10:anchorlock/>
              </v:roundrect>
            </w:pict>
          </mc:Fallback>
        </mc:AlternateContent>
      </w:r>
    </w:p>
    <w:p w14:paraId="1F532825" w14:textId="77777777" w:rsidR="004D69B3" w:rsidRDefault="004D69B3" w:rsidP="005C18FB">
      <w:pPr>
        <w:rPr>
          <w:lang w:val="en-US"/>
        </w:rPr>
      </w:pPr>
    </w:p>
    <w:p w14:paraId="10BB96FE" w14:textId="77777777" w:rsidR="00886F41" w:rsidRPr="00886F41" w:rsidRDefault="00886F41" w:rsidP="00886F41">
      <w:pPr>
        <w:rPr>
          <w:sz w:val="12"/>
          <w:szCs w:val="12"/>
          <w:lang w:val="en-US"/>
        </w:rPr>
      </w:pPr>
    </w:p>
    <w:p w14:paraId="7EA9CD78" w14:textId="2F7D7A82" w:rsidR="00572264" w:rsidRDefault="007B16BF" w:rsidP="00572264">
      <w:pPr>
        <w:pStyle w:val="berschrift2"/>
        <w:rPr>
          <w:lang w:val="en-US"/>
        </w:rPr>
      </w:pPr>
      <w:bookmarkStart w:id="39" w:name="_Toc56543978"/>
      <w:r>
        <w:rPr>
          <w:lang w:val="en-US"/>
        </w:rPr>
        <w:t>How do I buy VTube Studio? Why should I?</w:t>
      </w:r>
      <w:r w:rsidR="0053705B">
        <w:rPr>
          <w:lang w:val="en-US"/>
        </w:rPr>
        <w:t xml:space="preserve"> Can I use it commercially?</w:t>
      </w:r>
      <w:bookmarkEnd w:id="39"/>
    </w:p>
    <w:p w14:paraId="48BE1800" w14:textId="3BDC7624" w:rsidR="00102ADF" w:rsidRDefault="00102ADF" w:rsidP="00102ADF">
      <w:pPr>
        <w:rPr>
          <w:sz w:val="12"/>
          <w:szCs w:val="12"/>
          <w:lang w:val="en-US"/>
        </w:rPr>
      </w:pPr>
    </w:p>
    <w:p w14:paraId="13AD155A" w14:textId="05BFCBB8" w:rsidR="0053705B" w:rsidRDefault="0053705B" w:rsidP="00102ADF">
      <w:pPr>
        <w:rPr>
          <w:lang w:val="en-US"/>
        </w:rPr>
      </w:pPr>
      <w:r>
        <w:rPr>
          <w:lang w:val="en-US"/>
        </w:rPr>
        <w:t>First, download the VTube Studio app from the iPhone or Android App Store. The download itself is free. Then go into the app settings. There’s a big button to buy the PRO version.</w:t>
      </w:r>
    </w:p>
    <w:p w14:paraId="29F70BEA" w14:textId="0590E116" w:rsidR="0053705B" w:rsidRDefault="0053705B" w:rsidP="00102ADF">
      <w:pPr>
        <w:rPr>
          <w:lang w:val="en-US"/>
        </w:rPr>
      </w:pPr>
    </w:p>
    <w:p w14:paraId="2217AAA3" w14:textId="38391B69" w:rsidR="0053705B" w:rsidRDefault="0053705B" w:rsidP="00102ADF">
      <w:pPr>
        <w:rPr>
          <w:lang w:val="en-US"/>
        </w:rPr>
      </w:pPr>
      <w:r>
        <w:rPr>
          <w:lang w:val="en-US"/>
        </w:rPr>
        <w:t>The PRO version gives you access to some features not available in the free version, such as being able to stream to your PC for longer than one minute and being able to remove the VTube Studio logo in the app.</w:t>
      </w:r>
    </w:p>
    <w:p w14:paraId="01DD69EF" w14:textId="2635A0AF" w:rsidR="0053705B" w:rsidRDefault="0053705B" w:rsidP="00102ADF">
      <w:pPr>
        <w:rPr>
          <w:lang w:val="en-US"/>
        </w:rPr>
      </w:pPr>
    </w:p>
    <w:p w14:paraId="72622F84" w14:textId="1F0FFB9B" w:rsidR="0053705B" w:rsidRDefault="0053705B" w:rsidP="00102ADF">
      <w:pPr>
        <w:rPr>
          <w:lang w:val="en-US"/>
        </w:rPr>
      </w:pPr>
      <w:r>
        <w:rPr>
          <w:lang w:val="en-US"/>
        </w:rPr>
        <w:lastRenderedPageBreak/>
        <w:t>Also, you are only allowed to use VTube Studio commercially if you purchased the PRO version. This includes any kind of commercial use, including (but not limited to) monetized YouTube, Twitch, …, streams, superchats, Live2D model commissions, etc.</w:t>
      </w:r>
    </w:p>
    <w:p w14:paraId="433425DA" w14:textId="429CED0B" w:rsidR="0053705B" w:rsidRDefault="0053705B" w:rsidP="00102ADF">
      <w:pPr>
        <w:rPr>
          <w:lang w:val="en-US"/>
        </w:rPr>
      </w:pPr>
    </w:p>
    <w:p w14:paraId="690D8549" w14:textId="5309250C" w:rsidR="007356A4" w:rsidRDefault="0053705B" w:rsidP="00102ADF">
      <w:pPr>
        <w:rPr>
          <w:lang w:val="en-US"/>
        </w:rPr>
      </w:pPr>
      <w:r>
        <w:rPr>
          <w:lang w:val="en-US"/>
        </w:rPr>
        <w:t xml:space="preserve">This only applies to individual creators, smaller VTuber agencies and smaller companies in general. </w:t>
      </w:r>
      <w:r w:rsidR="007356A4">
        <w:rPr>
          <w:lang w:val="en-US"/>
        </w:rPr>
        <w:t xml:space="preserve">As a bigger company, you will need additional licensing. Please refer to the VTube Studio EULA for more information and/or contact us directly at </w:t>
      </w:r>
      <w:hyperlink r:id="rId90" w:history="1">
        <w:r w:rsidR="007356A4" w:rsidRPr="00202D2C">
          <w:rPr>
            <w:rStyle w:val="Hyperlink"/>
            <w:lang w:val="en-US"/>
          </w:rPr>
          <w:t>vtubestudioapp@gmail.com</w:t>
        </w:r>
      </w:hyperlink>
      <w:r w:rsidR="007356A4">
        <w:rPr>
          <w:lang w:val="en-US"/>
        </w:rPr>
        <w:t xml:space="preserve"> </w:t>
      </w:r>
    </w:p>
    <w:p w14:paraId="03BBBFB7" w14:textId="77777777" w:rsidR="0053705B" w:rsidRPr="00886F41" w:rsidRDefault="0053705B" w:rsidP="00102ADF">
      <w:pPr>
        <w:rPr>
          <w:sz w:val="12"/>
          <w:szCs w:val="12"/>
          <w:lang w:val="en-US"/>
        </w:rPr>
      </w:pPr>
    </w:p>
    <w:p w14:paraId="3FAB9CA1" w14:textId="77777777" w:rsidR="00102ADF" w:rsidRDefault="00102ADF" w:rsidP="00102ADF">
      <w:pPr>
        <w:pStyle w:val="berschrift2"/>
        <w:rPr>
          <w:lang w:val="en-US"/>
        </w:rPr>
      </w:pPr>
      <w:bookmarkStart w:id="40" w:name="_Toc56543979"/>
      <w:r>
        <w:rPr>
          <w:lang w:val="en-US"/>
        </w:rPr>
        <w:t>Can I try VTube Studio before buying it?</w:t>
      </w:r>
      <w:bookmarkEnd w:id="40"/>
    </w:p>
    <w:p w14:paraId="5E60D873" w14:textId="77777777" w:rsidR="0053705B" w:rsidRDefault="0053705B" w:rsidP="0053705B">
      <w:pPr>
        <w:rPr>
          <w:sz w:val="12"/>
          <w:szCs w:val="12"/>
          <w:lang w:val="en-US"/>
        </w:rPr>
      </w:pPr>
    </w:p>
    <w:p w14:paraId="6116CDCE" w14:textId="4400CFD5" w:rsidR="00795370" w:rsidRPr="00795370" w:rsidRDefault="004D69B3" w:rsidP="00572264">
      <w:pPr>
        <w:rPr>
          <w:b/>
          <w:lang w:val="en-US"/>
        </w:rPr>
      </w:pPr>
      <w:r w:rsidRPr="00795370">
        <w:rPr>
          <w:b/>
          <w:lang w:val="en-US"/>
        </w:rPr>
        <w:t>You can</w:t>
      </w:r>
      <w:r w:rsidR="0021562B">
        <w:rPr>
          <w:b/>
          <w:lang w:val="en-US"/>
        </w:rPr>
        <w:t xml:space="preserve"> and should</w:t>
      </w:r>
      <w:r w:rsidRPr="00795370">
        <w:rPr>
          <w:b/>
          <w:lang w:val="en-US"/>
        </w:rPr>
        <w:t>!</w:t>
      </w:r>
    </w:p>
    <w:p w14:paraId="7C3C38A2" w14:textId="77777777" w:rsidR="00795370" w:rsidRDefault="00795370" w:rsidP="00572264">
      <w:pPr>
        <w:rPr>
          <w:lang w:val="en-US"/>
        </w:rPr>
      </w:pPr>
    </w:p>
    <w:p w14:paraId="4E0100F1" w14:textId="42E23C9D" w:rsidR="00572264" w:rsidRDefault="004D69B3" w:rsidP="00572264">
      <w:pPr>
        <w:rPr>
          <w:lang w:val="en-US"/>
        </w:rPr>
      </w:pPr>
      <w:r>
        <w:rPr>
          <w:lang w:val="en-US"/>
        </w:rPr>
        <w:t>The app itself is free and has a PRO version. The free version contains all features (including loading your own models), so please try VTube Studio first before purchasing.</w:t>
      </w:r>
    </w:p>
    <w:p w14:paraId="2E752F47" w14:textId="123B76EE" w:rsidR="0053705B" w:rsidRPr="0053431D" w:rsidRDefault="0053431D" w:rsidP="00572264">
      <w:pPr>
        <w:rPr>
          <w:sz w:val="12"/>
          <w:szCs w:val="12"/>
          <w:lang w:val="en-US"/>
        </w:rPr>
      </w:pPr>
      <w:r w:rsidRPr="0053431D">
        <w:rPr>
          <w:sz w:val="12"/>
          <w:szCs w:val="12"/>
          <w:lang w:val="en-US"/>
        </w:rPr>
        <w:t xml:space="preserve"> </w:t>
      </w:r>
    </w:p>
    <w:p w14:paraId="0EFC5E12" w14:textId="23EF0490" w:rsidR="00572264" w:rsidRDefault="00572264" w:rsidP="00572264">
      <w:pPr>
        <w:pStyle w:val="berschrift2"/>
        <w:rPr>
          <w:lang w:val="en-US"/>
        </w:rPr>
      </w:pPr>
      <w:bookmarkStart w:id="41" w:name="_Toc56543980"/>
      <w:r>
        <w:rPr>
          <w:lang w:val="en-US"/>
        </w:rPr>
        <w:t>Can I use my webcam for face tracking instead of my smartphone?</w:t>
      </w:r>
      <w:bookmarkEnd w:id="41"/>
    </w:p>
    <w:p w14:paraId="3889270D" w14:textId="77777777" w:rsidR="0053705B" w:rsidRDefault="0053705B" w:rsidP="0053705B">
      <w:pPr>
        <w:rPr>
          <w:sz w:val="12"/>
          <w:szCs w:val="12"/>
          <w:lang w:val="en-US"/>
        </w:rPr>
      </w:pPr>
    </w:p>
    <w:p w14:paraId="47ABFFA6" w14:textId="2C7B5368" w:rsidR="0053431D" w:rsidRDefault="00795370" w:rsidP="0053705B">
      <w:pPr>
        <w:rPr>
          <w:lang w:val="en-US"/>
        </w:rPr>
      </w:pPr>
      <w:r>
        <w:rPr>
          <w:lang w:val="en-US"/>
        </w:rPr>
        <w:t xml:space="preserve">This is not currently supported and not planned </w:t>
      </w:r>
      <w:proofErr w:type="gramStart"/>
      <w:r>
        <w:rPr>
          <w:lang w:val="en-US"/>
        </w:rPr>
        <w:t>in the near future</w:t>
      </w:r>
      <w:proofErr w:type="gramEnd"/>
      <w:r>
        <w:rPr>
          <w:lang w:val="en-US"/>
        </w:rPr>
        <w:t>. I won’t rule it out entirely, but don’t expect it anytime soon.</w:t>
      </w:r>
    </w:p>
    <w:p w14:paraId="111D2E38" w14:textId="77777777" w:rsidR="00886F41" w:rsidRPr="00886F41" w:rsidRDefault="00886F41" w:rsidP="00886F41">
      <w:pPr>
        <w:rPr>
          <w:sz w:val="12"/>
          <w:szCs w:val="12"/>
          <w:lang w:val="en-US"/>
        </w:rPr>
      </w:pPr>
    </w:p>
    <w:p w14:paraId="18A13492" w14:textId="25AC87C0" w:rsidR="00886F41" w:rsidRDefault="007B16BF" w:rsidP="00886F41">
      <w:pPr>
        <w:pStyle w:val="berschrift2"/>
        <w:rPr>
          <w:lang w:val="en-US"/>
        </w:rPr>
      </w:pPr>
      <w:bookmarkStart w:id="42" w:name="_Toc56543981"/>
      <w:r>
        <w:rPr>
          <w:lang w:val="en-US"/>
        </w:rPr>
        <w:t>How can I use VTube Studio together with my friends?</w:t>
      </w:r>
      <w:bookmarkEnd w:id="42"/>
    </w:p>
    <w:p w14:paraId="5DA47F3F" w14:textId="77777777" w:rsidR="0053705B" w:rsidRDefault="0053705B" w:rsidP="0053705B">
      <w:pPr>
        <w:rPr>
          <w:sz w:val="12"/>
          <w:szCs w:val="12"/>
          <w:lang w:val="en-US"/>
        </w:rPr>
      </w:pPr>
    </w:p>
    <w:p w14:paraId="0AB27287" w14:textId="09332680" w:rsidR="0053705B" w:rsidRDefault="0021562B" w:rsidP="0053705B">
      <w:pPr>
        <w:rPr>
          <w:lang w:val="en-US"/>
        </w:rPr>
      </w:pPr>
      <w:r>
        <w:rPr>
          <w:lang w:val="en-US"/>
        </w:rPr>
        <w:t>VTube Studio does not support loading multiple models. However, if you want to do a collaboration stream with your friends, that is possible by using Zoom/Discord/Skype/etc. group video chat.</w:t>
      </w:r>
    </w:p>
    <w:p w14:paraId="263DD9E8" w14:textId="0A58BDD7" w:rsidR="0021562B" w:rsidRDefault="0021562B" w:rsidP="0053705B">
      <w:pPr>
        <w:rPr>
          <w:lang w:val="en-US"/>
        </w:rPr>
      </w:pPr>
    </w:p>
    <w:p w14:paraId="0977A392" w14:textId="25EB1A57" w:rsidR="0021562B" w:rsidRDefault="0021562B" w:rsidP="0053705B">
      <w:pPr>
        <w:rPr>
          <w:lang w:val="en-US"/>
        </w:rPr>
      </w:pPr>
      <w:r>
        <w:rPr>
          <w:lang w:val="en-US"/>
        </w:rPr>
        <w:t xml:space="preserve">When using Discord for example, just have everyone use the Virtual Webcam feature of VTube Studio and then select that webcam as your main video chat camera in Discord. </w:t>
      </w:r>
      <w:r w:rsidR="00F42897">
        <w:rPr>
          <w:lang w:val="en-US"/>
        </w:rPr>
        <w:t xml:space="preserve">Alternatively, record using OBS and then use the OBS Virtual Webcam plugin to create a webcam stream for Discord. </w:t>
      </w:r>
      <w:r>
        <w:rPr>
          <w:lang w:val="en-US"/>
        </w:rPr>
        <w:t xml:space="preserve">The person “hosting” the stream/collab can then record their Discord window using OBS, cut out everyone’s streams and use chroma key </w:t>
      </w:r>
      <w:r w:rsidR="00C41D39">
        <w:rPr>
          <w:lang w:val="en-US"/>
        </w:rPr>
        <w:t xml:space="preserve">filters </w:t>
      </w:r>
      <w:r>
        <w:rPr>
          <w:lang w:val="en-US"/>
        </w:rPr>
        <w:t>to remove the backgrounds.</w:t>
      </w:r>
      <w:r w:rsidR="00F42897">
        <w:rPr>
          <w:lang w:val="en-US"/>
        </w:rPr>
        <w:t xml:space="preserve"> This works quite well, but you might need the high-quality 1080p video chat upgrade in Discord to get good picture quality.</w:t>
      </w:r>
    </w:p>
    <w:p w14:paraId="3DB2B3CF" w14:textId="0BA8EB49" w:rsidR="0021562B" w:rsidRDefault="0021562B" w:rsidP="0053705B">
      <w:pPr>
        <w:rPr>
          <w:lang w:val="en-US"/>
        </w:rPr>
      </w:pPr>
    </w:p>
    <w:p w14:paraId="6A571640" w14:textId="5F0506EF" w:rsidR="0021562B" w:rsidRDefault="004B66B8" w:rsidP="00E1747F">
      <w:pPr>
        <w:rPr>
          <w:lang w:val="en-US"/>
        </w:rPr>
      </w:pPr>
      <w:r>
        <w:rPr>
          <w:lang w:val="en-US"/>
        </w:rPr>
        <w:t xml:space="preserve">It is also possible to use OBS over the internet using LAN-Over-Internet tools like </w:t>
      </w:r>
      <w:r w:rsidR="00FF3226">
        <w:rPr>
          <w:lang w:val="en-US"/>
        </w:rPr>
        <w:t xml:space="preserve">Zero Tier One or </w:t>
      </w:r>
      <w:r w:rsidRPr="00FF3226">
        <w:rPr>
          <w:lang w:val="en-US"/>
        </w:rPr>
        <w:t>Hamachi</w:t>
      </w:r>
      <w:r>
        <w:rPr>
          <w:lang w:val="en-US"/>
        </w:rPr>
        <w:t xml:space="preserve"> (free up to 5 participants). You could start multiple instances of VTube Studio on the “host” PC and then have people connect to them. Just remember to use different ports for each instance! </w:t>
      </w:r>
      <w:r w:rsidRPr="00E1747F">
        <w:rPr>
          <w:b/>
          <w:lang w:val="en-US"/>
        </w:rPr>
        <w:t>Disclaimer:</w:t>
      </w:r>
      <w:r>
        <w:rPr>
          <w:lang w:val="en-US"/>
        </w:rPr>
        <w:t xml:space="preserve"> I have </w:t>
      </w:r>
      <w:r w:rsidR="00E1747F">
        <w:rPr>
          <w:lang w:val="en-US"/>
        </w:rPr>
        <w:t xml:space="preserve">not personally tested this </w:t>
      </w:r>
      <w:r w:rsidR="00C12285">
        <w:rPr>
          <w:lang w:val="en-US"/>
        </w:rPr>
        <w:t xml:space="preserve">method </w:t>
      </w:r>
      <w:r w:rsidR="00E1747F">
        <w:rPr>
          <w:lang w:val="en-US"/>
        </w:rPr>
        <w:t xml:space="preserve">but users have reported that </w:t>
      </w:r>
      <w:r w:rsidR="00316210">
        <w:rPr>
          <w:lang w:val="en-US"/>
        </w:rPr>
        <w:t>it</w:t>
      </w:r>
      <w:r w:rsidR="00E1747F">
        <w:rPr>
          <w:lang w:val="en-US"/>
        </w:rPr>
        <w:t xml:space="preserve"> works. Of course, there may be network delay.</w:t>
      </w:r>
    </w:p>
    <w:p w14:paraId="5F278E15" w14:textId="77777777" w:rsidR="00886F41" w:rsidRPr="00886F41" w:rsidRDefault="00886F41" w:rsidP="00886F41">
      <w:pPr>
        <w:rPr>
          <w:sz w:val="12"/>
          <w:szCs w:val="12"/>
          <w:lang w:val="en-US"/>
        </w:rPr>
      </w:pPr>
    </w:p>
    <w:p w14:paraId="7B6A833A" w14:textId="0908CC06" w:rsidR="00886F41" w:rsidRDefault="007B16BF" w:rsidP="00886F41">
      <w:pPr>
        <w:pStyle w:val="berschrift2"/>
        <w:rPr>
          <w:lang w:val="en-US"/>
        </w:rPr>
      </w:pPr>
      <w:bookmarkStart w:id="43" w:name="_Toc56543982"/>
      <w:r>
        <w:rPr>
          <w:lang w:val="en-US"/>
        </w:rPr>
        <w:t>Can I use USB instead of WiFi to connect my smartphone?</w:t>
      </w:r>
      <w:bookmarkEnd w:id="43"/>
    </w:p>
    <w:p w14:paraId="7AE04D6D" w14:textId="77777777" w:rsidR="0053705B" w:rsidRDefault="0053705B" w:rsidP="0053705B">
      <w:pPr>
        <w:rPr>
          <w:sz w:val="12"/>
          <w:szCs w:val="12"/>
          <w:lang w:val="en-US"/>
        </w:rPr>
      </w:pPr>
    </w:p>
    <w:p w14:paraId="0A074B22" w14:textId="1CFD4C57" w:rsidR="0053705B" w:rsidRDefault="00B31A79" w:rsidP="0053705B">
      <w:pPr>
        <w:rPr>
          <w:lang w:val="en-US"/>
        </w:rPr>
      </w:pPr>
      <w:r>
        <w:rPr>
          <w:lang w:val="en-US"/>
        </w:rPr>
        <w:t>As long as your smartphone and PC are on the same network, the connection should work. You can connect your smartphone via USB and the use USB tethering to put them in the same network even without WiFi.</w:t>
      </w:r>
    </w:p>
    <w:p w14:paraId="64FC3E76" w14:textId="77777777" w:rsidR="00886F41" w:rsidRPr="00886F41" w:rsidRDefault="00886F41" w:rsidP="00886F41">
      <w:pPr>
        <w:rPr>
          <w:sz w:val="12"/>
          <w:szCs w:val="12"/>
          <w:lang w:val="en-US"/>
        </w:rPr>
      </w:pPr>
    </w:p>
    <w:p w14:paraId="31922708" w14:textId="71F6A37D" w:rsidR="00886F41" w:rsidRDefault="007B16BF" w:rsidP="00886F41">
      <w:pPr>
        <w:pStyle w:val="berschrift2"/>
        <w:rPr>
          <w:lang w:val="en-US"/>
        </w:rPr>
      </w:pPr>
      <w:bookmarkStart w:id="44" w:name="_Toc56543983"/>
      <w:r>
        <w:rPr>
          <w:lang w:val="en-US"/>
        </w:rPr>
        <w:t>What is the “Virtual Webcam” featur</w:t>
      </w:r>
      <w:r w:rsidR="00816F84">
        <w:rPr>
          <w:lang w:val="en-US"/>
        </w:rPr>
        <w:t>e</w:t>
      </w:r>
      <w:r>
        <w:rPr>
          <w:lang w:val="en-US"/>
        </w:rPr>
        <w:t>?</w:t>
      </w:r>
      <w:bookmarkEnd w:id="44"/>
    </w:p>
    <w:p w14:paraId="48EAC63F" w14:textId="2771C2D9" w:rsidR="00886F41" w:rsidRDefault="00886F41" w:rsidP="00886F41">
      <w:pPr>
        <w:rPr>
          <w:sz w:val="12"/>
          <w:szCs w:val="12"/>
          <w:lang w:val="en-US"/>
        </w:rPr>
      </w:pPr>
    </w:p>
    <w:p w14:paraId="259E73F0" w14:textId="26180A01" w:rsidR="00B31A79" w:rsidRDefault="00B31A79" w:rsidP="005C53F8">
      <w:pPr>
        <w:rPr>
          <w:lang w:val="en-US"/>
        </w:rPr>
      </w:pPr>
      <w:r w:rsidRPr="0031154E">
        <w:rPr>
          <w:b/>
          <w:lang w:val="en-US"/>
        </w:rPr>
        <w:t>“Virtual Webcam”</w:t>
      </w:r>
      <w:r>
        <w:rPr>
          <w:lang w:val="en-US"/>
        </w:rPr>
        <w:t xml:space="preserve"> </w:t>
      </w:r>
      <w:r w:rsidR="0031154E">
        <w:rPr>
          <w:lang w:val="en-US"/>
        </w:rPr>
        <w:t>(available on Windows only) a</w:t>
      </w:r>
      <w:r>
        <w:rPr>
          <w:lang w:val="en-US"/>
        </w:rPr>
        <w:t xml:space="preserve">llows you to record the VTube Studio window (without the UI) </w:t>
      </w:r>
      <w:r w:rsidR="0031154E">
        <w:rPr>
          <w:lang w:val="en-US"/>
        </w:rPr>
        <w:t>and directly make it available as a webcam stream, making it easy to use it in Discord, Zoom, etc.</w:t>
      </w:r>
    </w:p>
    <w:p w14:paraId="0BBA7ABF" w14:textId="77777777" w:rsidR="00B31A79" w:rsidRDefault="00B31A79" w:rsidP="005C53F8">
      <w:pPr>
        <w:rPr>
          <w:lang w:val="en-US"/>
        </w:rPr>
      </w:pPr>
    </w:p>
    <w:p w14:paraId="424294F3" w14:textId="7396070B" w:rsidR="00B31A79" w:rsidRDefault="00B31A79" w:rsidP="005C53F8">
      <w:pPr>
        <w:rPr>
          <w:lang w:val="en-US"/>
        </w:rPr>
      </w:pPr>
      <w:r>
        <w:rPr>
          <w:lang w:val="en-US"/>
        </w:rPr>
        <w:t xml:space="preserve">       </w:t>
      </w:r>
      <w:r>
        <w:rPr>
          <w:noProof/>
          <w:lang w:val="en-US"/>
        </w:rPr>
        <w:drawing>
          <wp:inline distT="0" distB="0" distL="0" distR="0" wp14:anchorId="66E6C707" wp14:editId="53201762">
            <wp:extent cx="5877641" cy="1896466"/>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3023" cy="1924015"/>
                    </a:xfrm>
                    <a:prstGeom prst="rect">
                      <a:avLst/>
                    </a:prstGeom>
                    <a:noFill/>
                    <a:ln>
                      <a:noFill/>
                    </a:ln>
                  </pic:spPr>
                </pic:pic>
              </a:graphicData>
            </a:graphic>
          </wp:inline>
        </w:drawing>
      </w:r>
    </w:p>
    <w:p w14:paraId="3E77FC91" w14:textId="77777777" w:rsidR="0031154E" w:rsidRDefault="0031154E" w:rsidP="005C53F8">
      <w:pPr>
        <w:rPr>
          <w:lang w:val="en-US"/>
        </w:rPr>
      </w:pPr>
      <w:r>
        <w:rPr>
          <w:lang w:val="en-US"/>
        </w:rPr>
        <w:lastRenderedPageBreak/>
        <w:t>First, you need to install the virtual camera by pressing the “Install” button. This should show a windows console popup and may ask you for administrator privileges, which you’ll have to grant. After successful installation, you can check the “Activate virtual webcam” option to start the webcam stream.</w:t>
      </w:r>
    </w:p>
    <w:p w14:paraId="3AE6DC49" w14:textId="77777777" w:rsidR="0031154E" w:rsidRDefault="0031154E" w:rsidP="005C53F8">
      <w:pPr>
        <w:rPr>
          <w:lang w:val="en-US"/>
        </w:rPr>
      </w:pPr>
    </w:p>
    <w:p w14:paraId="210E484A" w14:textId="207CD438" w:rsidR="005C53F8" w:rsidRDefault="0031154E" w:rsidP="005C53F8">
      <w:pPr>
        <w:rPr>
          <w:lang w:val="en-US"/>
        </w:rPr>
      </w:pPr>
      <w:r>
        <w:rPr>
          <w:lang w:val="en-US"/>
        </w:rPr>
        <w:t xml:space="preserve">You can now select the stream as normal webcam in Discord, OBS, Zoom, etc. The name of the webcam is </w:t>
      </w:r>
      <w:r w:rsidRPr="0031154E">
        <w:rPr>
          <w:b/>
          <w:lang w:val="en-US"/>
        </w:rPr>
        <w:t>“VTubeStudioCam”</w:t>
      </w:r>
      <w:r>
        <w:rPr>
          <w:lang w:val="en-US"/>
        </w:rPr>
        <w:t>. The virtual webcam also supports streaming with transparent background.</w:t>
      </w:r>
      <w:r w:rsidR="0085640F">
        <w:rPr>
          <w:lang w:val="en-US"/>
        </w:rPr>
        <w:t xml:space="preserve"> Please note that the video quality with the virtual webcam is lower than what you would get when directly recording the window with OBS.</w:t>
      </w:r>
    </w:p>
    <w:p w14:paraId="25F41B60" w14:textId="20CAF038" w:rsidR="0031154E" w:rsidRDefault="0031154E" w:rsidP="005C53F8">
      <w:pPr>
        <w:rPr>
          <w:lang w:val="en-US"/>
        </w:rPr>
      </w:pPr>
    </w:p>
    <w:p w14:paraId="246E4C9E" w14:textId="1D3B5BBB" w:rsidR="0031154E" w:rsidRDefault="0031154E" w:rsidP="005C53F8">
      <w:pPr>
        <w:rPr>
          <w:lang w:val="en-US"/>
        </w:rPr>
      </w:pPr>
      <w:r>
        <w:rPr>
          <w:lang w:val="en-US"/>
        </w:rPr>
        <w:t>If the installation did not work, make sure to start VTube Studio as admin. If the webcam still does not show up (for example in OBS), make sure OBS is also started as admin.</w:t>
      </w:r>
    </w:p>
    <w:p w14:paraId="524CBB99" w14:textId="77777777" w:rsidR="005C53F8" w:rsidRPr="00886F41" w:rsidRDefault="005C53F8" w:rsidP="00886F41">
      <w:pPr>
        <w:rPr>
          <w:sz w:val="12"/>
          <w:szCs w:val="12"/>
          <w:lang w:val="en-US"/>
        </w:rPr>
      </w:pPr>
    </w:p>
    <w:p w14:paraId="4EF03A98" w14:textId="452146B8" w:rsidR="00886F41" w:rsidRDefault="0085640F" w:rsidP="00886F41">
      <w:pPr>
        <w:pStyle w:val="berschrift2"/>
        <w:rPr>
          <w:lang w:val="en-US"/>
        </w:rPr>
      </w:pPr>
      <w:bookmarkStart w:id="45" w:name="_Toc56543984"/>
      <w:r>
        <w:rPr>
          <w:lang w:val="en-US"/>
        </w:rPr>
        <w:t xml:space="preserve">My device gets really hot! </w:t>
      </w:r>
      <w:r w:rsidR="007B16BF">
        <w:rPr>
          <w:lang w:val="en-US"/>
        </w:rPr>
        <w:t>What is “Streaming Mode” in the smartphone app?</w:t>
      </w:r>
      <w:bookmarkEnd w:id="45"/>
    </w:p>
    <w:p w14:paraId="07CA6774" w14:textId="77777777" w:rsidR="0053705B" w:rsidRDefault="0053705B" w:rsidP="0053705B">
      <w:pPr>
        <w:rPr>
          <w:sz w:val="12"/>
          <w:szCs w:val="12"/>
          <w:lang w:val="en-US"/>
        </w:rPr>
      </w:pPr>
    </w:p>
    <w:p w14:paraId="7AEF8662" w14:textId="2D245142" w:rsidR="0053705B" w:rsidRDefault="00E50973" w:rsidP="0053705B">
      <w:pPr>
        <w:rPr>
          <w:lang w:val="en-US"/>
        </w:rPr>
      </w:pPr>
      <w:r>
        <w:rPr>
          <w:lang w:val="en-US"/>
        </w:rPr>
        <w:t>This is unfortunately normal. Your device may get really hot, but with the correct settings, it should not lead to any serious issues such as overheating or crashes.</w:t>
      </w:r>
    </w:p>
    <w:p w14:paraId="654E1F0D" w14:textId="010A19E8" w:rsidR="00E50973" w:rsidRDefault="00E50973" w:rsidP="0053705B">
      <w:pPr>
        <w:rPr>
          <w:lang w:val="en-US"/>
        </w:rPr>
      </w:pPr>
    </w:p>
    <w:p w14:paraId="7B908722" w14:textId="1A4A8E24" w:rsidR="00E50973" w:rsidRDefault="00E50973" w:rsidP="0053705B">
      <w:pPr>
        <w:rPr>
          <w:lang w:val="en-US"/>
        </w:rPr>
      </w:pPr>
      <w:r>
        <w:rPr>
          <w:lang w:val="en-US"/>
        </w:rPr>
        <w:t>To reduce heating, there are three things you should do when streaming to PC:</w:t>
      </w:r>
    </w:p>
    <w:p w14:paraId="393BBCCA" w14:textId="43C676B0" w:rsidR="00E50973" w:rsidRDefault="00E50973" w:rsidP="0053705B">
      <w:pPr>
        <w:rPr>
          <w:lang w:val="en-US"/>
        </w:rPr>
      </w:pPr>
    </w:p>
    <w:p w14:paraId="2FC40798" w14:textId="45F71CC5" w:rsidR="00E50973" w:rsidRDefault="00E50973" w:rsidP="00E50973">
      <w:pPr>
        <w:pStyle w:val="Listenabsatz"/>
        <w:numPr>
          <w:ilvl w:val="0"/>
          <w:numId w:val="21"/>
        </w:numPr>
        <w:rPr>
          <w:lang w:val="en-US"/>
        </w:rPr>
      </w:pPr>
      <w:r w:rsidRPr="00482176">
        <w:rPr>
          <w:b/>
          <w:bCs/>
          <w:lang w:val="en-US"/>
        </w:rPr>
        <w:t>Unload your Live2D model</w:t>
      </w:r>
      <w:r w:rsidR="00482176" w:rsidRPr="00482176">
        <w:rPr>
          <w:b/>
          <w:bCs/>
          <w:lang w:val="en-US"/>
        </w:rPr>
        <w:t xml:space="preserve"> on the smartphone</w:t>
      </w:r>
      <w:r w:rsidRPr="00482176">
        <w:rPr>
          <w:b/>
          <w:bCs/>
          <w:lang w:val="en-US"/>
        </w:rPr>
        <w:t>.</w:t>
      </w:r>
      <w:r>
        <w:rPr>
          <w:lang w:val="en-US"/>
        </w:rPr>
        <w:t xml:space="preserve"> You do not need to have a model loaded when streaming to PC and having a model open on your smartphone requires a lot of performance</w:t>
      </w:r>
      <w:r w:rsidR="00482176">
        <w:rPr>
          <w:lang w:val="en-US"/>
        </w:rPr>
        <w:t xml:space="preserve">, which can be too much for some smartphones. </w:t>
      </w:r>
    </w:p>
    <w:p w14:paraId="34179E97" w14:textId="01D00437" w:rsidR="00482176" w:rsidRPr="00482176" w:rsidRDefault="00482176" w:rsidP="00E50973">
      <w:pPr>
        <w:pStyle w:val="Listenabsatz"/>
        <w:numPr>
          <w:ilvl w:val="0"/>
          <w:numId w:val="21"/>
        </w:numPr>
        <w:rPr>
          <w:lang w:val="en-US"/>
        </w:rPr>
      </w:pPr>
      <w:r>
        <w:rPr>
          <w:b/>
          <w:bCs/>
          <w:lang w:val="en-US"/>
        </w:rPr>
        <w:t>Remove the camera preview.</w:t>
      </w:r>
      <w:r>
        <w:rPr>
          <w:lang w:val="en-GB"/>
        </w:rPr>
        <w:t xml:space="preserve"> Rendering the camera preview in the app can also cause some performance issues when done for a long time. Try turning it off.</w:t>
      </w:r>
    </w:p>
    <w:p w14:paraId="243E5845" w14:textId="377C2AC9" w:rsidR="00482176" w:rsidRDefault="00482176" w:rsidP="00E50973">
      <w:pPr>
        <w:pStyle w:val="Listenabsatz"/>
        <w:numPr>
          <w:ilvl w:val="0"/>
          <w:numId w:val="21"/>
        </w:numPr>
        <w:rPr>
          <w:lang w:val="en-US"/>
        </w:rPr>
      </w:pPr>
      <w:r>
        <w:rPr>
          <w:b/>
          <w:bCs/>
          <w:lang w:val="en-US"/>
        </w:rPr>
        <w:t>Turn the screen brightness all the way down.</w:t>
      </w:r>
      <w:r>
        <w:rPr>
          <w:lang w:val="en-US"/>
        </w:rPr>
        <w:t xml:space="preserve"> This will significantly reduce the heat produced by your phone.</w:t>
      </w:r>
    </w:p>
    <w:p w14:paraId="31823910" w14:textId="2F03D43A" w:rsidR="00482176" w:rsidRDefault="00482176" w:rsidP="00482176">
      <w:pPr>
        <w:rPr>
          <w:lang w:val="en-US"/>
        </w:rPr>
      </w:pPr>
    </w:p>
    <w:p w14:paraId="749546D7" w14:textId="03E7C7C5" w:rsidR="00482176" w:rsidRDefault="00482176" w:rsidP="00482176">
      <w:pPr>
        <w:rPr>
          <w:lang w:val="en-US"/>
        </w:rPr>
      </w:pPr>
      <w:r>
        <w:rPr>
          <w:lang w:val="en-US"/>
        </w:rPr>
        <w:t xml:space="preserve">When using these settings, </w:t>
      </w:r>
      <w:r w:rsidRPr="0080165C">
        <w:rPr>
          <w:b/>
          <w:lang w:val="en-US"/>
        </w:rPr>
        <w:t>streaming for 15+ hours should be no problem</w:t>
      </w:r>
      <w:r>
        <w:rPr>
          <w:lang w:val="en-US"/>
        </w:rPr>
        <w:t xml:space="preserve"> (keep the phone charged). Tested on iPhone X and iPad.</w:t>
      </w:r>
    </w:p>
    <w:p w14:paraId="6DE787B6" w14:textId="664E50D3" w:rsidR="00482176" w:rsidRDefault="00482176" w:rsidP="00482176">
      <w:pPr>
        <w:rPr>
          <w:lang w:val="en-US"/>
        </w:rPr>
      </w:pPr>
    </w:p>
    <w:p w14:paraId="657FAB68" w14:textId="3C7C0795" w:rsidR="00482176" w:rsidRPr="00482176" w:rsidRDefault="00482176" w:rsidP="00482176">
      <w:pPr>
        <w:rPr>
          <w:lang w:val="en-US"/>
        </w:rPr>
      </w:pPr>
      <w:r w:rsidRPr="00482176">
        <w:rPr>
          <w:b/>
          <w:lang w:val="en-US"/>
        </w:rPr>
        <w:t>“Streaming Mode”</w:t>
      </w:r>
      <w:r>
        <w:rPr>
          <w:lang w:val="en-US"/>
        </w:rPr>
        <w:t xml:space="preserve"> automatically removes the model, removes the camera preview and lowers the screen brightness when connecting to your PC. It is recommended to always use streaming mode when streaming to your PC.</w:t>
      </w:r>
    </w:p>
    <w:p w14:paraId="0EE0D355" w14:textId="77777777" w:rsidR="00886F41" w:rsidRPr="00886F41" w:rsidRDefault="00886F41" w:rsidP="00886F41">
      <w:pPr>
        <w:rPr>
          <w:sz w:val="12"/>
          <w:szCs w:val="12"/>
          <w:lang w:val="en-US"/>
        </w:rPr>
      </w:pPr>
    </w:p>
    <w:p w14:paraId="7104A724" w14:textId="39548F5C" w:rsidR="00886F41" w:rsidRDefault="00C74D2D" w:rsidP="00886F41">
      <w:pPr>
        <w:pStyle w:val="berschrift2"/>
        <w:rPr>
          <w:lang w:val="en-US"/>
        </w:rPr>
      </w:pPr>
      <w:bookmarkStart w:id="46" w:name="_Toc56543985"/>
      <w:r>
        <w:rPr>
          <w:lang w:val="en-US"/>
        </w:rPr>
        <w:t>Are there differences between the macOS and Windows version?</w:t>
      </w:r>
      <w:bookmarkEnd w:id="46"/>
    </w:p>
    <w:p w14:paraId="5203551D" w14:textId="77777777" w:rsidR="0053705B" w:rsidRDefault="0053705B" w:rsidP="0053705B">
      <w:pPr>
        <w:rPr>
          <w:sz w:val="12"/>
          <w:szCs w:val="12"/>
          <w:lang w:val="en-US"/>
        </w:rPr>
      </w:pPr>
    </w:p>
    <w:p w14:paraId="64E50895" w14:textId="38715EA0" w:rsidR="0053705B" w:rsidRDefault="0065377F" w:rsidP="0053705B">
      <w:pPr>
        <w:rPr>
          <w:lang w:val="en-US"/>
        </w:rPr>
      </w:pPr>
      <w:r>
        <w:rPr>
          <w:lang w:val="en-US"/>
        </w:rPr>
        <w:t>Windows supports all features. MacOS does not support transparent backgrounds with OBS and background hotkeys. This means hotkeys will only work on macOS if the VTube Studio window is focused. When for example playing a game at the same time, the hotkeys will not activate.</w:t>
      </w:r>
    </w:p>
    <w:p w14:paraId="216F80EC" w14:textId="77777777" w:rsidR="00B74952" w:rsidRPr="00886F41" w:rsidRDefault="00B74952" w:rsidP="00B74952">
      <w:pPr>
        <w:rPr>
          <w:sz w:val="12"/>
          <w:szCs w:val="12"/>
          <w:lang w:val="en-US"/>
        </w:rPr>
      </w:pPr>
    </w:p>
    <w:p w14:paraId="4DB1A0DF" w14:textId="59827A9F" w:rsidR="00B74952" w:rsidRDefault="00B74952" w:rsidP="00B74952">
      <w:pPr>
        <w:pStyle w:val="berschrift2"/>
        <w:rPr>
          <w:lang w:val="en-US"/>
        </w:rPr>
      </w:pPr>
      <w:bookmarkStart w:id="47" w:name="_Toc56543986"/>
      <w:r>
        <w:rPr>
          <w:lang w:val="en-US"/>
        </w:rPr>
        <w:t>Why does my stream to PC/Mac lag?</w:t>
      </w:r>
      <w:bookmarkEnd w:id="47"/>
    </w:p>
    <w:p w14:paraId="41872E2C" w14:textId="77777777" w:rsidR="0053705B" w:rsidRDefault="0053705B" w:rsidP="0053705B">
      <w:pPr>
        <w:rPr>
          <w:sz w:val="12"/>
          <w:szCs w:val="12"/>
          <w:lang w:val="en-US"/>
        </w:rPr>
      </w:pPr>
    </w:p>
    <w:p w14:paraId="7A0312FD" w14:textId="28A22300" w:rsidR="0053705B" w:rsidRDefault="0065377F" w:rsidP="0053705B">
      <w:pPr>
        <w:rPr>
          <w:lang w:val="en-US"/>
        </w:rPr>
      </w:pPr>
      <w:r>
        <w:rPr>
          <w:lang w:val="en-US"/>
        </w:rPr>
        <w:t xml:space="preserve">This is almost always caused by network issues. As a first thing to try, restart your router/switches, PC and smartphone. If the issues persist, check the chapter </w:t>
      </w:r>
      <w:r w:rsidRPr="0065377F">
        <w:rPr>
          <w:b/>
          <w:lang w:val="en-US"/>
        </w:rPr>
        <w:t>“Connection Issues &amp; Troubleshooting”</w:t>
      </w:r>
      <w:r>
        <w:rPr>
          <w:lang w:val="en-US"/>
        </w:rPr>
        <w:t>.</w:t>
      </w:r>
    </w:p>
    <w:p w14:paraId="5361376B" w14:textId="77777777" w:rsidR="00886F41" w:rsidRPr="00886F41" w:rsidRDefault="00886F41" w:rsidP="00886F41">
      <w:pPr>
        <w:rPr>
          <w:sz w:val="12"/>
          <w:szCs w:val="12"/>
          <w:lang w:val="en-US"/>
        </w:rPr>
      </w:pPr>
    </w:p>
    <w:p w14:paraId="5A8D0CAF" w14:textId="770E6FC6" w:rsidR="00886F41" w:rsidRDefault="00C74D2D" w:rsidP="00886F41">
      <w:pPr>
        <w:pStyle w:val="berschrift2"/>
        <w:rPr>
          <w:lang w:val="en-US"/>
        </w:rPr>
      </w:pPr>
      <w:bookmarkStart w:id="48" w:name="_Toc56543987"/>
      <w:r>
        <w:rPr>
          <w:lang w:val="en-US"/>
        </w:rPr>
        <w:t>Why is blinking and eye tracking not supported on Android?</w:t>
      </w:r>
      <w:bookmarkEnd w:id="48"/>
    </w:p>
    <w:p w14:paraId="62FC7F46" w14:textId="77777777" w:rsidR="0053705B" w:rsidRDefault="0053705B" w:rsidP="0053705B">
      <w:pPr>
        <w:rPr>
          <w:sz w:val="12"/>
          <w:szCs w:val="12"/>
          <w:lang w:val="en-US"/>
        </w:rPr>
      </w:pPr>
    </w:p>
    <w:p w14:paraId="0BAB9AF1" w14:textId="66591BCA" w:rsidR="0053705B" w:rsidRDefault="0065377F" w:rsidP="0053705B">
      <w:pPr>
        <w:rPr>
          <w:lang w:val="en-US"/>
        </w:rPr>
      </w:pPr>
      <w:r>
        <w:rPr>
          <w:lang w:val="en-US"/>
        </w:rPr>
        <w:t>VTube Studio uses Google ARCore on Android. Eye/Blink/Wink-Tracking is not supported by this framework yet. There is no information if/when this will become available. It is possible that it will never be supported.</w:t>
      </w:r>
    </w:p>
    <w:p w14:paraId="5EFED34E" w14:textId="70FD2E2D" w:rsidR="0065377F" w:rsidRDefault="0065377F" w:rsidP="0053705B">
      <w:pPr>
        <w:rPr>
          <w:lang w:val="en-US"/>
        </w:rPr>
      </w:pPr>
    </w:p>
    <w:p w14:paraId="3BE16231" w14:textId="2D862C9E" w:rsidR="0065377F" w:rsidRDefault="0065377F" w:rsidP="0053705B">
      <w:pPr>
        <w:rPr>
          <w:lang w:val="en-US"/>
        </w:rPr>
      </w:pPr>
      <w:r>
        <w:rPr>
          <w:lang w:val="en-US"/>
        </w:rPr>
        <w:t>If and when it is added to ARCore, it will also be supported by VTube Studio.</w:t>
      </w:r>
    </w:p>
    <w:p w14:paraId="02F0AE80" w14:textId="77777777" w:rsidR="00886F41" w:rsidRPr="00886F41" w:rsidRDefault="00886F41" w:rsidP="00886F41">
      <w:pPr>
        <w:rPr>
          <w:sz w:val="12"/>
          <w:szCs w:val="12"/>
          <w:lang w:val="en-US"/>
        </w:rPr>
      </w:pPr>
    </w:p>
    <w:p w14:paraId="75B5287F" w14:textId="77777777" w:rsidR="00572264" w:rsidRDefault="00572264" w:rsidP="00572264">
      <w:pPr>
        <w:pStyle w:val="berschrift2"/>
        <w:rPr>
          <w:lang w:val="en-US"/>
        </w:rPr>
      </w:pPr>
      <w:bookmarkStart w:id="49" w:name="_Toc56543988"/>
      <w:r>
        <w:rPr>
          <w:lang w:val="en-US"/>
        </w:rPr>
        <w:t>I bought the PRO version on Android. Can I transfer it to iOS?</w:t>
      </w:r>
      <w:bookmarkEnd w:id="49"/>
    </w:p>
    <w:p w14:paraId="5163C25A" w14:textId="77777777" w:rsidR="0053705B" w:rsidRDefault="00572264" w:rsidP="0053705B">
      <w:pPr>
        <w:rPr>
          <w:sz w:val="12"/>
          <w:szCs w:val="12"/>
          <w:lang w:val="en-US"/>
        </w:rPr>
      </w:pPr>
      <w:r>
        <w:rPr>
          <w:sz w:val="12"/>
          <w:szCs w:val="12"/>
          <w:lang w:val="en-US"/>
        </w:rPr>
        <w:t xml:space="preserve"> </w:t>
      </w:r>
    </w:p>
    <w:p w14:paraId="7B23D660" w14:textId="74E107FD" w:rsidR="0053705B" w:rsidRDefault="007C0B6B" w:rsidP="0053705B">
      <w:pPr>
        <w:rPr>
          <w:lang w:val="en-US"/>
        </w:rPr>
      </w:pPr>
      <w:r>
        <w:rPr>
          <w:lang w:val="en-US"/>
        </w:rPr>
        <w:t>As a general rule, no. Technically, it is not possible as Google and Apple use different app-stores.</w:t>
      </w:r>
    </w:p>
    <w:p w14:paraId="4D8A5C81" w14:textId="231E6410" w:rsidR="00D777B0" w:rsidRDefault="007C0B6B" w:rsidP="0053705B">
      <w:pPr>
        <w:rPr>
          <w:lang w:val="en-US"/>
        </w:rPr>
      </w:pPr>
      <w:r>
        <w:rPr>
          <w:lang w:val="en-US"/>
        </w:rPr>
        <w:t xml:space="preserve">However, I </w:t>
      </w:r>
      <w:r w:rsidR="0080165C">
        <w:rPr>
          <w:lang w:val="en-US"/>
        </w:rPr>
        <w:t xml:space="preserve">may </w:t>
      </w:r>
      <w:r>
        <w:rPr>
          <w:lang w:val="en-US"/>
        </w:rPr>
        <w:t>grant a grace period of one month.</w:t>
      </w:r>
    </w:p>
    <w:p w14:paraId="697C61D4" w14:textId="63C1F69A" w:rsidR="0080165C" w:rsidRPr="0080165C" w:rsidRDefault="0080165C" w:rsidP="0053705B">
      <w:pPr>
        <w:rPr>
          <w:sz w:val="12"/>
          <w:szCs w:val="12"/>
          <w:lang w:val="en-US"/>
        </w:rPr>
      </w:pPr>
      <w:r w:rsidRPr="0080165C">
        <w:rPr>
          <w:sz w:val="12"/>
          <w:szCs w:val="12"/>
          <w:lang w:val="en-US"/>
        </w:rPr>
        <w:t xml:space="preserve"> </w:t>
      </w:r>
    </w:p>
    <w:p w14:paraId="77FC6766" w14:textId="57ED8168" w:rsidR="007C0B6B" w:rsidRDefault="007C0B6B" w:rsidP="0053705B">
      <w:pPr>
        <w:rPr>
          <w:lang w:val="en-US"/>
        </w:rPr>
      </w:pPr>
      <w:r>
        <w:rPr>
          <w:lang w:val="en-US"/>
        </w:rPr>
        <w:t>If you purchased VTube Studio on Android and want to “transfer” that license to</w:t>
      </w:r>
      <w:r w:rsidR="00D777B0">
        <w:rPr>
          <w:lang w:val="en-US"/>
        </w:rPr>
        <w:t xml:space="preserve"> iOS, you can contact me per mail or on Discord. If you do, please first also purchase it on iOS and provide proof of purchase. I will then refund your purchase on Android.</w:t>
      </w:r>
      <w:r>
        <w:rPr>
          <w:lang w:val="en-US"/>
        </w:rPr>
        <w:t xml:space="preserve"> </w:t>
      </w:r>
    </w:p>
    <w:p w14:paraId="41DF779D" w14:textId="28E41F5B" w:rsidR="00572264" w:rsidRDefault="00572264" w:rsidP="00572264">
      <w:pPr>
        <w:rPr>
          <w:sz w:val="12"/>
          <w:szCs w:val="12"/>
          <w:lang w:val="en-US"/>
        </w:rPr>
      </w:pPr>
    </w:p>
    <w:p w14:paraId="7682EC85" w14:textId="34CDC347" w:rsidR="00572264" w:rsidRPr="0053705B" w:rsidRDefault="00572264" w:rsidP="00572264">
      <w:pPr>
        <w:pStyle w:val="berschrift2"/>
        <w:rPr>
          <w:lang w:val="en-US"/>
        </w:rPr>
      </w:pPr>
      <w:bookmarkStart w:id="50" w:name="_Toc56543989"/>
      <w:r>
        <w:rPr>
          <w:lang w:val="en-US"/>
        </w:rPr>
        <w:t>VTube Studio doesn’t work on my smartphone. What can I do?</w:t>
      </w:r>
      <w:bookmarkEnd w:id="50"/>
    </w:p>
    <w:p w14:paraId="0FFC4229" w14:textId="77777777" w:rsidR="0053705B" w:rsidRDefault="0053705B" w:rsidP="0053705B">
      <w:pPr>
        <w:rPr>
          <w:sz w:val="12"/>
          <w:szCs w:val="12"/>
          <w:lang w:val="en-US"/>
        </w:rPr>
      </w:pPr>
    </w:p>
    <w:p w14:paraId="5B82D823" w14:textId="1FD0ACB4" w:rsidR="0053705B" w:rsidRDefault="00E00D19" w:rsidP="0053705B">
      <w:pPr>
        <w:rPr>
          <w:lang w:val="en-US"/>
        </w:rPr>
      </w:pPr>
      <w:r>
        <w:rPr>
          <w:lang w:val="en-US"/>
        </w:rPr>
        <w:t>Please make sure you’re using a supported device as detailed in the chapter “Supported Devices”.</w:t>
      </w:r>
    </w:p>
    <w:p w14:paraId="35A4A428" w14:textId="77777777" w:rsidR="00102ADF" w:rsidRPr="00886F41" w:rsidRDefault="00102ADF" w:rsidP="00102ADF">
      <w:pPr>
        <w:rPr>
          <w:sz w:val="12"/>
          <w:szCs w:val="12"/>
          <w:lang w:val="en-US"/>
        </w:rPr>
      </w:pPr>
    </w:p>
    <w:p w14:paraId="03B79C3A" w14:textId="239463EE" w:rsidR="00102ADF" w:rsidRPr="0053705B" w:rsidRDefault="00102ADF" w:rsidP="00102ADF">
      <w:pPr>
        <w:pStyle w:val="berschrift2"/>
        <w:rPr>
          <w:lang w:val="en-US"/>
        </w:rPr>
      </w:pPr>
      <w:bookmarkStart w:id="51" w:name="_Toc56543990"/>
      <w:r>
        <w:rPr>
          <w:lang w:val="en-US"/>
        </w:rPr>
        <w:t>The face tracking is going crazy on my iPhone/iPad! What’s going on?</w:t>
      </w:r>
      <w:bookmarkEnd w:id="51"/>
    </w:p>
    <w:p w14:paraId="0ECA7469" w14:textId="77777777" w:rsidR="0053705B" w:rsidRPr="00E00D19" w:rsidRDefault="0053705B" w:rsidP="0053705B">
      <w:pPr>
        <w:rPr>
          <w:sz w:val="12"/>
          <w:szCs w:val="12"/>
        </w:rPr>
      </w:pPr>
    </w:p>
    <w:p w14:paraId="3EDDA5AD" w14:textId="77777777" w:rsidR="00E00D19" w:rsidRDefault="00E00D19" w:rsidP="0053705B">
      <w:pPr>
        <w:rPr>
          <w:lang w:val="en-US"/>
        </w:rPr>
      </w:pPr>
    </w:p>
    <w:p w14:paraId="531CB0BF" w14:textId="77777777" w:rsidR="00E00D19" w:rsidRDefault="00E00D19" w:rsidP="0053705B">
      <w:pPr>
        <w:rPr>
          <w:lang w:val="en-US"/>
        </w:rPr>
      </w:pPr>
    </w:p>
    <w:p w14:paraId="0D94994C" w14:textId="77777777" w:rsidR="00E00D19" w:rsidRDefault="00E00D19" w:rsidP="0053705B">
      <w:pPr>
        <w:rPr>
          <w:lang w:val="en-US"/>
        </w:rPr>
      </w:pPr>
      <w:r>
        <w:rPr>
          <w:lang w:val="en-US"/>
        </w:rPr>
        <w:t xml:space="preserve">                  </w:t>
      </w:r>
      <w:r>
        <w:rPr>
          <w:noProof/>
          <w:lang w:val="en-US"/>
        </w:rPr>
        <w:drawing>
          <wp:inline distT="0" distB="0" distL="0" distR="0" wp14:anchorId="1BB7E5F0" wp14:editId="3BB92277">
            <wp:extent cx="4568342" cy="2137758"/>
            <wp:effectExtent l="0" t="0" r="381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91906" cy="2148785"/>
                    </a:xfrm>
                    <a:prstGeom prst="rect">
                      <a:avLst/>
                    </a:prstGeom>
                    <a:noFill/>
                    <a:ln>
                      <a:noFill/>
                    </a:ln>
                  </pic:spPr>
                </pic:pic>
              </a:graphicData>
            </a:graphic>
          </wp:inline>
        </w:drawing>
      </w:r>
    </w:p>
    <w:p w14:paraId="07E0968C" w14:textId="15917747" w:rsidR="0053705B" w:rsidRDefault="00EA049B" w:rsidP="0053705B">
      <w:pPr>
        <w:rPr>
          <w:lang w:val="en-US"/>
        </w:rPr>
      </w:pPr>
      <w:r>
        <w:rPr>
          <w:lang w:val="en-US"/>
        </w:rPr>
        <w:t>If the tracking mask in the camera preview is flying around or glitching out randomly, t</w:t>
      </w:r>
      <w:r w:rsidR="00E00D19">
        <w:rPr>
          <w:lang w:val="en-US"/>
        </w:rPr>
        <w:t xml:space="preserve">his is usually caused by </w:t>
      </w:r>
      <w:r>
        <w:rPr>
          <w:lang w:val="en-US"/>
        </w:rPr>
        <w:t>magnetic interference. The iPhone/iPad uses a magnetometer (digital compass) to calculate the device facing direction. Please make sure your device does not have a case with magnets inside and is not leaning against a computer monitor. Having the device on a wireless charger may also cause similar issues.</w:t>
      </w:r>
    </w:p>
    <w:p w14:paraId="08999C9D" w14:textId="0819E0E5" w:rsidR="00EA049B" w:rsidRDefault="00EA049B" w:rsidP="0053705B">
      <w:pPr>
        <w:rPr>
          <w:lang w:val="en-US"/>
        </w:rPr>
      </w:pPr>
    </w:p>
    <w:p w14:paraId="63D56AF6" w14:textId="750DDA61" w:rsidR="00EA049B" w:rsidRDefault="00EA049B" w:rsidP="0053705B">
      <w:pPr>
        <w:rPr>
          <w:lang w:val="en-US"/>
        </w:rPr>
      </w:pPr>
      <w:r>
        <w:rPr>
          <w:lang w:val="en-US"/>
        </w:rPr>
        <w:t>In some instances, it can also be caused by bad lighting. Make sure you have good, non-colored lighting in your tracking setup. Some colors seem to confuse iOS/Android face tracking.</w:t>
      </w:r>
      <w:r w:rsidR="0070252A">
        <w:rPr>
          <w:lang w:val="en-US"/>
        </w:rPr>
        <w:t xml:space="preserve"> Try going in a different room and see if that helps.</w:t>
      </w:r>
    </w:p>
    <w:p w14:paraId="2C0C50B0" w14:textId="77777777" w:rsidR="00102ADF" w:rsidRPr="00886F41" w:rsidRDefault="00102ADF" w:rsidP="00102ADF">
      <w:pPr>
        <w:rPr>
          <w:sz w:val="12"/>
          <w:szCs w:val="12"/>
          <w:lang w:val="en-US"/>
        </w:rPr>
      </w:pPr>
    </w:p>
    <w:p w14:paraId="6F803EAF" w14:textId="4067BFE6" w:rsidR="00102ADF" w:rsidRDefault="00102ADF" w:rsidP="00102ADF">
      <w:pPr>
        <w:pStyle w:val="berschrift2"/>
        <w:rPr>
          <w:lang w:val="en-US"/>
        </w:rPr>
      </w:pPr>
      <w:bookmarkStart w:id="52" w:name="_Toc56543991"/>
      <w:r>
        <w:rPr>
          <w:lang w:val="en-US"/>
        </w:rPr>
        <w:t>Why does my iPhone/iPad show the forward-pointing camera?</w:t>
      </w:r>
      <w:bookmarkEnd w:id="52"/>
    </w:p>
    <w:p w14:paraId="4DFC2764" w14:textId="77777777" w:rsidR="0053705B" w:rsidRDefault="0053705B" w:rsidP="0053705B">
      <w:pPr>
        <w:rPr>
          <w:sz w:val="12"/>
          <w:szCs w:val="12"/>
          <w:lang w:val="en-US"/>
        </w:rPr>
      </w:pPr>
    </w:p>
    <w:p w14:paraId="7C177C66" w14:textId="471F687D" w:rsidR="00102ADF" w:rsidRPr="00102ADF" w:rsidRDefault="00EA049B" w:rsidP="00102ADF">
      <w:pPr>
        <w:rPr>
          <w:lang w:val="en-US"/>
        </w:rPr>
      </w:pPr>
      <w:r>
        <w:rPr>
          <w:lang w:val="en-US"/>
        </w:rPr>
        <w:t xml:space="preserve">This means your device is not supported. You should also have seen a popup telling you this when the app starts. For supported devices, see the chapter </w:t>
      </w:r>
      <w:r w:rsidRPr="00EA049B">
        <w:rPr>
          <w:b/>
          <w:lang w:val="en-US"/>
        </w:rPr>
        <w:t>“Supported Devices”</w:t>
      </w:r>
      <w:r>
        <w:rPr>
          <w:lang w:val="en-US"/>
        </w:rPr>
        <w:t>.</w:t>
      </w:r>
    </w:p>
    <w:p w14:paraId="3BE697CA" w14:textId="77777777" w:rsidR="006A3CC2" w:rsidRDefault="006A3CC2" w:rsidP="006A3CC2">
      <w:pPr>
        <w:rPr>
          <w:sz w:val="12"/>
          <w:szCs w:val="12"/>
          <w:lang w:val="en-US"/>
        </w:rPr>
      </w:pPr>
    </w:p>
    <w:p w14:paraId="1859FC19" w14:textId="108BC6C9" w:rsidR="006A3CC2" w:rsidRDefault="006A3CC2" w:rsidP="006A3CC2">
      <w:pPr>
        <w:pStyle w:val="berschrift2"/>
        <w:rPr>
          <w:lang w:val="en-US"/>
        </w:rPr>
      </w:pPr>
      <w:bookmarkStart w:id="53" w:name="_Toc56543992"/>
      <w:r>
        <w:rPr>
          <w:lang w:val="en-US"/>
        </w:rPr>
        <w:t>Where can I get help/support?</w:t>
      </w:r>
      <w:bookmarkEnd w:id="53"/>
    </w:p>
    <w:p w14:paraId="17F29BE6" w14:textId="0E76E8CD" w:rsidR="0053705B" w:rsidRDefault="006A3CC2" w:rsidP="0053705B">
      <w:pPr>
        <w:rPr>
          <w:sz w:val="12"/>
          <w:szCs w:val="12"/>
          <w:lang w:val="en-US"/>
        </w:rPr>
      </w:pPr>
      <w:r>
        <w:rPr>
          <w:sz w:val="12"/>
          <w:szCs w:val="12"/>
          <w:lang w:val="en-US"/>
        </w:rPr>
        <w:t xml:space="preserve"> </w:t>
      </w:r>
    </w:p>
    <w:p w14:paraId="3A09025C" w14:textId="77777777" w:rsidR="004960A1" w:rsidRDefault="00EA049B" w:rsidP="004960A1">
      <w:pPr>
        <w:rPr>
          <w:sz w:val="12"/>
          <w:szCs w:val="12"/>
          <w:lang w:val="en-US"/>
        </w:rPr>
      </w:pPr>
      <w:r>
        <w:rPr>
          <w:lang w:val="en-US"/>
        </w:rPr>
        <w:t>Discord or mail. Check the first page of this document.</w:t>
      </w:r>
      <w:r w:rsidR="004960A1">
        <w:rPr>
          <w:sz w:val="12"/>
          <w:szCs w:val="12"/>
          <w:lang w:val="en-US"/>
        </w:rPr>
        <w:t xml:space="preserve"> </w:t>
      </w:r>
    </w:p>
    <w:p w14:paraId="1096CC62" w14:textId="1F48D095" w:rsidR="004960A1" w:rsidRPr="004960A1" w:rsidRDefault="004960A1" w:rsidP="0053705B">
      <w:pPr>
        <w:rPr>
          <w:sz w:val="12"/>
          <w:szCs w:val="12"/>
          <w:lang w:val="en-US"/>
        </w:rPr>
      </w:pPr>
      <w:r w:rsidRPr="004960A1">
        <w:rPr>
          <w:sz w:val="12"/>
          <w:szCs w:val="12"/>
          <w:lang w:val="en-US"/>
        </w:rPr>
        <w:t xml:space="preserve"> </w:t>
      </w:r>
    </w:p>
    <w:p w14:paraId="6E2CB145" w14:textId="3E053518" w:rsidR="004960A1" w:rsidRDefault="004960A1" w:rsidP="004960A1">
      <w:pPr>
        <w:pStyle w:val="berschrift2"/>
        <w:rPr>
          <w:lang w:val="en-US"/>
        </w:rPr>
      </w:pPr>
      <w:bookmarkStart w:id="54" w:name="_Toc56543993"/>
      <w:r>
        <w:rPr>
          <w:lang w:val="en-US"/>
        </w:rPr>
        <w:t>How can I become a VTube Studio Partner?</w:t>
      </w:r>
      <w:bookmarkEnd w:id="54"/>
    </w:p>
    <w:p w14:paraId="43998686" w14:textId="77777777" w:rsidR="004960A1" w:rsidRDefault="004960A1" w:rsidP="004960A1">
      <w:pPr>
        <w:rPr>
          <w:sz w:val="12"/>
          <w:szCs w:val="12"/>
          <w:lang w:val="en-US"/>
        </w:rPr>
      </w:pPr>
      <w:r>
        <w:rPr>
          <w:sz w:val="12"/>
          <w:szCs w:val="12"/>
          <w:lang w:val="en-US"/>
        </w:rPr>
        <w:t xml:space="preserve"> </w:t>
      </w:r>
    </w:p>
    <w:p w14:paraId="73CA903A" w14:textId="067F5FD0" w:rsidR="004960A1" w:rsidRDefault="004960A1" w:rsidP="004960A1">
      <w:pPr>
        <w:rPr>
          <w:lang w:val="en-US"/>
        </w:rPr>
      </w:pPr>
      <w:r>
        <w:rPr>
          <w:lang w:val="en-US"/>
        </w:rPr>
        <w:t xml:space="preserve">The partner program is currently closed. Once it is opened again, it will be announced on </w:t>
      </w:r>
      <w:hyperlink r:id="rId93" w:history="1">
        <w:r w:rsidRPr="004960A1">
          <w:rPr>
            <w:rStyle w:val="Hyperlink"/>
            <w:lang w:val="en-US"/>
          </w:rPr>
          <w:t>Twitter</w:t>
        </w:r>
      </w:hyperlink>
      <w:r>
        <w:rPr>
          <w:lang w:val="en-US"/>
        </w:rPr>
        <w:t xml:space="preserve"> so please stay tuned!</w:t>
      </w:r>
    </w:p>
    <w:p w14:paraId="473BEEEF" w14:textId="77777777" w:rsidR="00572264" w:rsidRDefault="00572264" w:rsidP="00572264">
      <w:pPr>
        <w:rPr>
          <w:sz w:val="12"/>
          <w:szCs w:val="12"/>
          <w:lang w:val="en-US"/>
        </w:rPr>
      </w:pPr>
    </w:p>
    <w:p w14:paraId="71FC8CC8" w14:textId="6CD6F420" w:rsidR="00572264" w:rsidRDefault="00572264" w:rsidP="00572264">
      <w:pPr>
        <w:pStyle w:val="berschrift2"/>
        <w:rPr>
          <w:lang w:val="en-US"/>
        </w:rPr>
      </w:pPr>
      <w:bookmarkStart w:id="55" w:name="_Toc56543994"/>
      <w:r>
        <w:rPr>
          <w:lang w:val="en-US"/>
        </w:rPr>
        <w:t>Can I use VTube Studio in my company? How about for TV ads?</w:t>
      </w:r>
      <w:bookmarkEnd w:id="55"/>
    </w:p>
    <w:p w14:paraId="02CDB274" w14:textId="77777777" w:rsidR="0053705B" w:rsidRDefault="00572264" w:rsidP="0053705B">
      <w:pPr>
        <w:rPr>
          <w:sz w:val="12"/>
          <w:szCs w:val="12"/>
          <w:lang w:val="en-US"/>
        </w:rPr>
      </w:pPr>
      <w:r>
        <w:rPr>
          <w:sz w:val="12"/>
          <w:szCs w:val="12"/>
          <w:lang w:val="en-US"/>
        </w:rPr>
        <w:t xml:space="preserve"> </w:t>
      </w:r>
    </w:p>
    <w:p w14:paraId="2843C58A" w14:textId="2CCF31B0" w:rsidR="0053705B" w:rsidRDefault="00C81F1F" w:rsidP="0053705B">
      <w:pPr>
        <w:rPr>
          <w:lang w:val="en-US"/>
        </w:rPr>
      </w:pPr>
      <w:r>
        <w:rPr>
          <w:lang w:val="en-US"/>
        </w:rPr>
        <w:t>Depending on the size of your company, you may need additional licensing. Please see the VTube Studio EULA or contact me for more information.</w:t>
      </w:r>
    </w:p>
    <w:p w14:paraId="5657664D" w14:textId="4AFDF7DB" w:rsidR="00572264" w:rsidRPr="00886F41" w:rsidRDefault="00572264" w:rsidP="00572264">
      <w:pPr>
        <w:rPr>
          <w:sz w:val="12"/>
          <w:szCs w:val="12"/>
          <w:lang w:val="en-US"/>
        </w:rPr>
      </w:pPr>
    </w:p>
    <w:p w14:paraId="74228285" w14:textId="45BBB13F" w:rsidR="00886F41" w:rsidRDefault="005C53F8" w:rsidP="00886F41">
      <w:pPr>
        <w:pStyle w:val="berschrift2"/>
        <w:rPr>
          <w:lang w:val="en-US"/>
        </w:rPr>
      </w:pPr>
      <w:bookmarkStart w:id="56" w:name="_Toc56543995"/>
      <w:r>
        <w:rPr>
          <w:lang w:val="en-US"/>
        </w:rPr>
        <w:t>I can’t load my Live2D model in VTube Studio. What’s wrong?</w:t>
      </w:r>
      <w:bookmarkEnd w:id="56"/>
    </w:p>
    <w:p w14:paraId="345FDE51" w14:textId="77777777" w:rsidR="005C53F8" w:rsidRPr="00886F41" w:rsidRDefault="005C53F8" w:rsidP="005C53F8">
      <w:pPr>
        <w:rPr>
          <w:sz w:val="12"/>
          <w:szCs w:val="12"/>
          <w:lang w:val="en-US"/>
        </w:rPr>
      </w:pPr>
    </w:p>
    <w:p w14:paraId="70C34B28" w14:textId="02212DB9" w:rsidR="00F47F91" w:rsidRDefault="00F47F91" w:rsidP="005C18FB">
      <w:pPr>
        <w:rPr>
          <w:lang w:val="en-US"/>
        </w:rPr>
      </w:pPr>
      <w:r>
        <w:rPr>
          <w:lang w:val="en-US"/>
        </w:rPr>
        <w:t>First, check the logs if there are any errors. If there are errors in the logs but no error popup was shown, there may be a bug in the app. Please contact me on Discord so I can take care of it.</w:t>
      </w:r>
    </w:p>
    <w:p w14:paraId="4DE3C635" w14:textId="3637BB58" w:rsidR="00F47F91" w:rsidRDefault="00F47F91" w:rsidP="005C18FB">
      <w:pPr>
        <w:rPr>
          <w:lang w:val="en-US"/>
        </w:rPr>
      </w:pPr>
    </w:p>
    <w:p w14:paraId="6648C628" w14:textId="030B796A" w:rsidR="00886F41" w:rsidRDefault="00F47F91" w:rsidP="005C18FB">
      <w:pPr>
        <w:rPr>
          <w:lang w:val="en-US"/>
        </w:rPr>
      </w:pPr>
      <w:r>
        <w:rPr>
          <w:lang w:val="en-US"/>
        </w:rPr>
        <w:t xml:space="preserve">There have also been cases of </w:t>
      </w:r>
      <w:r w:rsidR="006E2689">
        <w:rPr>
          <w:lang w:val="en-US"/>
        </w:rPr>
        <w:t>Antivirus</w:t>
      </w:r>
      <w:r>
        <w:rPr>
          <w:lang w:val="en-US"/>
        </w:rPr>
        <w:t xml:space="preserve"> software blocking the app from reading models. Try disabling them or adding an exception for VTube Studio. One such example is “IOb</w:t>
      </w:r>
      <w:r w:rsidR="005C53F8" w:rsidRPr="005C53F8">
        <w:rPr>
          <w:lang w:val="en-US"/>
        </w:rPr>
        <w:t xml:space="preserve">it </w:t>
      </w:r>
      <w:r>
        <w:rPr>
          <w:lang w:val="en-US"/>
        </w:rPr>
        <w:t>M</w:t>
      </w:r>
      <w:r w:rsidR="005C53F8" w:rsidRPr="005C53F8">
        <w:rPr>
          <w:lang w:val="en-US"/>
        </w:rPr>
        <w:t xml:space="preserve">alware </w:t>
      </w:r>
      <w:r>
        <w:rPr>
          <w:lang w:val="en-US"/>
        </w:rPr>
        <w:t>F</w:t>
      </w:r>
      <w:r w:rsidR="005C53F8" w:rsidRPr="005C53F8">
        <w:rPr>
          <w:lang w:val="en-US"/>
        </w:rPr>
        <w:t>ighter</w:t>
      </w:r>
      <w:r>
        <w:rPr>
          <w:lang w:val="en-US"/>
        </w:rPr>
        <w:t>”.</w:t>
      </w:r>
    </w:p>
    <w:p w14:paraId="023DA634" w14:textId="6999599D" w:rsidR="00886F41" w:rsidRDefault="00886F41" w:rsidP="005C18FB">
      <w:pPr>
        <w:rPr>
          <w:lang w:val="en-US"/>
        </w:rPr>
      </w:pPr>
    </w:p>
    <w:p w14:paraId="3B0FCC48" w14:textId="681CA8D7" w:rsidR="008100A2" w:rsidRDefault="008100A2" w:rsidP="005C18FB">
      <w:pPr>
        <w:rPr>
          <w:lang w:val="en-US"/>
        </w:rPr>
      </w:pPr>
    </w:p>
    <w:p w14:paraId="2E863346" w14:textId="1848B1F0" w:rsidR="008100A2" w:rsidRDefault="008100A2" w:rsidP="005C18FB">
      <w:pPr>
        <w:rPr>
          <w:lang w:val="en-US"/>
        </w:rPr>
      </w:pPr>
    </w:p>
    <w:p w14:paraId="37DF15DC" w14:textId="694523A2" w:rsidR="008100A2" w:rsidRDefault="008100A2" w:rsidP="005C18FB">
      <w:pPr>
        <w:rPr>
          <w:lang w:val="en-US"/>
        </w:rPr>
      </w:pPr>
    </w:p>
    <w:p w14:paraId="1C74F032" w14:textId="77777777" w:rsidR="008100A2" w:rsidRDefault="008100A2" w:rsidP="005C18FB">
      <w:pPr>
        <w:rPr>
          <w:lang w:val="en-US"/>
        </w:rPr>
      </w:pPr>
    </w:p>
    <w:p w14:paraId="6FB4F16A" w14:textId="70DFCF6F" w:rsidR="004D69B3" w:rsidRDefault="004D69B3" w:rsidP="004D69B3">
      <w:pPr>
        <w:pStyle w:val="berschrift2"/>
        <w:rPr>
          <w:lang w:val="en-US"/>
        </w:rPr>
      </w:pPr>
      <w:bookmarkStart w:id="57" w:name="_Toc56543996"/>
      <w:r>
        <w:rPr>
          <w:lang w:val="en-US"/>
        </w:rPr>
        <w:lastRenderedPageBreak/>
        <w:t>Does VTube Studio store/</w:t>
      </w:r>
      <w:r w:rsidR="005F77BF">
        <w:rPr>
          <w:lang w:val="en-US"/>
        </w:rPr>
        <w:t>record any personal data</w:t>
      </w:r>
      <w:r>
        <w:rPr>
          <w:lang w:val="en-US"/>
        </w:rPr>
        <w:t>?</w:t>
      </w:r>
      <w:bookmarkEnd w:id="57"/>
    </w:p>
    <w:p w14:paraId="2C3AADD5" w14:textId="77777777" w:rsidR="005F77BF" w:rsidRPr="00886F41" w:rsidRDefault="005F77BF" w:rsidP="005F77BF">
      <w:pPr>
        <w:rPr>
          <w:sz w:val="12"/>
          <w:szCs w:val="12"/>
          <w:lang w:val="en-US"/>
        </w:rPr>
      </w:pPr>
    </w:p>
    <w:p w14:paraId="22A08604" w14:textId="649A356E" w:rsidR="005F77BF" w:rsidRPr="005F77BF" w:rsidRDefault="005F77BF" w:rsidP="005F77BF">
      <w:pPr>
        <w:rPr>
          <w:b/>
          <w:lang w:val="en-US"/>
        </w:rPr>
      </w:pPr>
      <w:r w:rsidRPr="005F77BF">
        <w:rPr>
          <w:b/>
          <w:lang w:val="en-US"/>
        </w:rPr>
        <w:t>No.</w:t>
      </w:r>
    </w:p>
    <w:p w14:paraId="17D3B0A6" w14:textId="77777777" w:rsidR="005F77BF" w:rsidRDefault="005F77BF" w:rsidP="005C18FB">
      <w:pPr>
        <w:rPr>
          <w:lang w:val="en-US"/>
        </w:rPr>
      </w:pPr>
    </w:p>
    <w:p w14:paraId="197F7623" w14:textId="3D427BB3" w:rsidR="004D69B3" w:rsidRDefault="005F77BF" w:rsidP="005C18FB">
      <w:pPr>
        <w:rPr>
          <w:lang w:val="en-US"/>
        </w:rPr>
      </w:pPr>
      <w:r>
        <w:rPr>
          <w:lang w:val="en-US"/>
        </w:rPr>
        <w:t>Specifically, no personal data is stored on the device or sent to any external servers by VTube Studio.</w:t>
      </w:r>
    </w:p>
    <w:p w14:paraId="3A904490" w14:textId="3E74BFFA" w:rsidR="005F77BF" w:rsidRDefault="005F77BF" w:rsidP="005C18FB">
      <w:pPr>
        <w:rPr>
          <w:lang w:val="en-US"/>
        </w:rPr>
      </w:pPr>
      <w:r>
        <w:rPr>
          <w:lang w:val="en-US"/>
        </w:rPr>
        <w:t xml:space="preserve">For more information, see the privacy policy on </w:t>
      </w:r>
      <w:hyperlink r:id="rId94" w:history="1">
        <w:r w:rsidRPr="00202D2C">
          <w:rPr>
            <w:rStyle w:val="Hyperlink"/>
            <w:lang w:val="en-US"/>
          </w:rPr>
          <w:t>https://denchisoft.github.io/</w:t>
        </w:r>
      </w:hyperlink>
      <w:r>
        <w:rPr>
          <w:lang w:val="en-US"/>
        </w:rPr>
        <w:t xml:space="preserve"> </w:t>
      </w:r>
    </w:p>
    <w:p w14:paraId="4A989260" w14:textId="77777777" w:rsidR="005C53F8" w:rsidRPr="00886F41" w:rsidRDefault="005C53F8" w:rsidP="005C53F8">
      <w:pPr>
        <w:rPr>
          <w:sz w:val="12"/>
          <w:szCs w:val="12"/>
          <w:lang w:val="en-US"/>
        </w:rPr>
      </w:pPr>
    </w:p>
    <w:p w14:paraId="5A3452ED" w14:textId="0D24383B" w:rsidR="005C53F8" w:rsidRDefault="005C53F8" w:rsidP="005C53F8">
      <w:pPr>
        <w:pStyle w:val="berschrift2"/>
        <w:rPr>
          <w:lang w:val="en-US"/>
        </w:rPr>
      </w:pPr>
      <w:bookmarkStart w:id="58" w:name="_Toc56543997"/>
      <w:r>
        <w:rPr>
          <w:lang w:val="en-US"/>
        </w:rPr>
        <w:t>Who is using VTube Studio? I want to see some examples!</w:t>
      </w:r>
      <w:bookmarkEnd w:id="58"/>
    </w:p>
    <w:p w14:paraId="0586DBA7" w14:textId="77777777" w:rsidR="005C53F8" w:rsidRPr="00886F41" w:rsidRDefault="005C53F8" w:rsidP="005C53F8">
      <w:pPr>
        <w:rPr>
          <w:sz w:val="12"/>
          <w:szCs w:val="12"/>
          <w:lang w:val="en-US"/>
        </w:rPr>
      </w:pPr>
    </w:p>
    <w:p w14:paraId="21A536CA" w14:textId="7F00EB47" w:rsidR="005C53F8" w:rsidRDefault="006E2689" w:rsidP="005C53F8">
      <w:pPr>
        <w:rPr>
          <w:lang w:val="en-US"/>
        </w:rPr>
      </w:pPr>
      <w:r>
        <w:rPr>
          <w:lang w:val="en-US"/>
        </w:rPr>
        <w:t>VTube</w:t>
      </w:r>
      <w:r w:rsidR="005C53F8">
        <w:rPr>
          <w:lang w:val="en-US"/>
        </w:rPr>
        <w:t xml:space="preserve"> Studio is used by many indie and bigger</w:t>
      </w:r>
      <w:r>
        <w:rPr>
          <w:lang w:val="en-US"/>
        </w:rPr>
        <w:t xml:space="preserve"> fulltime</w:t>
      </w:r>
      <w:r w:rsidR="005C53F8">
        <w:rPr>
          <w:lang w:val="en-US"/>
        </w:rPr>
        <w:t xml:space="preserve"> VTubers</w:t>
      </w:r>
      <w:r>
        <w:rPr>
          <w:lang w:val="en-US"/>
        </w:rPr>
        <w:t xml:space="preserve"> </w:t>
      </w:r>
      <w:r w:rsidR="003918B6">
        <w:rPr>
          <w:lang w:val="en-US"/>
        </w:rPr>
        <w:t xml:space="preserve">as well as VTuber agencies </w:t>
      </w:r>
      <w:r>
        <w:rPr>
          <w:lang w:val="en-US"/>
        </w:rPr>
        <w:t>on a regular basis</w:t>
      </w:r>
      <w:r w:rsidR="003918B6">
        <w:rPr>
          <w:lang w:val="en-US"/>
        </w:rPr>
        <w:t>. Here are some</w:t>
      </w:r>
      <w:r w:rsidR="00FB3612">
        <w:rPr>
          <w:lang w:val="en-US"/>
        </w:rPr>
        <w:t xml:space="preserve"> random</w:t>
      </w:r>
      <w:r w:rsidR="00236982">
        <w:rPr>
          <w:lang w:val="en-US"/>
        </w:rPr>
        <w:t xml:space="preserve"> notable</w:t>
      </w:r>
      <w:r w:rsidR="003918B6">
        <w:rPr>
          <w:lang w:val="en-US"/>
        </w:rPr>
        <w:t xml:space="preserve"> examples</w:t>
      </w:r>
      <w:r w:rsidR="00FB3612">
        <w:rPr>
          <w:lang w:val="en-US"/>
        </w:rPr>
        <w:t xml:space="preserve"> in no particular order</w:t>
      </w:r>
      <w:r w:rsidR="003918B6">
        <w:rPr>
          <w:lang w:val="en-US"/>
        </w:rPr>
        <w:t>:</w:t>
      </w:r>
    </w:p>
    <w:p w14:paraId="6DA3E054" w14:textId="42E1DE97" w:rsidR="003918B6" w:rsidRDefault="003918B6" w:rsidP="005C53F8">
      <w:pPr>
        <w:rPr>
          <w:lang w:val="en-US"/>
        </w:rPr>
      </w:pPr>
    </w:p>
    <w:p w14:paraId="6E252C3B" w14:textId="451ADB15" w:rsidR="003918B6" w:rsidRPr="004960A1" w:rsidRDefault="00236982" w:rsidP="005C53F8">
      <w:pPr>
        <w:rPr>
          <w:b/>
          <w:lang w:val="en-US"/>
        </w:rPr>
      </w:pPr>
      <w:r w:rsidRPr="004960A1">
        <w:rPr>
          <w:b/>
          <w:lang w:val="en-US"/>
        </w:rPr>
        <w:t>Agencies</w:t>
      </w:r>
    </w:p>
    <w:p w14:paraId="4B6FDF4A" w14:textId="54AB2B92" w:rsidR="00236982" w:rsidRDefault="00FB3612" w:rsidP="00236982">
      <w:pPr>
        <w:pStyle w:val="Listenabsatz"/>
        <w:numPr>
          <w:ilvl w:val="0"/>
          <w:numId w:val="22"/>
        </w:numPr>
        <w:rPr>
          <w:lang w:val="en-US"/>
        </w:rPr>
      </w:pPr>
      <w:r>
        <w:rPr>
          <w:lang w:val="en-US"/>
        </w:rPr>
        <w:t>Liliana Vampaia</w:t>
      </w:r>
      <w:r w:rsidR="008F710D">
        <w:rPr>
          <w:lang w:val="en-US"/>
        </w:rPr>
        <w:tab/>
        <w:t>---</w:t>
      </w:r>
      <w:r w:rsidR="008F710D">
        <w:rPr>
          <w:lang w:val="en-US"/>
        </w:rPr>
        <w:tab/>
      </w:r>
      <w:r>
        <w:rPr>
          <w:lang w:val="en-US"/>
        </w:rPr>
        <w:t>[</w:t>
      </w:r>
      <w:hyperlink r:id="rId95" w:history="1">
        <w:r w:rsidRPr="00FB3612">
          <w:rPr>
            <w:rStyle w:val="Hyperlink"/>
            <w:lang w:val="en-US"/>
          </w:rPr>
          <w:t>Twitter</w:t>
        </w:r>
      </w:hyperlink>
      <w:r>
        <w:rPr>
          <w:lang w:val="en-US"/>
        </w:rPr>
        <w:t xml:space="preserve">] from </w:t>
      </w:r>
      <w:hyperlink r:id="rId96" w:history="1">
        <w:r w:rsidRPr="008100A2">
          <w:rPr>
            <w:rStyle w:val="Hyperlink"/>
            <w:lang w:val="en-US"/>
          </w:rPr>
          <w:t>MyHoloTV</w:t>
        </w:r>
      </w:hyperlink>
    </w:p>
    <w:p w14:paraId="6B45B7DD" w14:textId="48F2F47B" w:rsidR="00236982" w:rsidRDefault="008F710D" w:rsidP="00236982">
      <w:pPr>
        <w:pStyle w:val="Listenabsatz"/>
        <w:numPr>
          <w:ilvl w:val="0"/>
          <w:numId w:val="22"/>
        </w:numPr>
        <w:rPr>
          <w:lang w:val="en-US"/>
        </w:rPr>
      </w:pPr>
      <w:r>
        <w:rPr>
          <w:lang w:val="en-US"/>
        </w:rPr>
        <w:t>Hoshino Char</w:t>
      </w:r>
      <w:r>
        <w:rPr>
          <w:lang w:val="en-US"/>
        </w:rPr>
        <w:tab/>
      </w:r>
      <w:r>
        <w:rPr>
          <w:lang w:val="en-US"/>
        </w:rPr>
        <w:tab/>
        <w:t>---</w:t>
      </w:r>
      <w:r>
        <w:rPr>
          <w:lang w:val="en-US"/>
        </w:rPr>
        <w:tab/>
        <w:t>[</w:t>
      </w:r>
      <w:hyperlink r:id="rId97" w:history="1">
        <w:r w:rsidRPr="008F710D">
          <w:rPr>
            <w:rStyle w:val="Hyperlink"/>
            <w:lang w:val="en-US"/>
          </w:rPr>
          <w:t>Twitter</w:t>
        </w:r>
      </w:hyperlink>
      <w:r>
        <w:rPr>
          <w:lang w:val="en-US"/>
        </w:rPr>
        <w:t xml:space="preserve">] from </w:t>
      </w:r>
      <w:hyperlink r:id="rId98" w:history="1">
        <w:r w:rsidRPr="008100A2">
          <w:rPr>
            <w:rStyle w:val="Hyperlink"/>
            <w:lang w:val="en-US"/>
          </w:rPr>
          <w:t>Tsunderia</w:t>
        </w:r>
      </w:hyperlink>
    </w:p>
    <w:p w14:paraId="0CE2073C" w14:textId="0C37D65E" w:rsidR="00236982" w:rsidRDefault="008F710D" w:rsidP="00236982">
      <w:pPr>
        <w:pStyle w:val="Listenabsatz"/>
        <w:numPr>
          <w:ilvl w:val="0"/>
          <w:numId w:val="22"/>
        </w:numPr>
        <w:rPr>
          <w:lang w:val="en-US"/>
        </w:rPr>
      </w:pPr>
      <w:r>
        <w:rPr>
          <w:lang w:val="en-US"/>
        </w:rPr>
        <w:t>Kamiko Kana</w:t>
      </w:r>
      <w:r>
        <w:rPr>
          <w:lang w:val="en-US"/>
        </w:rPr>
        <w:tab/>
      </w:r>
      <w:r>
        <w:rPr>
          <w:lang w:val="en-US"/>
        </w:rPr>
        <w:tab/>
        <w:t>---</w:t>
      </w:r>
      <w:r>
        <w:rPr>
          <w:lang w:val="en-US"/>
        </w:rPr>
        <w:tab/>
        <w:t>[</w:t>
      </w:r>
      <w:hyperlink r:id="rId99" w:history="1">
        <w:r w:rsidRPr="008F710D">
          <w:rPr>
            <w:rStyle w:val="Hyperlink"/>
            <w:lang w:val="en-US"/>
          </w:rPr>
          <w:t>Twitter</w:t>
        </w:r>
      </w:hyperlink>
      <w:r>
        <w:rPr>
          <w:lang w:val="en-US"/>
        </w:rPr>
        <w:t xml:space="preserve">] from </w:t>
      </w:r>
      <w:hyperlink r:id="rId100" w:history="1">
        <w:r w:rsidRPr="008100A2">
          <w:rPr>
            <w:rStyle w:val="Hyperlink"/>
            <w:lang w:val="en-US"/>
          </w:rPr>
          <w:t>Tsunderia</w:t>
        </w:r>
      </w:hyperlink>
    </w:p>
    <w:p w14:paraId="2E750AEC" w14:textId="27A3F5BE" w:rsidR="00FB3612" w:rsidRDefault="008F710D" w:rsidP="00236982">
      <w:pPr>
        <w:pStyle w:val="Listenabsatz"/>
        <w:numPr>
          <w:ilvl w:val="0"/>
          <w:numId w:val="22"/>
        </w:numPr>
        <w:rPr>
          <w:lang w:val="en-US"/>
        </w:rPr>
      </w:pPr>
      <w:r w:rsidRPr="008F710D">
        <w:rPr>
          <w:rStyle w:val="css-901oao"/>
          <w:lang w:val="en-US"/>
        </w:rPr>
        <w:t>Inukai Purin</w:t>
      </w:r>
      <w:r w:rsidRPr="008F710D">
        <w:rPr>
          <w:rStyle w:val="css-901oao"/>
          <w:lang w:val="en-US"/>
        </w:rPr>
        <w:tab/>
      </w:r>
      <w:r w:rsidRPr="008F710D">
        <w:rPr>
          <w:rStyle w:val="css-901oao"/>
          <w:lang w:val="en-US"/>
        </w:rPr>
        <w:tab/>
      </w:r>
      <w:r>
        <w:rPr>
          <w:rStyle w:val="css-901oao"/>
          <w:lang w:val="en-US"/>
        </w:rPr>
        <w:t>---</w:t>
      </w:r>
      <w:r>
        <w:rPr>
          <w:rStyle w:val="css-901oao"/>
          <w:lang w:val="en-US"/>
        </w:rPr>
        <w:tab/>
      </w:r>
      <w:r w:rsidRPr="008F710D">
        <w:rPr>
          <w:rStyle w:val="css-901oao"/>
          <w:lang w:val="en-US"/>
        </w:rPr>
        <w:t>[</w:t>
      </w:r>
      <w:hyperlink r:id="rId101" w:history="1">
        <w:r w:rsidRPr="008F710D">
          <w:rPr>
            <w:rStyle w:val="Hyperlink"/>
            <w:lang w:val="en-US"/>
          </w:rPr>
          <w:t>Twitter</w:t>
        </w:r>
      </w:hyperlink>
      <w:r w:rsidRPr="008F710D">
        <w:rPr>
          <w:rStyle w:val="css-901oao"/>
          <w:lang w:val="en-US"/>
        </w:rPr>
        <w:t xml:space="preserve">] from </w:t>
      </w:r>
      <w:hyperlink r:id="rId102" w:history="1">
        <w:r w:rsidRPr="008100A2">
          <w:rPr>
            <w:rStyle w:val="Hyperlink"/>
            <w:lang w:val="en-US"/>
          </w:rPr>
          <w:t>Tsunderia</w:t>
        </w:r>
      </w:hyperlink>
    </w:p>
    <w:p w14:paraId="759EB513" w14:textId="77777777" w:rsidR="00236982" w:rsidRPr="00236982" w:rsidRDefault="00236982" w:rsidP="00236982">
      <w:pPr>
        <w:rPr>
          <w:lang w:val="en-US"/>
        </w:rPr>
      </w:pPr>
    </w:p>
    <w:p w14:paraId="3CC7F568" w14:textId="004EBA67" w:rsidR="00236982" w:rsidRDefault="00236982" w:rsidP="00236982">
      <w:pPr>
        <w:rPr>
          <w:lang w:val="en-US"/>
        </w:rPr>
      </w:pPr>
      <w:r w:rsidRPr="00A4427A">
        <w:rPr>
          <w:b/>
          <w:lang w:val="en-US"/>
        </w:rPr>
        <w:t xml:space="preserve">Indie </w:t>
      </w:r>
      <w:r w:rsidRPr="004960A1">
        <w:rPr>
          <w:b/>
          <w:lang w:val="en-US"/>
        </w:rPr>
        <w:t>VTubers</w:t>
      </w:r>
    </w:p>
    <w:p w14:paraId="6751ABAD" w14:textId="11902846" w:rsidR="00236982" w:rsidRDefault="008F710D" w:rsidP="00236982">
      <w:pPr>
        <w:pStyle w:val="Listenabsatz"/>
        <w:numPr>
          <w:ilvl w:val="0"/>
          <w:numId w:val="23"/>
        </w:numPr>
        <w:rPr>
          <w:lang w:val="en-US"/>
        </w:rPr>
      </w:pPr>
      <w:proofErr w:type="spellStart"/>
      <w:r>
        <w:rPr>
          <w:lang w:val="en-US"/>
        </w:rPr>
        <w:t>Asagiri</w:t>
      </w:r>
      <w:proofErr w:type="spellEnd"/>
      <w:r>
        <w:rPr>
          <w:lang w:val="en-US"/>
        </w:rPr>
        <w:t xml:space="preserve"> </w:t>
      </w:r>
      <w:proofErr w:type="spellStart"/>
      <w:r>
        <w:rPr>
          <w:lang w:val="en-US"/>
        </w:rPr>
        <w:t>Yua</w:t>
      </w:r>
      <w:proofErr w:type="spellEnd"/>
      <w:r>
        <w:rPr>
          <w:lang w:val="en-US"/>
        </w:rPr>
        <w:tab/>
      </w:r>
      <w:r>
        <w:rPr>
          <w:lang w:val="en-US"/>
        </w:rPr>
        <w:tab/>
        <w:t>---</w:t>
      </w:r>
      <w:r>
        <w:rPr>
          <w:lang w:val="en-US"/>
        </w:rPr>
        <w:tab/>
        <w:t>[</w:t>
      </w:r>
      <w:hyperlink r:id="rId103" w:history="1">
        <w:r w:rsidRPr="008F710D">
          <w:rPr>
            <w:rStyle w:val="Hyperlink"/>
            <w:lang w:val="en-US"/>
          </w:rPr>
          <w:t>Twitter</w:t>
        </w:r>
      </w:hyperlink>
      <w:r>
        <w:rPr>
          <w:lang w:val="en-US"/>
        </w:rPr>
        <w:t>]</w:t>
      </w:r>
    </w:p>
    <w:p w14:paraId="7025A0E0" w14:textId="1FCD039C" w:rsidR="00236982" w:rsidRDefault="00A4427A" w:rsidP="00236982">
      <w:pPr>
        <w:pStyle w:val="Listenabsatz"/>
        <w:numPr>
          <w:ilvl w:val="0"/>
          <w:numId w:val="23"/>
        </w:numPr>
        <w:rPr>
          <w:lang w:val="en-US"/>
        </w:rPr>
      </w:pPr>
      <w:proofErr w:type="spellStart"/>
      <w:r>
        <w:rPr>
          <w:lang w:val="en-US"/>
        </w:rPr>
        <w:t>Savi</w:t>
      </w:r>
      <w:proofErr w:type="spellEnd"/>
      <w:r>
        <w:rPr>
          <w:lang w:val="en-US"/>
        </w:rPr>
        <w:tab/>
      </w:r>
      <w:r>
        <w:rPr>
          <w:lang w:val="en-US"/>
        </w:rPr>
        <w:tab/>
      </w:r>
      <w:r>
        <w:rPr>
          <w:lang w:val="en-US"/>
        </w:rPr>
        <w:tab/>
        <w:t>---</w:t>
      </w:r>
      <w:r>
        <w:rPr>
          <w:lang w:val="en-US"/>
        </w:rPr>
        <w:tab/>
        <w:t>[</w:t>
      </w:r>
      <w:hyperlink r:id="rId104" w:history="1">
        <w:r w:rsidR="00B03352" w:rsidRPr="00B03352">
          <w:rPr>
            <w:rStyle w:val="Hyperlink"/>
            <w:lang w:val="en-US"/>
          </w:rPr>
          <w:t>Twitter</w:t>
        </w:r>
      </w:hyperlink>
      <w:r>
        <w:rPr>
          <w:lang w:val="en-US"/>
        </w:rPr>
        <w:t>]</w:t>
      </w:r>
    </w:p>
    <w:p w14:paraId="694B714C" w14:textId="2F056CD6" w:rsidR="00236982" w:rsidRDefault="00A4427A" w:rsidP="00236982">
      <w:pPr>
        <w:pStyle w:val="Listenabsatz"/>
        <w:numPr>
          <w:ilvl w:val="0"/>
          <w:numId w:val="23"/>
        </w:numPr>
        <w:rPr>
          <w:lang w:val="en-US"/>
        </w:rPr>
      </w:pPr>
      <w:r>
        <w:rPr>
          <w:lang w:val="en-US"/>
        </w:rPr>
        <w:t>Yue/Chai</w:t>
      </w:r>
      <w:r>
        <w:rPr>
          <w:lang w:val="en-US"/>
        </w:rPr>
        <w:tab/>
      </w:r>
      <w:r>
        <w:rPr>
          <w:lang w:val="en-US"/>
        </w:rPr>
        <w:tab/>
        <w:t>---</w:t>
      </w:r>
      <w:r>
        <w:rPr>
          <w:lang w:val="en-US"/>
        </w:rPr>
        <w:tab/>
        <w:t>[</w:t>
      </w:r>
      <w:hyperlink r:id="rId105" w:history="1">
        <w:r w:rsidR="00B03352" w:rsidRPr="00D144F8">
          <w:rPr>
            <w:rStyle w:val="Hyperlink"/>
            <w:lang w:val="en-US"/>
          </w:rPr>
          <w:t>Twitter</w:t>
        </w:r>
      </w:hyperlink>
      <w:r>
        <w:rPr>
          <w:lang w:val="en-US"/>
        </w:rPr>
        <w:t>]</w:t>
      </w:r>
    </w:p>
    <w:p w14:paraId="7E2D293A" w14:textId="26CB4969" w:rsidR="00B302C7" w:rsidRDefault="00B302C7" w:rsidP="00236982">
      <w:pPr>
        <w:pStyle w:val="Listenabsatz"/>
        <w:numPr>
          <w:ilvl w:val="0"/>
          <w:numId w:val="23"/>
        </w:numPr>
        <w:rPr>
          <w:lang w:val="en-US"/>
        </w:rPr>
      </w:pPr>
      <w:proofErr w:type="spellStart"/>
      <w:r>
        <w:rPr>
          <w:lang w:val="en-US"/>
        </w:rPr>
        <w:t>Rosuuri</w:t>
      </w:r>
      <w:proofErr w:type="spellEnd"/>
      <w:r>
        <w:rPr>
          <w:lang w:val="en-US"/>
        </w:rPr>
        <w:tab/>
      </w:r>
      <w:r>
        <w:rPr>
          <w:lang w:val="en-US"/>
        </w:rPr>
        <w:tab/>
        <w:t>---</w:t>
      </w:r>
      <w:r>
        <w:rPr>
          <w:lang w:val="en-US"/>
        </w:rPr>
        <w:tab/>
        <w:t>[</w:t>
      </w:r>
      <w:hyperlink r:id="rId106" w:history="1">
        <w:r w:rsidRPr="00B302C7">
          <w:rPr>
            <w:rStyle w:val="Hyperlink"/>
            <w:lang w:val="en-US"/>
          </w:rPr>
          <w:t>Twitter</w:t>
        </w:r>
      </w:hyperlink>
      <w:r>
        <w:rPr>
          <w:lang w:val="en-US"/>
        </w:rPr>
        <w:t>]</w:t>
      </w:r>
    </w:p>
    <w:p w14:paraId="19FF6C21" w14:textId="43EEC6DB" w:rsidR="00A4427A" w:rsidRDefault="00A4427A" w:rsidP="00236982">
      <w:pPr>
        <w:pStyle w:val="Listenabsatz"/>
        <w:numPr>
          <w:ilvl w:val="0"/>
          <w:numId w:val="23"/>
        </w:numPr>
        <w:rPr>
          <w:lang w:val="en-US"/>
        </w:rPr>
      </w:pPr>
      <w:proofErr w:type="spellStart"/>
      <w:r w:rsidRPr="00A4427A">
        <w:rPr>
          <w:lang w:val="en-US"/>
        </w:rPr>
        <w:t>BSApricot</w:t>
      </w:r>
      <w:proofErr w:type="spellEnd"/>
      <w:r>
        <w:rPr>
          <w:lang w:val="en-US"/>
        </w:rPr>
        <w:tab/>
      </w:r>
      <w:r>
        <w:rPr>
          <w:lang w:val="en-US"/>
        </w:rPr>
        <w:tab/>
        <w:t>---</w:t>
      </w:r>
      <w:r>
        <w:rPr>
          <w:lang w:val="en-US"/>
        </w:rPr>
        <w:tab/>
        <w:t>[</w:t>
      </w:r>
      <w:hyperlink r:id="rId107" w:history="1">
        <w:r w:rsidR="00B03352" w:rsidRPr="00B03352">
          <w:rPr>
            <w:rStyle w:val="Hyperlink"/>
            <w:lang w:val="en-US"/>
          </w:rPr>
          <w:t>Twitter</w:t>
        </w:r>
      </w:hyperlink>
      <w:r>
        <w:rPr>
          <w:lang w:val="en-US"/>
        </w:rPr>
        <w:t>]</w:t>
      </w:r>
    </w:p>
    <w:p w14:paraId="74C28454" w14:textId="11601B56" w:rsidR="00B302C7" w:rsidRPr="00B302C7" w:rsidRDefault="00B03352" w:rsidP="00B302C7">
      <w:pPr>
        <w:pStyle w:val="Listenabsatz"/>
        <w:numPr>
          <w:ilvl w:val="0"/>
          <w:numId w:val="23"/>
        </w:numPr>
        <w:rPr>
          <w:lang w:val="en-US"/>
        </w:rPr>
      </w:pPr>
      <w:r>
        <w:rPr>
          <w:lang w:val="en-US"/>
        </w:rPr>
        <w:t>Artemis of the Blue</w:t>
      </w:r>
      <w:r>
        <w:rPr>
          <w:lang w:val="en-US"/>
        </w:rPr>
        <w:tab/>
        <w:t>---</w:t>
      </w:r>
      <w:r>
        <w:rPr>
          <w:lang w:val="en-US"/>
        </w:rPr>
        <w:tab/>
        <w:t>[</w:t>
      </w:r>
      <w:hyperlink r:id="rId108" w:history="1">
        <w:r w:rsidRPr="00D144F8">
          <w:rPr>
            <w:rStyle w:val="Hyperlink"/>
            <w:lang w:val="en-US"/>
          </w:rPr>
          <w:t>Twitter</w:t>
        </w:r>
      </w:hyperlink>
      <w:r>
        <w:rPr>
          <w:lang w:val="en-US"/>
        </w:rPr>
        <w:t>]</w:t>
      </w:r>
    </w:p>
    <w:p w14:paraId="6501FAB2" w14:textId="4350F37B" w:rsidR="005C18FB" w:rsidRPr="00D144F8" w:rsidRDefault="00B03352" w:rsidP="005C18FB">
      <w:pPr>
        <w:pStyle w:val="Listenabsatz"/>
        <w:numPr>
          <w:ilvl w:val="0"/>
          <w:numId w:val="23"/>
        </w:numPr>
        <w:rPr>
          <w:lang w:val="en-US"/>
        </w:rPr>
      </w:pPr>
      <w:r>
        <w:rPr>
          <w:lang w:val="en-US"/>
        </w:rPr>
        <w:t xml:space="preserve">… and </w:t>
      </w:r>
      <w:r w:rsidR="00D144F8">
        <w:rPr>
          <w:lang w:val="en-US"/>
        </w:rPr>
        <w:t>hundreds</w:t>
      </w:r>
      <w:r>
        <w:rPr>
          <w:lang w:val="en-US"/>
        </w:rPr>
        <w:t xml:space="preserve"> more!</w:t>
      </w:r>
      <w:r w:rsidR="00D144F8">
        <w:rPr>
          <w:lang w:val="en-US"/>
        </w:rPr>
        <w:t xml:space="preserve"> Search </w:t>
      </w:r>
      <w:hyperlink r:id="rId109" w:history="1">
        <w:r w:rsidR="00D144F8" w:rsidRPr="00D144F8">
          <w:rPr>
            <w:rStyle w:val="Hyperlink"/>
            <w:lang w:val="en-US"/>
          </w:rPr>
          <w:t>VTube Studio on Twitter</w:t>
        </w:r>
      </w:hyperlink>
      <w:r w:rsidR="00D144F8">
        <w:rPr>
          <w:lang w:val="en-US"/>
        </w:rPr>
        <w:t>!</w:t>
      </w:r>
    </w:p>
    <w:p w14:paraId="4D7399BC" w14:textId="77777777" w:rsidR="005C53F8" w:rsidRPr="005C18FB" w:rsidRDefault="005C53F8" w:rsidP="005C18FB">
      <w:pPr>
        <w:rPr>
          <w:lang w:val="en-US"/>
        </w:rPr>
      </w:pPr>
    </w:p>
    <w:p w14:paraId="207DE6E5" w14:textId="2F1F5193" w:rsidR="00C76A71" w:rsidRPr="00921B47" w:rsidRDefault="00C76A71" w:rsidP="00C76A71">
      <w:pPr>
        <w:pStyle w:val="berschrift1"/>
        <w:rPr>
          <w:sz w:val="26"/>
          <w:szCs w:val="26"/>
        </w:rPr>
      </w:pPr>
      <w:bookmarkStart w:id="59" w:name="_Toc56543998"/>
      <w:r>
        <w:rPr>
          <w:caps w:val="0"/>
          <w:sz w:val="26"/>
          <w:szCs w:val="26"/>
        </w:rPr>
        <w:t>Privacy Policy and Licensing</w:t>
      </w:r>
      <w:bookmarkEnd w:id="59"/>
    </w:p>
    <w:p w14:paraId="5D759D51" w14:textId="20B7CCE0" w:rsidR="00C175B1" w:rsidRDefault="00C76A71" w:rsidP="00124BEE">
      <w:pPr>
        <w:spacing w:before="100" w:beforeAutospacing="1" w:after="100" w:afterAutospacing="1"/>
        <w:rPr>
          <w:rFonts w:eastAsia="Times New Roman" w:cstheme="minorHAnsi"/>
          <w:szCs w:val="24"/>
          <w:lang w:val="en-US"/>
        </w:rPr>
      </w:pPr>
      <w:r w:rsidRPr="00C76A71">
        <w:rPr>
          <w:rFonts w:eastAsia="Times New Roman" w:cstheme="minorHAnsi"/>
          <w:szCs w:val="24"/>
          <w:lang w:val="en-US"/>
        </w:rPr>
        <w:t>For up-to-date i</w:t>
      </w:r>
      <w:r>
        <w:rPr>
          <w:rFonts w:eastAsia="Times New Roman" w:cstheme="minorHAnsi"/>
          <w:szCs w:val="24"/>
          <w:lang w:val="en-US"/>
        </w:rPr>
        <w:t xml:space="preserve">nformation about licenses and the VTube Studio privacy policy, please check the VTube Studio website: </w:t>
      </w:r>
      <w:hyperlink r:id="rId110" w:history="1">
        <w:r w:rsidRPr="006C311C">
          <w:rPr>
            <w:rStyle w:val="Hyperlink"/>
            <w:rFonts w:eastAsia="Times New Roman" w:cstheme="minorHAnsi"/>
            <w:szCs w:val="24"/>
            <w:lang w:val="en-US"/>
          </w:rPr>
          <w:t>https://denchisoft.github.io/</w:t>
        </w:r>
      </w:hyperlink>
      <w:r>
        <w:rPr>
          <w:rFonts w:eastAsia="Times New Roman" w:cstheme="minorHAnsi"/>
          <w:szCs w:val="24"/>
          <w:lang w:val="en-US"/>
        </w:rPr>
        <w:t xml:space="preserve"> </w:t>
      </w:r>
    </w:p>
    <w:p w14:paraId="17CAF4E6" w14:textId="2BB29CE8" w:rsidR="008100A2" w:rsidRDefault="00AE4260" w:rsidP="00AE4260">
      <w:pPr>
        <w:rPr>
          <w:rStyle w:val="Hyperlink"/>
          <w:rFonts w:cstheme="minorHAnsi"/>
          <w:szCs w:val="24"/>
          <w:lang w:val="en-US"/>
        </w:rPr>
      </w:pPr>
      <w:r w:rsidRPr="009E1E38">
        <w:rPr>
          <w:rFonts w:cstheme="minorHAnsi"/>
          <w:szCs w:val="24"/>
          <w:lang w:val="en-US"/>
        </w:rPr>
        <w:t>Live2D avatars</w:t>
      </w:r>
      <w:r w:rsidR="008100A2">
        <w:rPr>
          <w:rFonts w:cstheme="minorHAnsi"/>
          <w:szCs w:val="24"/>
          <w:lang w:val="en-US"/>
        </w:rPr>
        <w:t xml:space="preserve"> (except the “Akari” model)</w:t>
      </w:r>
      <w:r w:rsidRPr="009E1E38">
        <w:rPr>
          <w:rFonts w:cstheme="minorHAnsi"/>
          <w:szCs w:val="24"/>
          <w:lang w:val="en-US"/>
        </w:rPr>
        <w:t xml:space="preserve"> are © Live2D Inc. Use of Live2D avatars is governed by the terms listed on the Live2D samples web</w:t>
      </w:r>
      <w:r>
        <w:rPr>
          <w:rFonts w:cstheme="minorHAnsi"/>
          <w:szCs w:val="24"/>
          <w:lang w:val="en-US"/>
        </w:rPr>
        <w:t xml:space="preserve">site at </w:t>
      </w:r>
      <w:hyperlink r:id="rId111" w:history="1">
        <w:r w:rsidRPr="00EE5506">
          <w:rPr>
            <w:rStyle w:val="Hyperlink"/>
            <w:rFonts w:cstheme="minorHAnsi"/>
            <w:szCs w:val="24"/>
            <w:lang w:val="en-US"/>
          </w:rPr>
          <w:t>https://www.live2d.com/en/download/sample-data/</w:t>
        </w:r>
      </w:hyperlink>
    </w:p>
    <w:p w14:paraId="672A6CB0" w14:textId="77777777" w:rsidR="00BC0D7A" w:rsidRPr="00AE4260" w:rsidRDefault="00BC0D7A" w:rsidP="00AE4260">
      <w:pPr>
        <w:rPr>
          <w:rFonts w:cstheme="minorHAnsi"/>
          <w:szCs w:val="24"/>
          <w:lang w:val="en-US"/>
        </w:rPr>
      </w:pPr>
    </w:p>
    <w:p w14:paraId="4A2D9A87" w14:textId="3F11CBE1" w:rsidR="00124BEE" w:rsidRPr="00921B47" w:rsidRDefault="00124BEE" w:rsidP="00124BEE">
      <w:pPr>
        <w:pStyle w:val="berschrift1"/>
        <w:rPr>
          <w:sz w:val="26"/>
          <w:szCs w:val="26"/>
        </w:rPr>
      </w:pPr>
      <w:bookmarkStart w:id="60" w:name="_Toc56543999"/>
      <w:r w:rsidRPr="00921B47">
        <w:rPr>
          <w:caps w:val="0"/>
          <w:sz w:val="26"/>
          <w:szCs w:val="26"/>
        </w:rPr>
        <w:t>Further Terms</w:t>
      </w:r>
      <w:bookmarkEnd w:id="60"/>
    </w:p>
    <w:p w14:paraId="1D1C3901" w14:textId="56979846" w:rsidR="00124BEE" w:rsidRDefault="00124BEE" w:rsidP="00124BEE"/>
    <w:p w14:paraId="01FA2B8E" w14:textId="72C85FD0" w:rsidR="009B2172" w:rsidRDefault="009B2172" w:rsidP="00124BEE">
      <w:pPr>
        <w:rPr>
          <w:lang w:val="en-US"/>
        </w:rPr>
      </w:pPr>
      <w:r w:rsidRPr="009B2172">
        <w:rPr>
          <w:lang w:val="en-US"/>
        </w:rPr>
        <w:t>This project is being developed and maintained by Denchi</w:t>
      </w:r>
      <w:r w:rsidR="00EC66FC">
        <w:rPr>
          <w:lang w:val="en-US"/>
        </w:rPr>
        <w:t>Soft</w:t>
      </w:r>
      <w:r w:rsidRPr="009B2172">
        <w:rPr>
          <w:lang w:val="en-US"/>
        </w:rPr>
        <w:t xml:space="preserve"> (</w:t>
      </w:r>
      <w:hyperlink r:id="rId112" w:history="1">
        <w:r w:rsidRPr="009B2172">
          <w:rPr>
            <w:rStyle w:val="Hyperlink"/>
            <w:lang w:val="en-US"/>
          </w:rPr>
          <w:t>https://twitter.com/DenchiSoft</w:t>
        </w:r>
      </w:hyperlink>
      <w:r w:rsidRPr="009B2172">
        <w:rPr>
          <w:lang w:val="en-US"/>
        </w:rPr>
        <w:t>).</w:t>
      </w:r>
    </w:p>
    <w:p w14:paraId="1CC6892F" w14:textId="7784E735" w:rsidR="009B2172" w:rsidRDefault="009B2172" w:rsidP="00124BEE">
      <w:pPr>
        <w:rPr>
          <w:lang w:val="en-US"/>
        </w:rPr>
      </w:pPr>
    </w:p>
    <w:p w14:paraId="40A6E2FA" w14:textId="3D1AC844" w:rsidR="00413A2B" w:rsidRPr="00413A2B" w:rsidRDefault="00413A2B" w:rsidP="00124BEE">
      <w:pPr>
        <w:rPr>
          <w:lang w:val="en-US"/>
        </w:rPr>
      </w:pPr>
      <w:r>
        <w:rPr>
          <w:lang w:val="en-US"/>
        </w:rPr>
        <w:t xml:space="preserve">Some of the graphics in this document have been taken from </w:t>
      </w:r>
      <w:hyperlink r:id="rId113" w:history="1">
        <w:r w:rsidRPr="00202D2C">
          <w:rPr>
            <w:rStyle w:val="Hyperlink"/>
            <w:lang w:val="en-US"/>
          </w:rPr>
          <w:t>https://www.irasutoya.com/</w:t>
        </w:r>
      </w:hyperlink>
      <w:r>
        <w:rPr>
          <w:lang w:val="en-US"/>
        </w:rPr>
        <w:t xml:space="preserve"> in accordance with their usage terms.</w:t>
      </w:r>
    </w:p>
    <w:p w14:paraId="4A727FE6" w14:textId="77777777" w:rsidR="00413A2B" w:rsidRDefault="00413A2B" w:rsidP="00124BEE">
      <w:pPr>
        <w:rPr>
          <w:lang w:val="en-US"/>
        </w:rPr>
      </w:pPr>
    </w:p>
    <w:p w14:paraId="6D4D9BBD" w14:textId="1230D16E" w:rsidR="009B2172" w:rsidRDefault="009B2172" w:rsidP="00124BEE">
      <w:pPr>
        <w:rPr>
          <w:lang w:val="en-US"/>
        </w:rPr>
      </w:pPr>
      <w:r w:rsidRPr="009B2172">
        <w:rPr>
          <w:rStyle w:val="Fett"/>
          <w:lang w:val="en-US"/>
        </w:rPr>
        <w:t>Disclaimer:</w:t>
      </w:r>
      <w:r w:rsidRPr="009B2172">
        <w:rPr>
          <w:lang w:val="en-US"/>
        </w:rPr>
        <w:t xml:space="preserve"> This app is an indie production and is not developed</w:t>
      </w:r>
      <w:r w:rsidR="00EC66FC">
        <w:rPr>
          <w:lang w:val="en-US"/>
        </w:rPr>
        <w:t xml:space="preserve"> or published</w:t>
      </w:r>
      <w:r w:rsidRPr="009B2172">
        <w:rPr>
          <w:lang w:val="en-US"/>
        </w:rPr>
        <w:t xml:space="preserve"> by </w:t>
      </w:r>
      <w:r w:rsidRPr="009B2172">
        <w:rPr>
          <w:rStyle w:val="Hervorhebung"/>
          <w:lang w:val="en-US"/>
        </w:rPr>
        <w:t>Live2D Inc.</w:t>
      </w:r>
      <w:r w:rsidRPr="009B2172">
        <w:rPr>
          <w:lang w:val="en-US"/>
        </w:rPr>
        <w:t xml:space="preserve">, but is </w:t>
      </w:r>
      <w:r w:rsidRPr="009B2172">
        <w:rPr>
          <w:rStyle w:val="Fett"/>
          <w:lang w:val="en-US"/>
        </w:rPr>
        <w:t>officially licensed</w:t>
      </w:r>
      <w:r w:rsidRPr="009B2172">
        <w:rPr>
          <w:lang w:val="en-US"/>
        </w:rPr>
        <w:t xml:space="preserve"> to use the </w:t>
      </w:r>
      <w:r w:rsidRPr="009B2172">
        <w:rPr>
          <w:rStyle w:val="Hervorhebung"/>
          <w:lang w:val="en-US"/>
        </w:rPr>
        <w:t>Live2D Cubism SDK</w:t>
      </w:r>
      <w:r w:rsidRPr="009B2172">
        <w:rPr>
          <w:lang w:val="en-US"/>
        </w:rPr>
        <w:t>.</w:t>
      </w:r>
      <w:r w:rsidR="003918B6">
        <w:rPr>
          <w:lang w:val="en-US"/>
        </w:rPr>
        <w:t xml:space="preserve"> Do not contact </w:t>
      </w:r>
      <w:r w:rsidR="003918B6" w:rsidRPr="003918B6">
        <w:rPr>
          <w:i/>
          <w:iCs/>
          <w:lang w:val="en-US"/>
        </w:rPr>
        <w:t>Live2D Inc.</w:t>
      </w:r>
      <w:r w:rsidR="003918B6">
        <w:rPr>
          <w:lang w:val="en-US"/>
        </w:rPr>
        <w:t xml:space="preserve"> about any questions regarding VTube Studio.</w:t>
      </w:r>
    </w:p>
    <w:p w14:paraId="572A74EA" w14:textId="12D4270D" w:rsidR="009B2172" w:rsidRDefault="009B2172" w:rsidP="00124BEE">
      <w:pPr>
        <w:rPr>
          <w:lang w:val="en-US"/>
        </w:rPr>
      </w:pPr>
    </w:p>
    <w:p w14:paraId="6FEAE2BB" w14:textId="796878DA" w:rsidR="009B2172" w:rsidRPr="009B2172" w:rsidRDefault="00D62F06" w:rsidP="00124BEE">
      <w:pPr>
        <w:rPr>
          <w:lang w:val="en-US"/>
        </w:rPr>
      </w:pPr>
      <w:r>
        <w:rPr>
          <w:lang w:val="en-US"/>
        </w:rPr>
        <w:t xml:space="preserve">                                                 </w:t>
      </w:r>
      <w:r w:rsidR="009B2172">
        <w:rPr>
          <w:noProof/>
          <w:lang w:val="en-US"/>
        </w:rPr>
        <w:drawing>
          <wp:inline distT="0" distB="0" distL="0" distR="0" wp14:anchorId="10197AD5" wp14:editId="61868D0E">
            <wp:extent cx="2074145" cy="512064"/>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20013" cy="548076"/>
                    </a:xfrm>
                    <a:prstGeom prst="rect">
                      <a:avLst/>
                    </a:prstGeom>
                    <a:noFill/>
                    <a:ln>
                      <a:noFill/>
                    </a:ln>
                  </pic:spPr>
                </pic:pic>
              </a:graphicData>
            </a:graphic>
          </wp:inline>
        </w:drawing>
      </w:r>
    </w:p>
    <w:p w14:paraId="385205DC" w14:textId="77777777" w:rsidR="009B2172" w:rsidRPr="009B2172" w:rsidRDefault="009B2172" w:rsidP="00124BEE">
      <w:pPr>
        <w:rPr>
          <w:lang w:val="en-US"/>
        </w:rPr>
      </w:pPr>
    </w:p>
    <w:p w14:paraId="6F4855CB" w14:textId="0482672E" w:rsidR="003918B6" w:rsidRPr="003918B6" w:rsidRDefault="006A5381" w:rsidP="00124BEE">
      <w:pPr>
        <w:rPr>
          <w:rFonts w:cstheme="minorHAnsi"/>
          <w:color w:val="F49100" w:themeColor="hyperlink"/>
          <w:szCs w:val="24"/>
          <w:u w:val="single"/>
          <w:lang w:val="en-US"/>
        </w:rPr>
      </w:pPr>
      <w:r>
        <w:rPr>
          <w:rFonts w:cstheme="minorHAnsi"/>
          <w:szCs w:val="24"/>
          <w:lang w:val="en-US"/>
        </w:rPr>
        <w:t>For business and support inquiries, y</w:t>
      </w:r>
      <w:r w:rsidR="00124BEE" w:rsidRPr="009E1E38">
        <w:rPr>
          <w:rFonts w:cstheme="minorHAnsi"/>
          <w:szCs w:val="24"/>
          <w:lang w:val="en-US"/>
        </w:rPr>
        <w:t xml:space="preserve">ou may contact </w:t>
      </w:r>
      <w:r w:rsidR="00124BEE" w:rsidRPr="00F50E1B">
        <w:rPr>
          <w:rFonts w:cstheme="minorHAnsi"/>
          <w:szCs w:val="24"/>
          <w:lang w:val="en-US"/>
        </w:rPr>
        <w:t>DenchiSoft</w:t>
      </w:r>
      <w:r w:rsidR="00124BEE" w:rsidRPr="009E1E38">
        <w:rPr>
          <w:rFonts w:cstheme="minorHAnsi"/>
          <w:szCs w:val="24"/>
          <w:lang w:val="en-US"/>
        </w:rPr>
        <w:t xml:space="preserve"> at the following address: </w:t>
      </w:r>
      <w:hyperlink r:id="rId115" w:history="1">
        <w:r w:rsidR="00124BEE" w:rsidRPr="00F50E1B">
          <w:rPr>
            <w:rStyle w:val="Hyperlink"/>
            <w:rFonts w:cstheme="minorHAnsi"/>
            <w:szCs w:val="24"/>
            <w:lang w:val="en-US"/>
          </w:rPr>
          <w:t>vtubestudioapp@gmail.com</w:t>
        </w:r>
      </w:hyperlink>
    </w:p>
    <w:p w14:paraId="200DCDF4" w14:textId="06C08BCB" w:rsidR="00C26EDF" w:rsidRPr="00124BEE" w:rsidRDefault="00C26EDF" w:rsidP="00E77BFF">
      <w:pPr>
        <w:rPr>
          <w:lang w:val="en-US"/>
        </w:rPr>
      </w:pPr>
    </w:p>
    <w:sectPr w:rsidR="00C26EDF" w:rsidRPr="00124BEE" w:rsidSect="00622F4A">
      <w:headerReference w:type="first" r:id="rId116"/>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503FDC" w14:textId="77777777" w:rsidR="00410F9C" w:rsidRDefault="00410F9C" w:rsidP="00A66B18">
      <w:r>
        <w:separator/>
      </w:r>
    </w:p>
  </w:endnote>
  <w:endnote w:type="continuationSeparator" w:id="0">
    <w:p w14:paraId="5F825ABD" w14:textId="77777777" w:rsidR="00410F9C" w:rsidRDefault="00410F9C" w:rsidP="00A66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Franklin Gothic Book">
    <w:altName w:val="Franklin Gothic"/>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5E39EC" w14:textId="77777777" w:rsidR="00410F9C" w:rsidRDefault="00410F9C" w:rsidP="00A66B18">
      <w:r>
        <w:separator/>
      </w:r>
    </w:p>
  </w:footnote>
  <w:footnote w:type="continuationSeparator" w:id="0">
    <w:p w14:paraId="52F40647" w14:textId="77777777" w:rsidR="00410F9C" w:rsidRDefault="00410F9C" w:rsidP="00A66B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1CDE3" w14:textId="77777777" w:rsidR="00910015" w:rsidRDefault="00910015">
    <w:pPr>
      <w:pStyle w:val="Kopfzeile"/>
    </w:pPr>
    <w:r w:rsidRPr="0041428F">
      <w:rPr>
        <w:noProof/>
        <w:lang w:bidi="de-DE"/>
      </w:rPr>
      <mc:AlternateContent>
        <mc:Choice Requires="wpg">
          <w:drawing>
            <wp:anchor distT="0" distB="0" distL="114300" distR="114300" simplePos="0" relativeHeight="251659264" behindDoc="1" locked="0" layoutInCell="1" allowOverlap="1" wp14:anchorId="5B2A9B44" wp14:editId="3D227D25">
              <wp:simplePos x="0" y="0"/>
              <wp:positionH relativeFrom="page">
                <wp:align>left</wp:align>
              </wp:positionH>
              <wp:positionV relativeFrom="paragraph">
                <wp:posOffset>-459740</wp:posOffset>
              </wp:positionV>
              <wp:extent cx="8248650" cy="3030070"/>
              <wp:effectExtent l="0" t="0" r="0" b="0"/>
              <wp:wrapNone/>
              <wp:docPr id="19" name="Grafik 17" descr="Kurvige Akzentformen, die zusammen das Kopfzeilendesign bilde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ihandform: Form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ihandform: Form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ihandform: Form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ihandform: Form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C55548" id="Grafik 17" o:spid="_x0000_s1026" alt="Kurvige Akzentformen, die zusammen das Kopfzeilendesign bilden" style="position:absolute;margin-left:0;margin-top:-36.2pt;width:649.5pt;height:238.6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">
              <v:shape id="Freihandform: Form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ihandform: Form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ihandform: Form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ihandform: Form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150.25pt;height:150.25pt;visibility:visible;mso-wrap-style:square" o:bullet="t">
        <v:imagedata r:id="rId1" o:title=""/>
      </v:shape>
    </w:pict>
  </w:numPicBullet>
  <w:numPicBullet w:numPicBulletId="1">
    <w:pict>
      <v:shape id="_x0000_i1165" type="#_x0000_t75" style="width:106.45pt;height:106.45pt;flip:x;visibility:visible;mso-wrap-style:square" o:bullet="t">
        <v:imagedata r:id="rId2" o:title=""/>
      </v:shape>
    </w:pict>
  </w:numPicBullet>
  <w:abstractNum w:abstractNumId="0" w15:restartNumberingAfterBreak="0">
    <w:nsid w:val="02C14EF5"/>
    <w:multiLevelType w:val="hybridMultilevel"/>
    <w:tmpl w:val="C0563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9CE488B"/>
    <w:multiLevelType w:val="hybridMultilevel"/>
    <w:tmpl w:val="986613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CE31435"/>
    <w:multiLevelType w:val="hybridMultilevel"/>
    <w:tmpl w:val="0950C280"/>
    <w:lvl w:ilvl="0" w:tplc="540A6E0A">
      <w:start w:val="15"/>
      <w:numFmt w:val="bullet"/>
      <w:lvlText w:val="-"/>
      <w:lvlJc w:val="left"/>
      <w:pPr>
        <w:ind w:left="840" w:hanging="360"/>
      </w:pPr>
      <w:rPr>
        <w:rFonts w:ascii="Franklin Gothic Medium" w:eastAsiaTheme="majorEastAsia" w:hAnsi="Franklin Gothic Medium" w:cstheme="majorBidi"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3" w15:restartNumberingAfterBreak="0">
    <w:nsid w:val="0D313356"/>
    <w:multiLevelType w:val="hybridMultilevel"/>
    <w:tmpl w:val="527487C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E633168"/>
    <w:multiLevelType w:val="hybridMultilevel"/>
    <w:tmpl w:val="386CE3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E73BC0"/>
    <w:multiLevelType w:val="hybridMultilevel"/>
    <w:tmpl w:val="E44494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50D4269"/>
    <w:multiLevelType w:val="hybridMultilevel"/>
    <w:tmpl w:val="E24E8E1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8C04485"/>
    <w:multiLevelType w:val="hybridMultilevel"/>
    <w:tmpl w:val="C56EA0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D536D0"/>
    <w:multiLevelType w:val="hybridMultilevel"/>
    <w:tmpl w:val="07D4D0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0730E31"/>
    <w:multiLevelType w:val="hybridMultilevel"/>
    <w:tmpl w:val="628AD3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2E26C42"/>
    <w:multiLevelType w:val="hybridMultilevel"/>
    <w:tmpl w:val="CDB8C1F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6B1154F"/>
    <w:multiLevelType w:val="hybridMultilevel"/>
    <w:tmpl w:val="55C2524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EF119C"/>
    <w:multiLevelType w:val="multilevel"/>
    <w:tmpl w:val="A858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B15993"/>
    <w:multiLevelType w:val="hybridMultilevel"/>
    <w:tmpl w:val="AEBC0E6C"/>
    <w:lvl w:ilvl="0" w:tplc="2CB4853C">
      <w:start w:val="15"/>
      <w:numFmt w:val="bullet"/>
      <w:lvlText w:val="-"/>
      <w:lvlJc w:val="left"/>
      <w:pPr>
        <w:ind w:left="600" w:hanging="360"/>
      </w:pPr>
      <w:rPr>
        <w:rFonts w:ascii="Franklin Gothic Medium" w:eastAsiaTheme="majorEastAsia" w:hAnsi="Franklin Gothic Medium" w:cstheme="majorBidi" w:hint="default"/>
      </w:rPr>
    </w:lvl>
    <w:lvl w:ilvl="1" w:tplc="20000003" w:tentative="1">
      <w:start w:val="1"/>
      <w:numFmt w:val="bullet"/>
      <w:lvlText w:val="o"/>
      <w:lvlJc w:val="left"/>
      <w:pPr>
        <w:ind w:left="1320" w:hanging="360"/>
      </w:pPr>
      <w:rPr>
        <w:rFonts w:ascii="Courier New" w:hAnsi="Courier New" w:cs="Courier New" w:hint="default"/>
      </w:rPr>
    </w:lvl>
    <w:lvl w:ilvl="2" w:tplc="20000005" w:tentative="1">
      <w:start w:val="1"/>
      <w:numFmt w:val="bullet"/>
      <w:lvlText w:val=""/>
      <w:lvlJc w:val="left"/>
      <w:pPr>
        <w:ind w:left="2040" w:hanging="360"/>
      </w:pPr>
      <w:rPr>
        <w:rFonts w:ascii="Wingdings" w:hAnsi="Wingdings" w:hint="default"/>
      </w:rPr>
    </w:lvl>
    <w:lvl w:ilvl="3" w:tplc="20000001" w:tentative="1">
      <w:start w:val="1"/>
      <w:numFmt w:val="bullet"/>
      <w:lvlText w:val=""/>
      <w:lvlJc w:val="left"/>
      <w:pPr>
        <w:ind w:left="2760" w:hanging="360"/>
      </w:pPr>
      <w:rPr>
        <w:rFonts w:ascii="Symbol" w:hAnsi="Symbol" w:hint="default"/>
      </w:rPr>
    </w:lvl>
    <w:lvl w:ilvl="4" w:tplc="20000003" w:tentative="1">
      <w:start w:val="1"/>
      <w:numFmt w:val="bullet"/>
      <w:lvlText w:val="o"/>
      <w:lvlJc w:val="left"/>
      <w:pPr>
        <w:ind w:left="3480" w:hanging="360"/>
      </w:pPr>
      <w:rPr>
        <w:rFonts w:ascii="Courier New" w:hAnsi="Courier New" w:cs="Courier New" w:hint="default"/>
      </w:rPr>
    </w:lvl>
    <w:lvl w:ilvl="5" w:tplc="20000005" w:tentative="1">
      <w:start w:val="1"/>
      <w:numFmt w:val="bullet"/>
      <w:lvlText w:val=""/>
      <w:lvlJc w:val="left"/>
      <w:pPr>
        <w:ind w:left="4200" w:hanging="360"/>
      </w:pPr>
      <w:rPr>
        <w:rFonts w:ascii="Wingdings" w:hAnsi="Wingdings" w:hint="default"/>
      </w:rPr>
    </w:lvl>
    <w:lvl w:ilvl="6" w:tplc="20000001" w:tentative="1">
      <w:start w:val="1"/>
      <w:numFmt w:val="bullet"/>
      <w:lvlText w:val=""/>
      <w:lvlJc w:val="left"/>
      <w:pPr>
        <w:ind w:left="4920" w:hanging="360"/>
      </w:pPr>
      <w:rPr>
        <w:rFonts w:ascii="Symbol" w:hAnsi="Symbol" w:hint="default"/>
      </w:rPr>
    </w:lvl>
    <w:lvl w:ilvl="7" w:tplc="20000003" w:tentative="1">
      <w:start w:val="1"/>
      <w:numFmt w:val="bullet"/>
      <w:lvlText w:val="o"/>
      <w:lvlJc w:val="left"/>
      <w:pPr>
        <w:ind w:left="5640" w:hanging="360"/>
      </w:pPr>
      <w:rPr>
        <w:rFonts w:ascii="Courier New" w:hAnsi="Courier New" w:cs="Courier New" w:hint="default"/>
      </w:rPr>
    </w:lvl>
    <w:lvl w:ilvl="8" w:tplc="20000005" w:tentative="1">
      <w:start w:val="1"/>
      <w:numFmt w:val="bullet"/>
      <w:lvlText w:val=""/>
      <w:lvlJc w:val="left"/>
      <w:pPr>
        <w:ind w:left="6360" w:hanging="360"/>
      </w:pPr>
      <w:rPr>
        <w:rFonts w:ascii="Wingdings" w:hAnsi="Wingdings" w:hint="default"/>
      </w:rPr>
    </w:lvl>
  </w:abstractNum>
  <w:abstractNum w:abstractNumId="14" w15:restartNumberingAfterBreak="0">
    <w:nsid w:val="2F800545"/>
    <w:multiLevelType w:val="hybridMultilevel"/>
    <w:tmpl w:val="A1025E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2F6820"/>
    <w:multiLevelType w:val="hybridMultilevel"/>
    <w:tmpl w:val="9FA636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B0450A8"/>
    <w:multiLevelType w:val="multilevel"/>
    <w:tmpl w:val="0F906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333B8E"/>
    <w:multiLevelType w:val="hybridMultilevel"/>
    <w:tmpl w:val="E2A8CC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CBB56C3"/>
    <w:multiLevelType w:val="multilevel"/>
    <w:tmpl w:val="7F1AAE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4F844270"/>
    <w:multiLevelType w:val="hybridMultilevel"/>
    <w:tmpl w:val="2A5C61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0551860"/>
    <w:multiLevelType w:val="multilevel"/>
    <w:tmpl w:val="BD3A0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114520"/>
    <w:multiLevelType w:val="multilevel"/>
    <w:tmpl w:val="C6183C5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2" w15:restartNumberingAfterBreak="0">
    <w:nsid w:val="648759DF"/>
    <w:multiLevelType w:val="hybridMultilevel"/>
    <w:tmpl w:val="FF0654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7E8077A"/>
    <w:multiLevelType w:val="hybridMultilevel"/>
    <w:tmpl w:val="EEE216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AC23901"/>
    <w:multiLevelType w:val="hybridMultilevel"/>
    <w:tmpl w:val="41106C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F19459F"/>
    <w:multiLevelType w:val="hybridMultilevel"/>
    <w:tmpl w:val="703886AE"/>
    <w:lvl w:ilvl="0" w:tplc="20000001">
      <w:start w:val="1"/>
      <w:numFmt w:val="bullet"/>
      <w:lvlText w:val=""/>
      <w:lvlJc w:val="left"/>
      <w:pPr>
        <w:ind w:left="840" w:hanging="360"/>
      </w:pPr>
      <w:rPr>
        <w:rFonts w:ascii="Symbol" w:hAnsi="Symbol" w:hint="default"/>
      </w:rPr>
    </w:lvl>
    <w:lvl w:ilvl="1" w:tplc="20000003">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num w:numId="1">
    <w:abstractNumId w:val="18"/>
  </w:num>
  <w:num w:numId="2">
    <w:abstractNumId w:val="21"/>
  </w:num>
  <w:num w:numId="3">
    <w:abstractNumId w:val="21"/>
  </w:num>
  <w:num w:numId="4">
    <w:abstractNumId w:val="21"/>
    <w:lvlOverride w:ilvl="0">
      <w:startOverride w:val="2"/>
    </w:lvlOverride>
    <w:lvlOverride w:ilvl="1">
      <w:startOverride w:val="3"/>
    </w:lvlOverride>
  </w:num>
  <w:num w:numId="5">
    <w:abstractNumId w:val="25"/>
  </w:num>
  <w:num w:numId="6">
    <w:abstractNumId w:val="7"/>
  </w:num>
  <w:num w:numId="7">
    <w:abstractNumId w:val="15"/>
  </w:num>
  <w:num w:numId="8">
    <w:abstractNumId w:val="5"/>
  </w:num>
  <w:num w:numId="9">
    <w:abstractNumId w:val="6"/>
  </w:num>
  <w:num w:numId="10">
    <w:abstractNumId w:val="22"/>
  </w:num>
  <w:num w:numId="11">
    <w:abstractNumId w:val="23"/>
  </w:num>
  <w:num w:numId="12">
    <w:abstractNumId w:val="3"/>
  </w:num>
  <w:num w:numId="13">
    <w:abstractNumId w:val="9"/>
  </w:num>
  <w:num w:numId="14">
    <w:abstractNumId w:val="19"/>
  </w:num>
  <w:num w:numId="15">
    <w:abstractNumId w:val="10"/>
  </w:num>
  <w:num w:numId="16">
    <w:abstractNumId w:val="12"/>
  </w:num>
  <w:num w:numId="17">
    <w:abstractNumId w:val="1"/>
  </w:num>
  <w:num w:numId="18">
    <w:abstractNumId w:val="24"/>
  </w:num>
  <w:num w:numId="19">
    <w:abstractNumId w:val="11"/>
  </w:num>
  <w:num w:numId="20">
    <w:abstractNumId w:val="0"/>
  </w:num>
  <w:num w:numId="21">
    <w:abstractNumId w:val="4"/>
  </w:num>
  <w:num w:numId="22">
    <w:abstractNumId w:val="8"/>
  </w:num>
  <w:num w:numId="23">
    <w:abstractNumId w:val="17"/>
  </w:num>
  <w:num w:numId="24">
    <w:abstractNumId w:val="14"/>
  </w:num>
  <w:num w:numId="25">
    <w:abstractNumId w:val="20"/>
  </w:num>
  <w:num w:numId="26">
    <w:abstractNumId w:val="16"/>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3D1"/>
    <w:rsid w:val="0001155D"/>
    <w:rsid w:val="00020F35"/>
    <w:rsid w:val="00024697"/>
    <w:rsid w:val="00033D05"/>
    <w:rsid w:val="000360D8"/>
    <w:rsid w:val="0005529C"/>
    <w:rsid w:val="00081AC0"/>
    <w:rsid w:val="00083BAA"/>
    <w:rsid w:val="000863D1"/>
    <w:rsid w:val="00091FC2"/>
    <w:rsid w:val="00094F5B"/>
    <w:rsid w:val="000964ED"/>
    <w:rsid w:val="000B1551"/>
    <w:rsid w:val="000B42E8"/>
    <w:rsid w:val="000D4096"/>
    <w:rsid w:val="000E39EB"/>
    <w:rsid w:val="00102069"/>
    <w:rsid w:val="00102ADF"/>
    <w:rsid w:val="001037D8"/>
    <w:rsid w:val="0010680C"/>
    <w:rsid w:val="0011230A"/>
    <w:rsid w:val="00117AB2"/>
    <w:rsid w:val="00120F9D"/>
    <w:rsid w:val="00124BEE"/>
    <w:rsid w:val="00131E63"/>
    <w:rsid w:val="00135453"/>
    <w:rsid w:val="00141CAF"/>
    <w:rsid w:val="001458DC"/>
    <w:rsid w:val="00150E4B"/>
    <w:rsid w:val="001522F0"/>
    <w:rsid w:val="00152B0B"/>
    <w:rsid w:val="00156622"/>
    <w:rsid w:val="00161AD4"/>
    <w:rsid w:val="00165C26"/>
    <w:rsid w:val="001766D6"/>
    <w:rsid w:val="00177852"/>
    <w:rsid w:val="00192419"/>
    <w:rsid w:val="00196948"/>
    <w:rsid w:val="001A36C0"/>
    <w:rsid w:val="001A425F"/>
    <w:rsid w:val="001A4D42"/>
    <w:rsid w:val="001B07EA"/>
    <w:rsid w:val="001B0933"/>
    <w:rsid w:val="001C270D"/>
    <w:rsid w:val="001D0B5A"/>
    <w:rsid w:val="001D55BE"/>
    <w:rsid w:val="001E120C"/>
    <w:rsid w:val="001E1FA1"/>
    <w:rsid w:val="001E2320"/>
    <w:rsid w:val="001F3EBC"/>
    <w:rsid w:val="001F4E83"/>
    <w:rsid w:val="001F7BDA"/>
    <w:rsid w:val="002068D6"/>
    <w:rsid w:val="002135CF"/>
    <w:rsid w:val="00214700"/>
    <w:rsid w:val="00214E28"/>
    <w:rsid w:val="0021562B"/>
    <w:rsid w:val="00220B27"/>
    <w:rsid w:val="002343FC"/>
    <w:rsid w:val="00236982"/>
    <w:rsid w:val="00254422"/>
    <w:rsid w:val="00254D09"/>
    <w:rsid w:val="002713AF"/>
    <w:rsid w:val="00284204"/>
    <w:rsid w:val="002A24DA"/>
    <w:rsid w:val="002B0693"/>
    <w:rsid w:val="002B211E"/>
    <w:rsid w:val="002B6A8C"/>
    <w:rsid w:val="002C37CC"/>
    <w:rsid w:val="002C3F68"/>
    <w:rsid w:val="002C7A8A"/>
    <w:rsid w:val="002D4973"/>
    <w:rsid w:val="002D5D06"/>
    <w:rsid w:val="002E1A16"/>
    <w:rsid w:val="002F3EAF"/>
    <w:rsid w:val="003005C8"/>
    <w:rsid w:val="00300DB5"/>
    <w:rsid w:val="003035AC"/>
    <w:rsid w:val="00307EE8"/>
    <w:rsid w:val="0031154E"/>
    <w:rsid w:val="00316210"/>
    <w:rsid w:val="00320499"/>
    <w:rsid w:val="003251A3"/>
    <w:rsid w:val="0033237A"/>
    <w:rsid w:val="00345B11"/>
    <w:rsid w:val="003477DB"/>
    <w:rsid w:val="00352B81"/>
    <w:rsid w:val="0036264B"/>
    <w:rsid w:val="00363355"/>
    <w:rsid w:val="00365929"/>
    <w:rsid w:val="00366473"/>
    <w:rsid w:val="00376623"/>
    <w:rsid w:val="00377309"/>
    <w:rsid w:val="00382290"/>
    <w:rsid w:val="00383999"/>
    <w:rsid w:val="003846EC"/>
    <w:rsid w:val="003918B6"/>
    <w:rsid w:val="00394757"/>
    <w:rsid w:val="003A0150"/>
    <w:rsid w:val="003A2D9D"/>
    <w:rsid w:val="003A3714"/>
    <w:rsid w:val="003C5019"/>
    <w:rsid w:val="003D6D81"/>
    <w:rsid w:val="003E24DF"/>
    <w:rsid w:val="003E4582"/>
    <w:rsid w:val="003E6774"/>
    <w:rsid w:val="004008BF"/>
    <w:rsid w:val="00400C67"/>
    <w:rsid w:val="00401484"/>
    <w:rsid w:val="00410F9C"/>
    <w:rsid w:val="004125FC"/>
    <w:rsid w:val="00413A2B"/>
    <w:rsid w:val="00413A57"/>
    <w:rsid w:val="0041407E"/>
    <w:rsid w:val="0041428F"/>
    <w:rsid w:val="00422841"/>
    <w:rsid w:val="004242E9"/>
    <w:rsid w:val="004410EA"/>
    <w:rsid w:val="00441168"/>
    <w:rsid w:val="00451496"/>
    <w:rsid w:val="00451D99"/>
    <w:rsid w:val="0045205D"/>
    <w:rsid w:val="00457313"/>
    <w:rsid w:val="00474B34"/>
    <w:rsid w:val="00480E99"/>
    <w:rsid w:val="00482176"/>
    <w:rsid w:val="004960A1"/>
    <w:rsid w:val="004A2B0D"/>
    <w:rsid w:val="004B66B8"/>
    <w:rsid w:val="004C3C0B"/>
    <w:rsid w:val="004D1FF1"/>
    <w:rsid w:val="004D57FF"/>
    <w:rsid w:val="004D5DED"/>
    <w:rsid w:val="004D69B3"/>
    <w:rsid w:val="004D69CC"/>
    <w:rsid w:val="004E5588"/>
    <w:rsid w:val="004F37A1"/>
    <w:rsid w:val="004F449E"/>
    <w:rsid w:val="004F5DA3"/>
    <w:rsid w:val="0050090A"/>
    <w:rsid w:val="0050589F"/>
    <w:rsid w:val="0051031F"/>
    <w:rsid w:val="005171CB"/>
    <w:rsid w:val="005228F8"/>
    <w:rsid w:val="005268B7"/>
    <w:rsid w:val="00527467"/>
    <w:rsid w:val="00532187"/>
    <w:rsid w:val="0053431D"/>
    <w:rsid w:val="0053705B"/>
    <w:rsid w:val="00541E09"/>
    <w:rsid w:val="00544953"/>
    <w:rsid w:val="00561775"/>
    <w:rsid w:val="00564405"/>
    <w:rsid w:val="00565B2D"/>
    <w:rsid w:val="00572264"/>
    <w:rsid w:val="00574E40"/>
    <w:rsid w:val="00576278"/>
    <w:rsid w:val="00580F6F"/>
    <w:rsid w:val="005838E5"/>
    <w:rsid w:val="005949E0"/>
    <w:rsid w:val="00595DE2"/>
    <w:rsid w:val="005A47F9"/>
    <w:rsid w:val="005B11DA"/>
    <w:rsid w:val="005C0280"/>
    <w:rsid w:val="005C18FB"/>
    <w:rsid w:val="005C2210"/>
    <w:rsid w:val="005C2B9B"/>
    <w:rsid w:val="005C307D"/>
    <w:rsid w:val="005C53F8"/>
    <w:rsid w:val="005D2D0E"/>
    <w:rsid w:val="005E2B41"/>
    <w:rsid w:val="005E6645"/>
    <w:rsid w:val="005F6010"/>
    <w:rsid w:val="005F77BF"/>
    <w:rsid w:val="00615018"/>
    <w:rsid w:val="00617ADF"/>
    <w:rsid w:val="0062123A"/>
    <w:rsid w:val="00622F4A"/>
    <w:rsid w:val="006259BA"/>
    <w:rsid w:val="00626D9D"/>
    <w:rsid w:val="00634DF1"/>
    <w:rsid w:val="00646E75"/>
    <w:rsid w:val="006503A9"/>
    <w:rsid w:val="00652E16"/>
    <w:rsid w:val="00652EDC"/>
    <w:rsid w:val="0065377F"/>
    <w:rsid w:val="0065541B"/>
    <w:rsid w:val="00672177"/>
    <w:rsid w:val="0067296D"/>
    <w:rsid w:val="00676CC8"/>
    <w:rsid w:val="00683FBE"/>
    <w:rsid w:val="00687E2A"/>
    <w:rsid w:val="00695156"/>
    <w:rsid w:val="006A2366"/>
    <w:rsid w:val="006A3CC2"/>
    <w:rsid w:val="006A40EB"/>
    <w:rsid w:val="006A5381"/>
    <w:rsid w:val="006C1AB1"/>
    <w:rsid w:val="006C6E37"/>
    <w:rsid w:val="006D0217"/>
    <w:rsid w:val="006E0CC2"/>
    <w:rsid w:val="006E16C2"/>
    <w:rsid w:val="006E2689"/>
    <w:rsid w:val="006F00B3"/>
    <w:rsid w:val="006F037E"/>
    <w:rsid w:val="006F107F"/>
    <w:rsid w:val="006F2322"/>
    <w:rsid w:val="006F6F10"/>
    <w:rsid w:val="00701487"/>
    <w:rsid w:val="0070252A"/>
    <w:rsid w:val="00707832"/>
    <w:rsid w:val="00707A44"/>
    <w:rsid w:val="007131C0"/>
    <w:rsid w:val="00720DB7"/>
    <w:rsid w:val="00723963"/>
    <w:rsid w:val="00734A1C"/>
    <w:rsid w:val="00734FC4"/>
    <w:rsid w:val="007356A4"/>
    <w:rsid w:val="007516A2"/>
    <w:rsid w:val="00783E79"/>
    <w:rsid w:val="00784FB5"/>
    <w:rsid w:val="00792344"/>
    <w:rsid w:val="00792D14"/>
    <w:rsid w:val="00793D4F"/>
    <w:rsid w:val="00795370"/>
    <w:rsid w:val="007A2312"/>
    <w:rsid w:val="007B09A9"/>
    <w:rsid w:val="007B16BF"/>
    <w:rsid w:val="007B5AE8"/>
    <w:rsid w:val="007C0B6B"/>
    <w:rsid w:val="007C149B"/>
    <w:rsid w:val="007C7C87"/>
    <w:rsid w:val="007D1F82"/>
    <w:rsid w:val="007D7657"/>
    <w:rsid w:val="007E1CC5"/>
    <w:rsid w:val="007F5192"/>
    <w:rsid w:val="007F65AE"/>
    <w:rsid w:val="007F73C4"/>
    <w:rsid w:val="0080165C"/>
    <w:rsid w:val="00803A00"/>
    <w:rsid w:val="00805225"/>
    <w:rsid w:val="00805A06"/>
    <w:rsid w:val="008100A2"/>
    <w:rsid w:val="00816F84"/>
    <w:rsid w:val="00827484"/>
    <w:rsid w:val="008301A4"/>
    <w:rsid w:val="00830D4D"/>
    <w:rsid w:val="00836FA8"/>
    <w:rsid w:val="00842A3C"/>
    <w:rsid w:val="0084354F"/>
    <w:rsid w:val="0085640F"/>
    <w:rsid w:val="00863433"/>
    <w:rsid w:val="00864A99"/>
    <w:rsid w:val="00875AD2"/>
    <w:rsid w:val="00885189"/>
    <w:rsid w:val="00886F41"/>
    <w:rsid w:val="008A52D5"/>
    <w:rsid w:val="008A7241"/>
    <w:rsid w:val="008B6FCD"/>
    <w:rsid w:val="008C36BE"/>
    <w:rsid w:val="008C65ED"/>
    <w:rsid w:val="008D0058"/>
    <w:rsid w:val="008D2B68"/>
    <w:rsid w:val="008E3E6E"/>
    <w:rsid w:val="008F38AB"/>
    <w:rsid w:val="008F710D"/>
    <w:rsid w:val="0090755A"/>
    <w:rsid w:val="00907919"/>
    <w:rsid w:val="00910015"/>
    <w:rsid w:val="00921B47"/>
    <w:rsid w:val="00931D71"/>
    <w:rsid w:val="00935A47"/>
    <w:rsid w:val="00940BBC"/>
    <w:rsid w:val="0094322B"/>
    <w:rsid w:val="00952E5B"/>
    <w:rsid w:val="00961CDC"/>
    <w:rsid w:val="0096331D"/>
    <w:rsid w:val="00963717"/>
    <w:rsid w:val="00981936"/>
    <w:rsid w:val="009A52BD"/>
    <w:rsid w:val="009A638A"/>
    <w:rsid w:val="009A749A"/>
    <w:rsid w:val="009B2172"/>
    <w:rsid w:val="009D087A"/>
    <w:rsid w:val="009E1E38"/>
    <w:rsid w:val="009E58F7"/>
    <w:rsid w:val="009F10B6"/>
    <w:rsid w:val="009F6646"/>
    <w:rsid w:val="00A0222C"/>
    <w:rsid w:val="00A022CA"/>
    <w:rsid w:val="00A04AB1"/>
    <w:rsid w:val="00A07FC3"/>
    <w:rsid w:val="00A10291"/>
    <w:rsid w:val="00A20A4D"/>
    <w:rsid w:val="00A21978"/>
    <w:rsid w:val="00A229CD"/>
    <w:rsid w:val="00A235F4"/>
    <w:rsid w:val="00A24F9D"/>
    <w:rsid w:val="00A25F1C"/>
    <w:rsid w:val="00A26FE7"/>
    <w:rsid w:val="00A300C5"/>
    <w:rsid w:val="00A4427A"/>
    <w:rsid w:val="00A45ADB"/>
    <w:rsid w:val="00A66B18"/>
    <w:rsid w:val="00A6783B"/>
    <w:rsid w:val="00A80821"/>
    <w:rsid w:val="00A812E7"/>
    <w:rsid w:val="00A82F18"/>
    <w:rsid w:val="00A93BA4"/>
    <w:rsid w:val="00A96CF8"/>
    <w:rsid w:val="00AA089B"/>
    <w:rsid w:val="00AA0A5A"/>
    <w:rsid w:val="00AA744D"/>
    <w:rsid w:val="00AC1F09"/>
    <w:rsid w:val="00AC2954"/>
    <w:rsid w:val="00AD010E"/>
    <w:rsid w:val="00AD0FFD"/>
    <w:rsid w:val="00AD187B"/>
    <w:rsid w:val="00AD51AD"/>
    <w:rsid w:val="00AE1388"/>
    <w:rsid w:val="00AE4260"/>
    <w:rsid w:val="00AE748F"/>
    <w:rsid w:val="00AF3982"/>
    <w:rsid w:val="00AF3B85"/>
    <w:rsid w:val="00B03352"/>
    <w:rsid w:val="00B0486A"/>
    <w:rsid w:val="00B21CA6"/>
    <w:rsid w:val="00B25867"/>
    <w:rsid w:val="00B27E8C"/>
    <w:rsid w:val="00B302C7"/>
    <w:rsid w:val="00B31A79"/>
    <w:rsid w:val="00B50294"/>
    <w:rsid w:val="00B53C54"/>
    <w:rsid w:val="00B53EEC"/>
    <w:rsid w:val="00B56ABC"/>
    <w:rsid w:val="00B57D6E"/>
    <w:rsid w:val="00B66510"/>
    <w:rsid w:val="00B74952"/>
    <w:rsid w:val="00B76617"/>
    <w:rsid w:val="00B82E07"/>
    <w:rsid w:val="00B84116"/>
    <w:rsid w:val="00B8621E"/>
    <w:rsid w:val="00B91473"/>
    <w:rsid w:val="00BA10A0"/>
    <w:rsid w:val="00BA1590"/>
    <w:rsid w:val="00BC0D7A"/>
    <w:rsid w:val="00BC2087"/>
    <w:rsid w:val="00BC25A8"/>
    <w:rsid w:val="00BC2C32"/>
    <w:rsid w:val="00BC6A3C"/>
    <w:rsid w:val="00BD4420"/>
    <w:rsid w:val="00BE151E"/>
    <w:rsid w:val="00BE1EB6"/>
    <w:rsid w:val="00BE346E"/>
    <w:rsid w:val="00BE3FB5"/>
    <w:rsid w:val="00BF2ED4"/>
    <w:rsid w:val="00BF7F08"/>
    <w:rsid w:val="00C02E02"/>
    <w:rsid w:val="00C12285"/>
    <w:rsid w:val="00C13CDA"/>
    <w:rsid w:val="00C175B1"/>
    <w:rsid w:val="00C21DAC"/>
    <w:rsid w:val="00C26EDF"/>
    <w:rsid w:val="00C345F1"/>
    <w:rsid w:val="00C41D39"/>
    <w:rsid w:val="00C46358"/>
    <w:rsid w:val="00C54DCB"/>
    <w:rsid w:val="00C57538"/>
    <w:rsid w:val="00C57A66"/>
    <w:rsid w:val="00C57C9D"/>
    <w:rsid w:val="00C6378C"/>
    <w:rsid w:val="00C64F0F"/>
    <w:rsid w:val="00C66275"/>
    <w:rsid w:val="00C701F7"/>
    <w:rsid w:val="00C70786"/>
    <w:rsid w:val="00C71AE4"/>
    <w:rsid w:val="00C74D2D"/>
    <w:rsid w:val="00C76429"/>
    <w:rsid w:val="00C76A71"/>
    <w:rsid w:val="00C81F1F"/>
    <w:rsid w:val="00C843F5"/>
    <w:rsid w:val="00C8730E"/>
    <w:rsid w:val="00C925FE"/>
    <w:rsid w:val="00C96089"/>
    <w:rsid w:val="00CA0531"/>
    <w:rsid w:val="00CA053B"/>
    <w:rsid w:val="00CA32E5"/>
    <w:rsid w:val="00CA5B62"/>
    <w:rsid w:val="00CA62FE"/>
    <w:rsid w:val="00CB0E19"/>
    <w:rsid w:val="00CB5B3E"/>
    <w:rsid w:val="00CC0BAB"/>
    <w:rsid w:val="00CC2523"/>
    <w:rsid w:val="00CC2B20"/>
    <w:rsid w:val="00CD04F2"/>
    <w:rsid w:val="00CD2B7C"/>
    <w:rsid w:val="00CD42B7"/>
    <w:rsid w:val="00CD4DD6"/>
    <w:rsid w:val="00CE6BF2"/>
    <w:rsid w:val="00CF2251"/>
    <w:rsid w:val="00CF523F"/>
    <w:rsid w:val="00CF7163"/>
    <w:rsid w:val="00CF73ED"/>
    <w:rsid w:val="00D0500A"/>
    <w:rsid w:val="00D10958"/>
    <w:rsid w:val="00D13721"/>
    <w:rsid w:val="00D144F8"/>
    <w:rsid w:val="00D17908"/>
    <w:rsid w:val="00D40F4A"/>
    <w:rsid w:val="00D4129D"/>
    <w:rsid w:val="00D50E41"/>
    <w:rsid w:val="00D51CC8"/>
    <w:rsid w:val="00D533F7"/>
    <w:rsid w:val="00D62F06"/>
    <w:rsid w:val="00D66593"/>
    <w:rsid w:val="00D777B0"/>
    <w:rsid w:val="00D87264"/>
    <w:rsid w:val="00D912D1"/>
    <w:rsid w:val="00D93318"/>
    <w:rsid w:val="00DB188E"/>
    <w:rsid w:val="00DB4CA4"/>
    <w:rsid w:val="00DB6B74"/>
    <w:rsid w:val="00DC4208"/>
    <w:rsid w:val="00DD1DD9"/>
    <w:rsid w:val="00DD1E35"/>
    <w:rsid w:val="00DE6DA2"/>
    <w:rsid w:val="00DE70CD"/>
    <w:rsid w:val="00DF2D30"/>
    <w:rsid w:val="00E00D19"/>
    <w:rsid w:val="00E13962"/>
    <w:rsid w:val="00E1747F"/>
    <w:rsid w:val="00E17917"/>
    <w:rsid w:val="00E36A0D"/>
    <w:rsid w:val="00E476D3"/>
    <w:rsid w:val="00E4786A"/>
    <w:rsid w:val="00E50973"/>
    <w:rsid w:val="00E54BAE"/>
    <w:rsid w:val="00E55D74"/>
    <w:rsid w:val="00E5645C"/>
    <w:rsid w:val="00E6540C"/>
    <w:rsid w:val="00E702DC"/>
    <w:rsid w:val="00E71188"/>
    <w:rsid w:val="00E77BFF"/>
    <w:rsid w:val="00E77E89"/>
    <w:rsid w:val="00E81E2A"/>
    <w:rsid w:val="00E82B20"/>
    <w:rsid w:val="00E82F7E"/>
    <w:rsid w:val="00E83E7B"/>
    <w:rsid w:val="00E8696A"/>
    <w:rsid w:val="00E9062D"/>
    <w:rsid w:val="00E9064E"/>
    <w:rsid w:val="00E937E1"/>
    <w:rsid w:val="00EA049B"/>
    <w:rsid w:val="00EA0DC9"/>
    <w:rsid w:val="00EA55C5"/>
    <w:rsid w:val="00EA77D0"/>
    <w:rsid w:val="00EB0549"/>
    <w:rsid w:val="00EC5780"/>
    <w:rsid w:val="00EC595D"/>
    <w:rsid w:val="00EC66FC"/>
    <w:rsid w:val="00ED47CA"/>
    <w:rsid w:val="00EE0952"/>
    <w:rsid w:val="00EE09CC"/>
    <w:rsid w:val="00EF0C2E"/>
    <w:rsid w:val="00EF5BCE"/>
    <w:rsid w:val="00F02C84"/>
    <w:rsid w:val="00F142BE"/>
    <w:rsid w:val="00F272E4"/>
    <w:rsid w:val="00F31361"/>
    <w:rsid w:val="00F36877"/>
    <w:rsid w:val="00F37FA1"/>
    <w:rsid w:val="00F40885"/>
    <w:rsid w:val="00F42897"/>
    <w:rsid w:val="00F47F91"/>
    <w:rsid w:val="00F80714"/>
    <w:rsid w:val="00F94E62"/>
    <w:rsid w:val="00F96C1F"/>
    <w:rsid w:val="00FA1EED"/>
    <w:rsid w:val="00FA7ACC"/>
    <w:rsid w:val="00FB3612"/>
    <w:rsid w:val="00FC0DCE"/>
    <w:rsid w:val="00FC155E"/>
    <w:rsid w:val="00FC5A71"/>
    <w:rsid w:val="00FD1FDE"/>
    <w:rsid w:val="00FE0F43"/>
    <w:rsid w:val="00FE2C40"/>
    <w:rsid w:val="00FE6FBF"/>
    <w:rsid w:val="00FE79C1"/>
    <w:rsid w:val="00FE7C1F"/>
    <w:rsid w:val="00FF32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F69AD"/>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783B"/>
    <w:rPr>
      <w:rFonts w:eastAsiaTheme="minorHAnsi"/>
      <w:color w:val="595959" w:themeColor="text1" w:themeTint="A6"/>
      <w:kern w:val="20"/>
      <w:szCs w:val="20"/>
    </w:rPr>
  </w:style>
  <w:style w:type="paragraph" w:styleId="berschrift1">
    <w:name w:val="heading 1"/>
    <w:basedOn w:val="Standard"/>
    <w:next w:val="Standard"/>
    <w:link w:val="berschrift1Zchn"/>
    <w:uiPriority w:val="8"/>
    <w:unhideWhenUsed/>
    <w:qFormat/>
    <w:rsid w:val="003E24DF"/>
    <w:pPr>
      <w:numPr>
        <w:numId w:val="2"/>
      </w:numPr>
      <w:contextualSpacing/>
      <w:outlineLvl w:val="0"/>
    </w:pPr>
    <w:rPr>
      <w:rFonts w:asciiTheme="majorHAnsi" w:eastAsiaTheme="majorEastAsia" w:hAnsiTheme="majorHAnsi" w:cstheme="majorBidi"/>
      <w:caps/>
      <w:color w:val="112F51" w:themeColor="accent1" w:themeShade="BF"/>
    </w:rPr>
  </w:style>
  <w:style w:type="paragraph" w:styleId="berschrift2">
    <w:name w:val="heading 2"/>
    <w:basedOn w:val="Standard"/>
    <w:next w:val="Standard"/>
    <w:link w:val="berschrift2Zchn"/>
    <w:uiPriority w:val="9"/>
    <w:unhideWhenUsed/>
    <w:qFormat/>
    <w:rsid w:val="004A2B0D"/>
    <w:pPr>
      <w:keepNext/>
      <w:keepLines/>
      <w:numPr>
        <w:ilvl w:val="1"/>
        <w:numId w:val="2"/>
      </w:numPr>
      <w:outlineLvl w:val="1"/>
    </w:pPr>
    <w:rPr>
      <w:rFonts w:asciiTheme="majorHAnsi" w:eastAsiaTheme="majorEastAsia" w:hAnsiTheme="majorHAnsi" w:cstheme="majorBidi"/>
      <w:color w:val="112F51" w:themeColor="accent1" w:themeShade="BF"/>
      <w:sz w:val="26"/>
      <w:szCs w:val="26"/>
    </w:rPr>
  </w:style>
  <w:style w:type="paragraph" w:styleId="berschrift3">
    <w:name w:val="heading 3"/>
    <w:basedOn w:val="Standard"/>
    <w:next w:val="Standard"/>
    <w:link w:val="berschrift3Zchn"/>
    <w:uiPriority w:val="9"/>
    <w:semiHidden/>
    <w:qFormat/>
    <w:rsid w:val="00864A99"/>
    <w:pPr>
      <w:keepNext/>
      <w:keepLines/>
      <w:numPr>
        <w:ilvl w:val="2"/>
        <w:numId w:val="2"/>
      </w:numPr>
      <w:outlineLvl w:val="2"/>
    </w:pPr>
    <w:rPr>
      <w:rFonts w:asciiTheme="majorHAnsi" w:eastAsiaTheme="majorEastAsia" w:hAnsiTheme="majorHAnsi" w:cstheme="majorBidi"/>
      <w:color w:val="0B1F36" w:themeColor="accent1" w:themeShade="7F"/>
      <w:szCs w:val="24"/>
    </w:rPr>
  </w:style>
  <w:style w:type="paragraph" w:styleId="berschrift4">
    <w:name w:val="heading 4"/>
    <w:basedOn w:val="Standard"/>
    <w:next w:val="Standard"/>
    <w:link w:val="berschrift4Zchn"/>
    <w:uiPriority w:val="9"/>
    <w:semiHidden/>
    <w:qFormat/>
    <w:rsid w:val="00864A99"/>
    <w:pPr>
      <w:keepNext/>
      <w:keepLines/>
      <w:numPr>
        <w:ilvl w:val="3"/>
        <w:numId w:val="2"/>
      </w:numPr>
      <w:outlineLvl w:val="3"/>
    </w:pPr>
    <w:rPr>
      <w:rFonts w:asciiTheme="majorHAnsi" w:eastAsiaTheme="majorEastAsia" w:hAnsiTheme="majorHAnsi" w:cstheme="majorBidi"/>
      <w:i/>
      <w:iCs/>
      <w:color w:val="112F51" w:themeColor="accent1" w:themeShade="BF"/>
    </w:rPr>
  </w:style>
  <w:style w:type="paragraph" w:styleId="berschrift5">
    <w:name w:val="heading 5"/>
    <w:basedOn w:val="Standard"/>
    <w:next w:val="Standard"/>
    <w:link w:val="berschrift5Zchn"/>
    <w:uiPriority w:val="9"/>
    <w:semiHidden/>
    <w:qFormat/>
    <w:rsid w:val="00864A99"/>
    <w:pPr>
      <w:keepNext/>
      <w:keepLines/>
      <w:numPr>
        <w:ilvl w:val="4"/>
        <w:numId w:val="2"/>
      </w:numPr>
      <w:outlineLvl w:val="4"/>
    </w:pPr>
    <w:rPr>
      <w:rFonts w:asciiTheme="majorHAnsi" w:eastAsiaTheme="majorEastAsia" w:hAnsiTheme="majorHAnsi" w:cstheme="majorBidi"/>
      <w:color w:val="112F51" w:themeColor="accent1" w:themeShade="BF"/>
    </w:rPr>
  </w:style>
  <w:style w:type="paragraph" w:styleId="berschrift6">
    <w:name w:val="heading 6"/>
    <w:basedOn w:val="Standard"/>
    <w:next w:val="Standard"/>
    <w:link w:val="berschrift6Zchn"/>
    <w:uiPriority w:val="9"/>
    <w:semiHidden/>
    <w:qFormat/>
    <w:rsid w:val="00864A99"/>
    <w:pPr>
      <w:keepNext/>
      <w:keepLines/>
      <w:numPr>
        <w:ilvl w:val="5"/>
        <w:numId w:val="2"/>
      </w:numPr>
      <w:outlineLvl w:val="5"/>
    </w:pPr>
    <w:rPr>
      <w:rFonts w:asciiTheme="majorHAnsi" w:eastAsiaTheme="majorEastAsia" w:hAnsiTheme="majorHAnsi" w:cstheme="majorBidi"/>
      <w:color w:val="0B1F36" w:themeColor="accent1" w:themeShade="7F"/>
    </w:rPr>
  </w:style>
  <w:style w:type="paragraph" w:styleId="berschrift7">
    <w:name w:val="heading 7"/>
    <w:basedOn w:val="Standard"/>
    <w:next w:val="Standard"/>
    <w:link w:val="berschrift7Zchn"/>
    <w:uiPriority w:val="9"/>
    <w:semiHidden/>
    <w:qFormat/>
    <w:rsid w:val="00864A99"/>
    <w:pPr>
      <w:keepNext/>
      <w:keepLines/>
      <w:numPr>
        <w:ilvl w:val="6"/>
        <w:numId w:val="2"/>
      </w:numPr>
      <w:outlineLvl w:val="6"/>
    </w:pPr>
    <w:rPr>
      <w:rFonts w:asciiTheme="majorHAnsi" w:eastAsiaTheme="majorEastAsia" w:hAnsiTheme="majorHAnsi" w:cstheme="majorBidi"/>
      <w:i/>
      <w:iCs/>
      <w:color w:val="0B1F36" w:themeColor="accent1" w:themeShade="7F"/>
    </w:rPr>
  </w:style>
  <w:style w:type="paragraph" w:styleId="berschrift8">
    <w:name w:val="heading 8"/>
    <w:basedOn w:val="Standard"/>
    <w:next w:val="Standard"/>
    <w:link w:val="berschrift8Zchn"/>
    <w:uiPriority w:val="9"/>
    <w:semiHidden/>
    <w:qFormat/>
    <w:rsid w:val="00864A99"/>
    <w:pPr>
      <w:keepNext/>
      <w:keepLines/>
      <w:numPr>
        <w:ilvl w:val="7"/>
        <w:numId w:val="2"/>
      </w:numPr>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qFormat/>
    <w:rsid w:val="00864A99"/>
    <w:pPr>
      <w:keepNext/>
      <w:keepLines/>
      <w:numPr>
        <w:ilvl w:val="8"/>
        <w:numId w:val="2"/>
      </w:numPr>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Empfnger">
    <w:name w:val="Empfänger"/>
    <w:basedOn w:val="Standard"/>
    <w:uiPriority w:val="3"/>
    <w:qFormat/>
    <w:rsid w:val="00A66B18"/>
    <w:pPr>
      <w:spacing w:before="840" w:after="40"/>
    </w:pPr>
    <w:rPr>
      <w:b/>
      <w:bCs/>
      <w:color w:val="000000" w:themeColor="text1"/>
    </w:rPr>
  </w:style>
  <w:style w:type="paragraph" w:styleId="Anrede">
    <w:name w:val="Salutation"/>
    <w:basedOn w:val="Standard"/>
    <w:link w:val="AnredeZchn"/>
    <w:uiPriority w:val="4"/>
    <w:unhideWhenUsed/>
    <w:qFormat/>
    <w:rsid w:val="00A66B18"/>
    <w:pPr>
      <w:spacing w:before="720"/>
    </w:pPr>
  </w:style>
  <w:style w:type="character" w:customStyle="1" w:styleId="AnredeZchn">
    <w:name w:val="Anrede Zchn"/>
    <w:basedOn w:val="Absatz-Standardschriftart"/>
    <w:link w:val="Anrede"/>
    <w:uiPriority w:val="4"/>
    <w:rsid w:val="00A66B18"/>
    <w:rPr>
      <w:rFonts w:eastAsiaTheme="minorHAnsi"/>
      <w:color w:val="595959" w:themeColor="text1" w:themeTint="A6"/>
      <w:kern w:val="20"/>
      <w:sz w:val="20"/>
      <w:szCs w:val="20"/>
    </w:rPr>
  </w:style>
  <w:style w:type="paragraph" w:styleId="Gruformel">
    <w:name w:val="Closing"/>
    <w:basedOn w:val="Standard"/>
    <w:next w:val="Unterschrift"/>
    <w:link w:val="GruformelZchn"/>
    <w:uiPriority w:val="6"/>
    <w:unhideWhenUsed/>
    <w:qFormat/>
    <w:rsid w:val="00A6783B"/>
    <w:pPr>
      <w:spacing w:before="480" w:after="960"/>
    </w:pPr>
  </w:style>
  <w:style w:type="character" w:customStyle="1" w:styleId="GruformelZchn">
    <w:name w:val="Grußformel Zchn"/>
    <w:basedOn w:val="Absatz-Standardschriftart"/>
    <w:link w:val="Gruformel"/>
    <w:uiPriority w:val="6"/>
    <w:rsid w:val="00A6783B"/>
    <w:rPr>
      <w:rFonts w:eastAsiaTheme="minorHAnsi"/>
      <w:color w:val="595959" w:themeColor="text1" w:themeTint="A6"/>
      <w:kern w:val="20"/>
      <w:szCs w:val="20"/>
    </w:rPr>
  </w:style>
  <w:style w:type="paragraph" w:styleId="Unterschrift">
    <w:name w:val="Signature"/>
    <w:basedOn w:val="Standard"/>
    <w:link w:val="UnterschriftZchn"/>
    <w:uiPriority w:val="7"/>
    <w:unhideWhenUsed/>
    <w:qFormat/>
    <w:rsid w:val="00A6783B"/>
    <w:pPr>
      <w:contextualSpacing/>
    </w:pPr>
    <w:rPr>
      <w:b/>
      <w:bCs/>
      <w:color w:val="17406D" w:themeColor="accent1"/>
    </w:rPr>
  </w:style>
  <w:style w:type="character" w:customStyle="1" w:styleId="UnterschriftZchn">
    <w:name w:val="Unterschrift Zchn"/>
    <w:basedOn w:val="Absatz-Standardschriftart"/>
    <w:link w:val="Unterschrift"/>
    <w:uiPriority w:val="7"/>
    <w:rsid w:val="00A6783B"/>
    <w:rPr>
      <w:rFonts w:eastAsiaTheme="minorHAnsi"/>
      <w:b/>
      <w:bCs/>
      <w:color w:val="17406D" w:themeColor="accent1"/>
      <w:kern w:val="20"/>
      <w:szCs w:val="20"/>
    </w:rPr>
  </w:style>
  <w:style w:type="paragraph" w:styleId="Kopfzeile">
    <w:name w:val="header"/>
    <w:basedOn w:val="Standard"/>
    <w:link w:val="KopfzeileZchn"/>
    <w:uiPriority w:val="99"/>
    <w:unhideWhenUsed/>
    <w:rsid w:val="003E24DF"/>
    <w:pPr>
      <w:jc w:val="right"/>
    </w:pPr>
  </w:style>
  <w:style w:type="character" w:customStyle="1" w:styleId="KopfzeileZchn">
    <w:name w:val="Kopfzeile Zchn"/>
    <w:basedOn w:val="Absatz-Standardschriftart"/>
    <w:link w:val="Kopfzeile"/>
    <w:uiPriority w:val="99"/>
    <w:rsid w:val="003E24DF"/>
    <w:rPr>
      <w:rFonts w:eastAsiaTheme="minorHAnsi"/>
      <w:color w:val="595959" w:themeColor="text1" w:themeTint="A6"/>
      <w:kern w:val="20"/>
      <w:sz w:val="20"/>
      <w:szCs w:val="20"/>
    </w:rPr>
  </w:style>
  <w:style w:type="character" w:styleId="Fett">
    <w:name w:val="Strong"/>
    <w:basedOn w:val="Absatz-Standardschriftart"/>
    <w:uiPriority w:val="22"/>
    <w:qFormat/>
    <w:rsid w:val="003E24DF"/>
    <w:rPr>
      <w:b/>
      <w:bCs/>
    </w:rPr>
  </w:style>
  <w:style w:type="paragraph" w:customStyle="1" w:styleId="Kontaktinfos">
    <w:name w:val="Kontaktinfos"/>
    <w:basedOn w:val="Standard"/>
    <w:uiPriority w:val="1"/>
    <w:qFormat/>
    <w:rsid w:val="00A66B18"/>
    <w:rPr>
      <w:color w:val="FFFFFF" w:themeColor="background1"/>
    </w:rPr>
  </w:style>
  <w:style w:type="character" w:customStyle="1" w:styleId="berschrift2Zchn">
    <w:name w:val="Überschrift 2 Zchn"/>
    <w:basedOn w:val="Absatz-Standardschriftart"/>
    <w:link w:val="berschrift2"/>
    <w:uiPriority w:val="9"/>
    <w:rsid w:val="004A2B0D"/>
    <w:rPr>
      <w:rFonts w:asciiTheme="majorHAnsi" w:eastAsiaTheme="majorEastAsia" w:hAnsiTheme="majorHAnsi" w:cstheme="majorBidi"/>
      <w:color w:val="112F51" w:themeColor="accent1" w:themeShade="BF"/>
      <w:kern w:val="20"/>
      <w:sz w:val="26"/>
      <w:szCs w:val="26"/>
    </w:rPr>
  </w:style>
  <w:style w:type="paragraph" w:styleId="StandardWeb">
    <w:name w:val="Normal (Web)"/>
    <w:basedOn w:val="Standard"/>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tzhaltertext">
    <w:name w:val="Placeholder Text"/>
    <w:basedOn w:val="Absatz-Standardschriftart"/>
    <w:uiPriority w:val="99"/>
    <w:semiHidden/>
    <w:rsid w:val="001766D6"/>
    <w:rPr>
      <w:color w:val="808080"/>
    </w:rPr>
  </w:style>
  <w:style w:type="paragraph" w:styleId="Fuzeile">
    <w:name w:val="footer"/>
    <w:basedOn w:val="Standard"/>
    <w:link w:val="FuzeileZchn"/>
    <w:uiPriority w:val="99"/>
    <w:unhideWhenUsed/>
    <w:rsid w:val="00A66B18"/>
    <w:pPr>
      <w:tabs>
        <w:tab w:val="center" w:pos="4680"/>
        <w:tab w:val="right" w:pos="9360"/>
      </w:tabs>
    </w:pPr>
  </w:style>
  <w:style w:type="character" w:customStyle="1" w:styleId="FuzeileZchn">
    <w:name w:val="Fußzeile Zchn"/>
    <w:basedOn w:val="Absatz-Standardschriftart"/>
    <w:link w:val="Fuzeile"/>
    <w:uiPriority w:val="99"/>
    <w:rsid w:val="00A66B18"/>
    <w:rPr>
      <w:rFonts w:eastAsiaTheme="minorHAnsi"/>
      <w:color w:val="595959" w:themeColor="text1" w:themeTint="A6"/>
      <w:kern w:val="20"/>
      <w:sz w:val="20"/>
      <w:szCs w:val="20"/>
    </w:rPr>
  </w:style>
  <w:style w:type="paragraph" w:customStyle="1" w:styleId="Logo">
    <w:name w:val="Logo"/>
    <w:basedOn w:val="Standard"/>
    <w:next w:val="Standard"/>
    <w:link w:val="Logozeichen"/>
    <w:qFormat/>
    <w:rsid w:val="00AA089B"/>
    <w:pPr>
      <w:ind w:left="-180" w:right="-24"/>
      <w:jc w:val="center"/>
    </w:pPr>
    <w:rPr>
      <w:rFonts w:hAnsi="Calibri"/>
      <w:b/>
      <w:bCs/>
      <w:color w:val="FFFFFF" w:themeColor="background1"/>
      <w:spacing w:val="120"/>
      <w:kern w:val="24"/>
      <w:sz w:val="44"/>
      <w:szCs w:val="48"/>
    </w:rPr>
  </w:style>
  <w:style w:type="character" w:customStyle="1" w:styleId="Logozeichen">
    <w:name w:val="Logozeichen"/>
    <w:basedOn w:val="Absatz-Standardschriftart"/>
    <w:link w:val="Logo"/>
    <w:rsid w:val="00AA089B"/>
    <w:rPr>
      <w:rFonts w:eastAsiaTheme="minorHAnsi" w:hAnsi="Calibri"/>
      <w:b/>
      <w:bCs/>
      <w:color w:val="FFFFFF" w:themeColor="background1"/>
      <w:spacing w:val="120"/>
      <w:kern w:val="24"/>
      <w:sz w:val="44"/>
      <w:szCs w:val="48"/>
    </w:rPr>
  </w:style>
  <w:style w:type="character" w:styleId="Hyperlink">
    <w:name w:val="Hyperlink"/>
    <w:basedOn w:val="Absatz-Standardschriftart"/>
    <w:uiPriority w:val="99"/>
    <w:unhideWhenUsed/>
    <w:rsid w:val="006F00B3"/>
    <w:rPr>
      <w:color w:val="F49100" w:themeColor="hyperlink"/>
      <w:u w:val="single"/>
    </w:rPr>
  </w:style>
  <w:style w:type="character" w:styleId="NichtaufgelsteErwhnung">
    <w:name w:val="Unresolved Mention"/>
    <w:basedOn w:val="Absatz-Standardschriftart"/>
    <w:uiPriority w:val="99"/>
    <w:semiHidden/>
    <w:unhideWhenUsed/>
    <w:rsid w:val="006F00B3"/>
    <w:rPr>
      <w:color w:val="605E5C"/>
      <w:shd w:val="clear" w:color="auto" w:fill="E1DFDD"/>
    </w:rPr>
  </w:style>
  <w:style w:type="paragraph" w:styleId="Inhaltsverzeichnisberschrift">
    <w:name w:val="TOC Heading"/>
    <w:basedOn w:val="berschrift1"/>
    <w:next w:val="Standard"/>
    <w:uiPriority w:val="39"/>
    <w:unhideWhenUsed/>
    <w:qFormat/>
    <w:rsid w:val="00527467"/>
    <w:pPr>
      <w:keepNext/>
      <w:keepLines/>
      <w:spacing w:before="240" w:line="259" w:lineRule="auto"/>
      <w:ind w:left="0"/>
      <w:contextualSpacing w:val="0"/>
      <w:outlineLvl w:val="9"/>
    </w:pPr>
    <w:rPr>
      <w:caps w:val="0"/>
      <w:kern w:val="0"/>
      <w:sz w:val="32"/>
      <w:szCs w:val="32"/>
      <w:lang w:val="en-DE"/>
    </w:rPr>
  </w:style>
  <w:style w:type="paragraph" w:styleId="Verzeichnis3">
    <w:name w:val="toc 3"/>
    <w:basedOn w:val="Standard"/>
    <w:next w:val="Standard"/>
    <w:autoRedefine/>
    <w:uiPriority w:val="39"/>
    <w:unhideWhenUsed/>
    <w:rsid w:val="004125FC"/>
    <w:pPr>
      <w:spacing w:after="100"/>
      <w:ind w:left="480"/>
    </w:pPr>
    <w:rPr>
      <w:sz w:val="20"/>
    </w:rPr>
  </w:style>
  <w:style w:type="paragraph" w:styleId="Verzeichnis2">
    <w:name w:val="toc 2"/>
    <w:basedOn w:val="Standard"/>
    <w:next w:val="Standard"/>
    <w:autoRedefine/>
    <w:uiPriority w:val="39"/>
    <w:unhideWhenUsed/>
    <w:rsid w:val="00527467"/>
    <w:pPr>
      <w:spacing w:after="100" w:line="259" w:lineRule="auto"/>
      <w:ind w:left="220"/>
    </w:pPr>
    <w:rPr>
      <w:rFonts w:eastAsiaTheme="minorEastAsia" w:cs="Times New Roman"/>
      <w:color w:val="auto"/>
      <w:kern w:val="0"/>
      <w:sz w:val="22"/>
      <w:szCs w:val="22"/>
      <w:lang w:val="en-DE"/>
    </w:rPr>
  </w:style>
  <w:style w:type="paragraph" w:styleId="Verzeichnis1">
    <w:name w:val="toc 1"/>
    <w:basedOn w:val="Standard"/>
    <w:next w:val="Standard"/>
    <w:autoRedefine/>
    <w:uiPriority w:val="39"/>
    <w:unhideWhenUsed/>
    <w:rsid w:val="004125FC"/>
    <w:pPr>
      <w:spacing w:after="100" w:line="259" w:lineRule="auto"/>
    </w:pPr>
    <w:rPr>
      <w:rFonts w:eastAsiaTheme="minorEastAsia" w:cs="Times New Roman"/>
      <w:b/>
      <w:color w:val="auto"/>
      <w:kern w:val="0"/>
      <w:sz w:val="22"/>
      <w:szCs w:val="22"/>
      <w:lang w:val="en-DE"/>
    </w:rPr>
  </w:style>
  <w:style w:type="paragraph" w:styleId="Listenabsatz">
    <w:name w:val="List Paragraph"/>
    <w:basedOn w:val="Standard"/>
    <w:uiPriority w:val="34"/>
    <w:semiHidden/>
    <w:rsid w:val="00BE3FB5"/>
    <w:pPr>
      <w:contextualSpacing/>
    </w:pPr>
  </w:style>
  <w:style w:type="character" w:customStyle="1" w:styleId="berschrift3Zchn">
    <w:name w:val="Überschrift 3 Zchn"/>
    <w:basedOn w:val="Absatz-Standardschriftart"/>
    <w:link w:val="berschrift3"/>
    <w:uiPriority w:val="9"/>
    <w:semiHidden/>
    <w:rsid w:val="00864A99"/>
    <w:rPr>
      <w:rFonts w:asciiTheme="majorHAnsi" w:eastAsiaTheme="majorEastAsia" w:hAnsiTheme="majorHAnsi" w:cstheme="majorBidi"/>
      <w:color w:val="0B1F36" w:themeColor="accent1" w:themeShade="7F"/>
      <w:kern w:val="20"/>
    </w:rPr>
  </w:style>
  <w:style w:type="character" w:customStyle="1" w:styleId="berschrift4Zchn">
    <w:name w:val="Überschrift 4 Zchn"/>
    <w:basedOn w:val="Absatz-Standardschriftart"/>
    <w:link w:val="berschrift4"/>
    <w:uiPriority w:val="9"/>
    <w:semiHidden/>
    <w:rsid w:val="00864A99"/>
    <w:rPr>
      <w:rFonts w:asciiTheme="majorHAnsi" w:eastAsiaTheme="majorEastAsia" w:hAnsiTheme="majorHAnsi" w:cstheme="majorBidi"/>
      <w:i/>
      <w:iCs/>
      <w:color w:val="112F51" w:themeColor="accent1" w:themeShade="BF"/>
      <w:kern w:val="20"/>
      <w:szCs w:val="20"/>
    </w:rPr>
  </w:style>
  <w:style w:type="character" w:customStyle="1" w:styleId="berschrift5Zchn">
    <w:name w:val="Überschrift 5 Zchn"/>
    <w:basedOn w:val="Absatz-Standardschriftart"/>
    <w:link w:val="berschrift5"/>
    <w:uiPriority w:val="9"/>
    <w:semiHidden/>
    <w:rsid w:val="00864A99"/>
    <w:rPr>
      <w:rFonts w:asciiTheme="majorHAnsi" w:eastAsiaTheme="majorEastAsia" w:hAnsiTheme="majorHAnsi" w:cstheme="majorBidi"/>
      <w:color w:val="112F51" w:themeColor="accent1" w:themeShade="BF"/>
      <w:kern w:val="20"/>
      <w:szCs w:val="20"/>
    </w:rPr>
  </w:style>
  <w:style w:type="character" w:customStyle="1" w:styleId="berschrift6Zchn">
    <w:name w:val="Überschrift 6 Zchn"/>
    <w:basedOn w:val="Absatz-Standardschriftart"/>
    <w:link w:val="berschrift6"/>
    <w:uiPriority w:val="9"/>
    <w:semiHidden/>
    <w:rsid w:val="00864A99"/>
    <w:rPr>
      <w:rFonts w:asciiTheme="majorHAnsi" w:eastAsiaTheme="majorEastAsia" w:hAnsiTheme="majorHAnsi" w:cstheme="majorBidi"/>
      <w:color w:val="0B1F36" w:themeColor="accent1" w:themeShade="7F"/>
      <w:kern w:val="20"/>
      <w:szCs w:val="20"/>
    </w:rPr>
  </w:style>
  <w:style w:type="character" w:customStyle="1" w:styleId="berschrift7Zchn">
    <w:name w:val="Überschrift 7 Zchn"/>
    <w:basedOn w:val="Absatz-Standardschriftart"/>
    <w:link w:val="berschrift7"/>
    <w:uiPriority w:val="9"/>
    <w:semiHidden/>
    <w:rsid w:val="00864A99"/>
    <w:rPr>
      <w:rFonts w:asciiTheme="majorHAnsi" w:eastAsiaTheme="majorEastAsia" w:hAnsiTheme="majorHAnsi" w:cstheme="majorBidi"/>
      <w:i/>
      <w:iCs/>
      <w:color w:val="0B1F36" w:themeColor="accent1" w:themeShade="7F"/>
      <w:kern w:val="20"/>
      <w:szCs w:val="20"/>
    </w:rPr>
  </w:style>
  <w:style w:type="character" w:customStyle="1" w:styleId="berschrift8Zchn">
    <w:name w:val="Überschrift 8 Zchn"/>
    <w:basedOn w:val="Absatz-Standardschriftart"/>
    <w:link w:val="berschrift8"/>
    <w:uiPriority w:val="9"/>
    <w:semiHidden/>
    <w:rsid w:val="00864A99"/>
    <w:rPr>
      <w:rFonts w:asciiTheme="majorHAnsi" w:eastAsiaTheme="majorEastAsia" w:hAnsiTheme="majorHAnsi" w:cstheme="majorBidi"/>
      <w:color w:val="272727" w:themeColor="text1" w:themeTint="D8"/>
      <w:kern w:val="20"/>
      <w:sz w:val="21"/>
      <w:szCs w:val="21"/>
    </w:rPr>
  </w:style>
  <w:style w:type="character" w:customStyle="1" w:styleId="berschrift9Zchn">
    <w:name w:val="Überschrift 9 Zchn"/>
    <w:basedOn w:val="Absatz-Standardschriftart"/>
    <w:link w:val="berschrift9"/>
    <w:uiPriority w:val="9"/>
    <w:semiHidden/>
    <w:rsid w:val="00864A99"/>
    <w:rPr>
      <w:rFonts w:asciiTheme="majorHAnsi" w:eastAsiaTheme="majorEastAsia" w:hAnsiTheme="majorHAnsi" w:cstheme="majorBidi"/>
      <w:i/>
      <w:iCs/>
      <w:color w:val="272727" w:themeColor="text1" w:themeTint="D8"/>
      <w:kern w:val="20"/>
      <w:sz w:val="21"/>
      <w:szCs w:val="21"/>
    </w:rPr>
  </w:style>
  <w:style w:type="character" w:styleId="Hervorhebung">
    <w:name w:val="Emphasis"/>
    <w:basedOn w:val="Absatz-Standardschriftart"/>
    <w:uiPriority w:val="20"/>
    <w:qFormat/>
    <w:rsid w:val="00E17917"/>
    <w:rPr>
      <w:i/>
      <w:iCs/>
    </w:rPr>
  </w:style>
  <w:style w:type="table" w:styleId="Tabellenraster">
    <w:name w:val="Table Grid"/>
    <w:basedOn w:val="NormaleTabelle"/>
    <w:uiPriority w:val="39"/>
    <w:rsid w:val="00CF22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2">
    <w:name w:val="Grid Table 4 Accent 2"/>
    <w:basedOn w:val="NormaleTabelle"/>
    <w:uiPriority w:val="49"/>
    <w:rsid w:val="00CF2251"/>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character" w:customStyle="1" w:styleId="css-901oao">
    <w:name w:val="css-901oao"/>
    <w:basedOn w:val="Absatz-Standardschriftart"/>
    <w:rsid w:val="008F71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19357">
      <w:bodyDiv w:val="1"/>
      <w:marLeft w:val="0"/>
      <w:marRight w:val="0"/>
      <w:marTop w:val="0"/>
      <w:marBottom w:val="0"/>
      <w:divBdr>
        <w:top w:val="none" w:sz="0" w:space="0" w:color="auto"/>
        <w:left w:val="none" w:sz="0" w:space="0" w:color="auto"/>
        <w:bottom w:val="none" w:sz="0" w:space="0" w:color="auto"/>
        <w:right w:val="none" w:sz="0" w:space="0" w:color="auto"/>
      </w:divBdr>
    </w:div>
    <w:div w:id="254746891">
      <w:bodyDiv w:val="1"/>
      <w:marLeft w:val="0"/>
      <w:marRight w:val="0"/>
      <w:marTop w:val="0"/>
      <w:marBottom w:val="0"/>
      <w:divBdr>
        <w:top w:val="none" w:sz="0" w:space="0" w:color="auto"/>
        <w:left w:val="none" w:sz="0" w:space="0" w:color="auto"/>
        <w:bottom w:val="none" w:sz="0" w:space="0" w:color="auto"/>
        <w:right w:val="none" w:sz="0" w:space="0" w:color="auto"/>
      </w:divBdr>
    </w:div>
    <w:div w:id="479201712">
      <w:bodyDiv w:val="1"/>
      <w:marLeft w:val="0"/>
      <w:marRight w:val="0"/>
      <w:marTop w:val="0"/>
      <w:marBottom w:val="0"/>
      <w:divBdr>
        <w:top w:val="none" w:sz="0" w:space="0" w:color="auto"/>
        <w:left w:val="none" w:sz="0" w:space="0" w:color="auto"/>
        <w:bottom w:val="none" w:sz="0" w:space="0" w:color="auto"/>
        <w:right w:val="none" w:sz="0" w:space="0" w:color="auto"/>
      </w:divBdr>
    </w:div>
    <w:div w:id="488517318">
      <w:bodyDiv w:val="1"/>
      <w:marLeft w:val="0"/>
      <w:marRight w:val="0"/>
      <w:marTop w:val="0"/>
      <w:marBottom w:val="0"/>
      <w:divBdr>
        <w:top w:val="none" w:sz="0" w:space="0" w:color="auto"/>
        <w:left w:val="none" w:sz="0" w:space="0" w:color="auto"/>
        <w:bottom w:val="none" w:sz="0" w:space="0" w:color="auto"/>
        <w:right w:val="none" w:sz="0" w:space="0" w:color="auto"/>
      </w:divBdr>
    </w:div>
    <w:div w:id="765033742">
      <w:bodyDiv w:val="1"/>
      <w:marLeft w:val="0"/>
      <w:marRight w:val="0"/>
      <w:marTop w:val="0"/>
      <w:marBottom w:val="0"/>
      <w:divBdr>
        <w:top w:val="none" w:sz="0" w:space="0" w:color="auto"/>
        <w:left w:val="none" w:sz="0" w:space="0" w:color="auto"/>
        <w:bottom w:val="none" w:sz="0" w:space="0" w:color="auto"/>
        <w:right w:val="none" w:sz="0" w:space="0" w:color="auto"/>
      </w:divBdr>
    </w:div>
    <w:div w:id="1075013305">
      <w:bodyDiv w:val="1"/>
      <w:marLeft w:val="0"/>
      <w:marRight w:val="0"/>
      <w:marTop w:val="0"/>
      <w:marBottom w:val="0"/>
      <w:divBdr>
        <w:top w:val="none" w:sz="0" w:space="0" w:color="auto"/>
        <w:left w:val="none" w:sz="0" w:space="0" w:color="auto"/>
        <w:bottom w:val="none" w:sz="0" w:space="0" w:color="auto"/>
        <w:right w:val="none" w:sz="0" w:space="0" w:color="auto"/>
      </w:divBdr>
    </w:div>
    <w:div w:id="1447625462">
      <w:bodyDiv w:val="1"/>
      <w:marLeft w:val="0"/>
      <w:marRight w:val="0"/>
      <w:marTop w:val="0"/>
      <w:marBottom w:val="0"/>
      <w:divBdr>
        <w:top w:val="none" w:sz="0" w:space="0" w:color="auto"/>
        <w:left w:val="none" w:sz="0" w:space="0" w:color="auto"/>
        <w:bottom w:val="none" w:sz="0" w:space="0" w:color="auto"/>
        <w:right w:val="none" w:sz="0" w:space="0" w:color="auto"/>
      </w:divBdr>
    </w:div>
    <w:div w:id="1499226571">
      <w:bodyDiv w:val="1"/>
      <w:marLeft w:val="0"/>
      <w:marRight w:val="0"/>
      <w:marTop w:val="0"/>
      <w:marBottom w:val="0"/>
      <w:divBdr>
        <w:top w:val="none" w:sz="0" w:space="0" w:color="auto"/>
        <w:left w:val="none" w:sz="0" w:space="0" w:color="auto"/>
        <w:bottom w:val="none" w:sz="0" w:space="0" w:color="auto"/>
        <w:right w:val="none" w:sz="0" w:space="0" w:color="auto"/>
      </w:divBdr>
    </w:div>
    <w:div w:id="194650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ntTable" Target="fontTable.xml"/><Relationship Id="rId21" Type="http://schemas.openxmlformats.org/officeDocument/2006/relationships/hyperlink" Target="https://www.live2d.com/en/" TargetMode="External"/><Relationship Id="rId42" Type="http://schemas.openxmlformats.org/officeDocument/2006/relationships/image" Target="media/image18.jpg"/><Relationship Id="rId47" Type="http://schemas.openxmlformats.org/officeDocument/2006/relationships/image" Target="media/image21.png"/><Relationship Id="rId63" Type="http://schemas.openxmlformats.org/officeDocument/2006/relationships/image" Target="media/image36.jpg"/><Relationship Id="rId68" Type="http://schemas.openxmlformats.org/officeDocument/2006/relationships/image" Target="media/image40.png"/><Relationship Id="rId84" Type="http://schemas.openxmlformats.org/officeDocument/2006/relationships/hyperlink" Target="https://osxdaily.com/2018/08/20/disable-location-services-mac/" TargetMode="External"/><Relationship Id="rId89" Type="http://schemas.openxmlformats.org/officeDocument/2006/relationships/image" Target="media/image50.png"/><Relationship Id="rId112" Type="http://schemas.openxmlformats.org/officeDocument/2006/relationships/hyperlink" Target="https://twitter.com/DenchiSoft" TargetMode="External"/><Relationship Id="rId16" Type="http://schemas.openxmlformats.org/officeDocument/2006/relationships/hyperlink" Target="mailto:vtubestudioapp@gmail.com" TargetMode="External"/><Relationship Id="rId107" Type="http://schemas.openxmlformats.org/officeDocument/2006/relationships/hyperlink" Target="https://twitter.com/LichVtuber" TargetMode="External"/><Relationship Id="rId11" Type="http://schemas.openxmlformats.org/officeDocument/2006/relationships/image" Target="media/image3.png"/><Relationship Id="rId32" Type="http://schemas.openxmlformats.org/officeDocument/2006/relationships/hyperlink" Target="https://denchi.itch.io/vtube-studio" TargetMode="External"/><Relationship Id="rId37" Type="http://schemas.openxmlformats.org/officeDocument/2006/relationships/image" Target="media/image13.jpg"/><Relationship Id="rId53" Type="http://schemas.openxmlformats.org/officeDocument/2006/relationships/image" Target="media/image27.jpg"/><Relationship Id="rId58" Type="http://schemas.openxmlformats.org/officeDocument/2006/relationships/image" Target="media/image31.jpg"/><Relationship Id="rId74" Type="http://schemas.openxmlformats.org/officeDocument/2006/relationships/hyperlink" Target="https://github.com/zakk4223/SyphonInject" TargetMode="External"/><Relationship Id="rId79" Type="http://schemas.openxmlformats.org/officeDocument/2006/relationships/hyperlink" Target="https://discord.gg/RdaqJdu" TargetMode="External"/><Relationship Id="rId102" Type="http://schemas.openxmlformats.org/officeDocument/2006/relationships/hyperlink" Target="https://twitter.com/tsunderia_us" TargetMode="External"/><Relationship Id="rId5" Type="http://schemas.openxmlformats.org/officeDocument/2006/relationships/numbering" Target="numbering.xml"/><Relationship Id="rId90" Type="http://schemas.openxmlformats.org/officeDocument/2006/relationships/hyperlink" Target="mailto:vtubestudioapp@gmail.com" TargetMode="External"/><Relationship Id="rId95" Type="http://schemas.openxmlformats.org/officeDocument/2006/relationships/hyperlink" Target="https://twitter.com/lilianavampaia" TargetMode="External"/><Relationship Id="rId22" Type="http://schemas.openxmlformats.org/officeDocument/2006/relationships/hyperlink" Target="https://youtu.be/mN0sJXCubQw"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image" Target="media/image22.jpg"/><Relationship Id="rId64" Type="http://schemas.openxmlformats.org/officeDocument/2006/relationships/hyperlink" Target="https://www.live2d.com/en/download/" TargetMode="External"/><Relationship Id="rId69" Type="http://schemas.openxmlformats.org/officeDocument/2006/relationships/image" Target="media/image41.png"/><Relationship Id="rId113" Type="http://schemas.openxmlformats.org/officeDocument/2006/relationships/hyperlink" Target="https://www.irasutoya.com/" TargetMode="External"/><Relationship Id="rId118" Type="http://schemas.openxmlformats.org/officeDocument/2006/relationships/theme" Target="theme/theme1.xml"/><Relationship Id="rId80" Type="http://schemas.openxmlformats.org/officeDocument/2006/relationships/image" Target="media/image49.png"/><Relationship Id="rId85" Type="http://schemas.openxmlformats.org/officeDocument/2006/relationships/hyperlink" Target="https://9to5mac.com/2018/07/20/mac-how-to-forget-wireless-networks/" TargetMode="External"/><Relationship Id="rId12" Type="http://schemas.openxmlformats.org/officeDocument/2006/relationships/hyperlink" Target="https://discord.gg/RdaqJdu" TargetMode="External"/><Relationship Id="rId17" Type="http://schemas.openxmlformats.org/officeDocument/2006/relationships/image" Target="media/image6.png"/><Relationship Id="rId33" Type="http://schemas.openxmlformats.org/officeDocument/2006/relationships/hyperlink" Target="https://denchi.itch.io/vtube-studio" TargetMode="External"/><Relationship Id="rId38" Type="http://schemas.openxmlformats.org/officeDocument/2006/relationships/image" Target="media/image14.jpg"/><Relationship Id="rId59" Type="http://schemas.openxmlformats.org/officeDocument/2006/relationships/image" Target="media/image32.jpg"/><Relationship Id="rId103" Type="http://schemas.openxmlformats.org/officeDocument/2006/relationships/hyperlink" Target="https://twitter.com/asagiriyua" TargetMode="External"/><Relationship Id="rId108" Type="http://schemas.openxmlformats.org/officeDocument/2006/relationships/hyperlink" Target="https://twitter.com/ArtemisVtuber" TargetMode="External"/><Relationship Id="rId54" Type="http://schemas.openxmlformats.org/officeDocument/2006/relationships/image" Target="media/image28.jp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51.png"/><Relationship Id="rId96" Type="http://schemas.openxmlformats.org/officeDocument/2006/relationships/hyperlink" Target="https://twitter.com/myholotv"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hyperlink" Target="https://apps.apple.com/us/app/vtube-studio/id1511435444" TargetMode="External"/><Relationship Id="rId49" Type="http://schemas.openxmlformats.org/officeDocument/2006/relationships/image" Target="media/image23.jpg"/><Relationship Id="rId114" Type="http://schemas.openxmlformats.org/officeDocument/2006/relationships/image" Target="media/image53.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6.jpg"/><Relationship Id="rId60" Type="http://schemas.openxmlformats.org/officeDocument/2006/relationships/image" Target="media/image33.jp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hyperlink" Target="https://www.amazon.com/dp/B0823CB5MT/ref=cm_sw_r_tw_dp_U_x_tE-VEbHCNDE1B" TargetMode="External"/><Relationship Id="rId86" Type="http://schemas.openxmlformats.org/officeDocument/2006/relationships/hyperlink" Target="https://9to5mac.com/2018/07/20/mac-how-to-forget-wireless-networks/" TargetMode="External"/><Relationship Id="rId94" Type="http://schemas.openxmlformats.org/officeDocument/2006/relationships/hyperlink" Target="https://denchisoft.github.io/" TargetMode="External"/><Relationship Id="rId99" Type="http://schemas.openxmlformats.org/officeDocument/2006/relationships/hyperlink" Target="https://twitter.com/kamikokana" TargetMode="External"/><Relationship Id="rId101" Type="http://schemas.openxmlformats.org/officeDocument/2006/relationships/hyperlink" Target="https://twitter.com/inukaipuri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https://discord.gg/RdaqJdu" TargetMode="External"/><Relationship Id="rId39" Type="http://schemas.openxmlformats.org/officeDocument/2006/relationships/image" Target="media/image15.jpg"/><Relationship Id="rId109" Type="http://schemas.openxmlformats.org/officeDocument/2006/relationships/hyperlink" Target="https://twitter.com/search?q=VTube%20Studio&amp;src=typed_query" TargetMode="External"/><Relationship Id="rId34" Type="http://schemas.openxmlformats.org/officeDocument/2006/relationships/hyperlink" Target="https://apps.apple.com/us/app/vtube-studio/id1511435444" TargetMode="External"/><Relationship Id="rId50" Type="http://schemas.openxmlformats.org/officeDocument/2006/relationships/image" Target="media/image24.jpg"/><Relationship Id="rId55" Type="http://schemas.openxmlformats.org/officeDocument/2006/relationships/image" Target="media/image29.jpg"/><Relationship Id="rId76" Type="http://schemas.openxmlformats.org/officeDocument/2006/relationships/image" Target="media/image47.png"/><Relationship Id="rId97" Type="http://schemas.openxmlformats.org/officeDocument/2006/relationships/hyperlink" Target="https://twitter.com/hoshinochar" TargetMode="External"/><Relationship Id="rId104" Type="http://schemas.openxmlformats.org/officeDocument/2006/relationships/hyperlink" Target="https://twitter.com/savisavichan" TargetMode="Externa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16.jpg"/><Relationship Id="rId45" Type="http://schemas.openxmlformats.org/officeDocument/2006/relationships/hyperlink" Target="https://docs.live2d.com/cubism-editor-manual/standard-parametor-list/" TargetMode="External"/><Relationship Id="rId66" Type="http://schemas.openxmlformats.org/officeDocument/2006/relationships/image" Target="media/image38.png"/><Relationship Id="rId87" Type="http://schemas.openxmlformats.org/officeDocument/2006/relationships/hyperlink" Target="https://support.apple.com/guide/mac-help/turn-bluetooth-on-or-off-blth1008/mac" TargetMode="External"/><Relationship Id="rId110" Type="http://schemas.openxmlformats.org/officeDocument/2006/relationships/hyperlink" Target="https://denchisoft.github.io/" TargetMode="External"/><Relationship Id="rId115" Type="http://schemas.openxmlformats.org/officeDocument/2006/relationships/hyperlink" Target="mailto:vtubestudioapp@gmail.com" TargetMode="External"/><Relationship Id="rId61" Type="http://schemas.openxmlformats.org/officeDocument/2006/relationships/image" Target="media/image34.jpg"/><Relationship Id="rId82" Type="http://schemas.openxmlformats.org/officeDocument/2006/relationships/hyperlink" Target="https://www.amazon.com/dp/B07TNDBB2X/ref=cm_sw_r_tw_dp_U_x_4C-VEb5BWZ0KC" TargetMode="External"/><Relationship Id="rId19" Type="http://schemas.openxmlformats.org/officeDocument/2006/relationships/hyperlink" Target="https://twitter.com/VTubeStudio" TargetMode="External"/><Relationship Id="rId14" Type="http://schemas.openxmlformats.org/officeDocument/2006/relationships/hyperlink" Target="https://twitter.com/VTubeStudio" TargetMode="External"/><Relationship Id="rId30" Type="http://schemas.openxmlformats.org/officeDocument/2006/relationships/hyperlink" Target="https://play.google.com/store/apps/details?id=com.denchi.vtubestudio" TargetMode="External"/><Relationship Id="rId35" Type="http://schemas.openxmlformats.org/officeDocument/2006/relationships/hyperlink" Target="https://play.google.com/store/apps/details?id=com.denchi.vtubestudio" TargetMode="External"/><Relationship Id="rId56" Type="http://schemas.openxmlformats.org/officeDocument/2006/relationships/image" Target="media/image30.jpg"/><Relationship Id="rId77" Type="http://schemas.openxmlformats.org/officeDocument/2006/relationships/hyperlink" Target="https://en.wikipedia.org/wiki/Network_Device_Interface" TargetMode="External"/><Relationship Id="rId100" Type="http://schemas.openxmlformats.org/officeDocument/2006/relationships/hyperlink" Target="https://twitter.com/tsunderia_us" TargetMode="External"/><Relationship Id="rId105" Type="http://schemas.openxmlformats.org/officeDocument/2006/relationships/hyperlink" Target="https://twitter.com/yueko__" TargetMode="External"/><Relationship Id="rId8" Type="http://schemas.openxmlformats.org/officeDocument/2006/relationships/webSettings" Target="webSettings.xml"/><Relationship Id="rId51" Type="http://schemas.openxmlformats.org/officeDocument/2006/relationships/image" Target="media/image25.jpg"/><Relationship Id="rId72" Type="http://schemas.openxmlformats.org/officeDocument/2006/relationships/image" Target="media/image44.png"/><Relationship Id="rId93" Type="http://schemas.openxmlformats.org/officeDocument/2006/relationships/hyperlink" Target="https://twitter.com/VTubeStudio" TargetMode="External"/><Relationship Id="rId98" Type="http://schemas.openxmlformats.org/officeDocument/2006/relationships/hyperlink" Target="https://twitter.com/tsunderia_us" TargetMode="External"/><Relationship Id="rId3" Type="http://schemas.openxmlformats.org/officeDocument/2006/relationships/customXml" Target="../customXml/item3.xml"/><Relationship Id="rId25" Type="http://schemas.openxmlformats.org/officeDocument/2006/relationships/hyperlink" Target="https://denchi.itch.io/vtube-studio" TargetMode="External"/><Relationship Id="rId46" Type="http://schemas.openxmlformats.org/officeDocument/2006/relationships/hyperlink" Target="https://www.youtube.com/watch?v=AssUd6EtFXw" TargetMode="External"/><Relationship Id="rId67" Type="http://schemas.openxmlformats.org/officeDocument/2006/relationships/image" Target="media/image39.png"/><Relationship Id="rId116" Type="http://schemas.openxmlformats.org/officeDocument/2006/relationships/header" Target="header1.xml"/><Relationship Id="rId20" Type="http://schemas.openxmlformats.org/officeDocument/2006/relationships/hyperlink" Target="mailto:vtubestudioapp@gmail.com" TargetMode="External"/><Relationship Id="rId41" Type="http://schemas.openxmlformats.org/officeDocument/2006/relationships/image" Target="media/image17.jpg"/><Relationship Id="rId62" Type="http://schemas.openxmlformats.org/officeDocument/2006/relationships/image" Target="media/image35.jpg"/><Relationship Id="rId83" Type="http://schemas.openxmlformats.org/officeDocument/2006/relationships/hyperlink" Target="https://osxdaily.com/2018/08/20/disable-location-services-mac/" TargetMode="External"/><Relationship Id="rId88" Type="http://schemas.openxmlformats.org/officeDocument/2006/relationships/hyperlink" Target="https://support.apple.com/guide/mac-help/turn-bluetooth-on-or-off-blth1008/mac" TargetMode="External"/><Relationship Id="rId111" Type="http://schemas.openxmlformats.org/officeDocument/2006/relationships/hyperlink" Target="https://www.live2d.com/en/download/sample-data/" TargetMode="External"/><Relationship Id="rId15" Type="http://schemas.openxmlformats.org/officeDocument/2006/relationships/image" Target="media/image5.png"/><Relationship Id="rId36" Type="http://schemas.openxmlformats.org/officeDocument/2006/relationships/hyperlink" Target="https://developers.google.com/ar/discover/supported-devices" TargetMode="External"/><Relationship Id="rId57" Type="http://schemas.openxmlformats.org/officeDocument/2006/relationships/hyperlink" Target="https://docs.live2d.com/cubism-editor-manual/standard-parametor-list/" TargetMode="External"/><Relationship Id="rId106" Type="http://schemas.openxmlformats.org/officeDocument/2006/relationships/hyperlink" Target="https://twitter.com/rosuuri"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ncent\AppData\Local\Microsoft\Office\16.0\DTS\de-DE%7bCC6CFC98-343F-4151-A54F-43CC94FE0DAE%7d\%7bB610614A-EDE9-4FF5-8E19-9F018450D023%7dtf56348247.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D9411CB-4114-4B44-B004-2BEBDD4FDF7D}">
  <ds:schemaRefs>
    <ds:schemaRef ds:uri="http://schemas.openxmlformats.org/officeDocument/2006/bibliography"/>
  </ds:schemaRefs>
</ds:datastoreItem>
</file>

<file path=customXml/itemProps2.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EA04023A-A2A1-445E-8B7C-04FB2DBA59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{B610614A-EDE9-4FF5-8E19-9F018450D023}tf56348247.dotx</Template>
  <TotalTime>0</TotalTime>
  <Pages>33</Pages>
  <Words>8637</Words>
  <Characters>49233</Characters>
  <Application>Microsoft Office Word</Application>
  <DocSecurity>0</DocSecurity>
  <Lines>410</Lines>
  <Paragraphs>115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2020-08-15T15:20:00Z</dcterms:created>
  <dcterms:modified xsi:type="dcterms:W3CDTF">2020-11-17T21:22:00Z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